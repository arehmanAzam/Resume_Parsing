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E8A1D" w14:textId="18B5A723" w:rsidR="0009094A" w:rsidRDefault="00882D5B" w:rsidP="00785E00">
      <w:pPr>
        <w:pStyle w:val="Name"/>
        <w:spacing w:after="100" w:afterAutospacing="1"/>
      </w:pPr>
      <w:r>
        <w:t>Gregory S. Brown</w:t>
      </w:r>
    </w:p>
    <w:p w14:paraId="0BD9BA31" w14:textId="6A7DB6AA" w:rsidR="00785E00" w:rsidRPr="00785E00" w:rsidRDefault="00785E00" w:rsidP="00785E00">
      <w:pPr>
        <w:pStyle w:val="ContactInfo"/>
        <w:rPr>
          <w:sz w:val="24"/>
          <w:szCs w:val="24"/>
        </w:rPr>
      </w:pPr>
      <w:r w:rsidRPr="00785E00">
        <w:rPr>
          <w:sz w:val="24"/>
          <w:szCs w:val="24"/>
        </w:rPr>
        <w:t>24744 Costello Rd</w:t>
      </w:r>
    </w:p>
    <w:p w14:paraId="73D577B3" w14:textId="2E17A829" w:rsidR="00785E00" w:rsidRPr="00785E00" w:rsidRDefault="00785E00" w:rsidP="00785E00">
      <w:pPr>
        <w:pStyle w:val="ContactInfo"/>
        <w:rPr>
          <w:sz w:val="24"/>
          <w:szCs w:val="24"/>
        </w:rPr>
      </w:pPr>
      <w:r w:rsidRPr="00785E00">
        <w:rPr>
          <w:sz w:val="24"/>
          <w:szCs w:val="24"/>
        </w:rPr>
        <w:t>Jerseyville, IL 62052</w:t>
      </w:r>
    </w:p>
    <w:p w14:paraId="5C9AEBD5" w14:textId="288447AC" w:rsidR="00785E00" w:rsidRPr="00785E00" w:rsidRDefault="00785E00" w:rsidP="00785E00">
      <w:pPr>
        <w:pStyle w:val="ContactInfo"/>
        <w:rPr>
          <w:sz w:val="24"/>
          <w:szCs w:val="24"/>
        </w:rPr>
      </w:pPr>
      <w:r w:rsidRPr="00785E00">
        <w:rPr>
          <w:sz w:val="24"/>
          <w:szCs w:val="24"/>
        </w:rPr>
        <w:t>gabrown@sincsurf.net</w:t>
      </w:r>
    </w:p>
    <w:p w14:paraId="7E8B346C" w14:textId="5CF406CC" w:rsidR="00785E00" w:rsidRPr="00785E00" w:rsidRDefault="00785E00" w:rsidP="00785E00">
      <w:pPr>
        <w:jc w:val="center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111"/>
        <w:gridCol w:w="4410"/>
        <w:gridCol w:w="2119"/>
      </w:tblGrid>
      <w:tr w:rsidR="00CA7C59" w14:paraId="19D9412C" w14:textId="77777777" w:rsidTr="00095B9A">
        <w:tc>
          <w:tcPr>
            <w:tcW w:w="5000" w:type="pct"/>
            <w:gridSpan w:val="3"/>
          </w:tcPr>
          <w:p w14:paraId="0C8D0A85" w14:textId="77777777" w:rsidR="00CA7C59" w:rsidRDefault="00CA7C59">
            <w:pPr>
              <w:pStyle w:val="SectionTitle"/>
            </w:pPr>
            <w:r>
              <w:t>objective</w:t>
            </w:r>
          </w:p>
        </w:tc>
      </w:tr>
      <w:tr w:rsidR="00CA7C59" w14:paraId="05442F79" w14:textId="77777777" w:rsidTr="00095B9A">
        <w:tc>
          <w:tcPr>
            <w:tcW w:w="1222" w:type="pct"/>
          </w:tcPr>
          <w:p w14:paraId="3EA5F8F2" w14:textId="77777777" w:rsidR="00CA7C59" w:rsidRDefault="00CA7C59"/>
        </w:tc>
        <w:tc>
          <w:tcPr>
            <w:tcW w:w="3774" w:type="pct"/>
            <w:gridSpan w:val="2"/>
          </w:tcPr>
          <w:p w14:paraId="004C2C17" w14:textId="42C22695" w:rsidR="00CA7C59" w:rsidRDefault="00882D5B" w:rsidP="00882D5B">
            <w:r>
              <w:t xml:space="preserve">To obtain a position with a dynamic company enabling me to use my experience as a Senior Sales </w:t>
            </w:r>
            <w:proofErr w:type="gramStart"/>
            <w:r>
              <w:t xml:space="preserve">Manager </w:t>
            </w:r>
            <w:r w:rsidR="00345E1D">
              <w:t xml:space="preserve"> </w:t>
            </w:r>
            <w:r>
              <w:t>and</w:t>
            </w:r>
            <w:proofErr w:type="gramEnd"/>
            <w:r>
              <w:t xml:space="preserve"> create a mutually beneficial long term relationship.</w:t>
            </w:r>
          </w:p>
        </w:tc>
      </w:tr>
      <w:tr w:rsidR="00CA7C59" w14:paraId="1247B497" w14:textId="77777777" w:rsidTr="00095B9A">
        <w:tc>
          <w:tcPr>
            <w:tcW w:w="5000" w:type="pct"/>
            <w:gridSpan w:val="3"/>
          </w:tcPr>
          <w:p w14:paraId="23DDE284" w14:textId="77777777" w:rsidR="00CA7C59" w:rsidRDefault="00CA7C59">
            <w:pPr>
              <w:pStyle w:val="SectionTitle"/>
            </w:pPr>
            <w:r>
              <w:t>Experience</w:t>
            </w:r>
          </w:p>
        </w:tc>
      </w:tr>
      <w:tr w:rsidR="00CA7C59" w14:paraId="59E27327" w14:textId="77777777" w:rsidTr="00095B9A">
        <w:tc>
          <w:tcPr>
            <w:tcW w:w="1222" w:type="pct"/>
          </w:tcPr>
          <w:p w14:paraId="63E7AEDA" w14:textId="77777777" w:rsidR="00CA7C59" w:rsidRDefault="00CA7C59"/>
        </w:tc>
        <w:tc>
          <w:tcPr>
            <w:tcW w:w="3774" w:type="pct"/>
            <w:gridSpan w:val="2"/>
          </w:tcPr>
          <w:p w14:paraId="4A2BC6E9" w14:textId="008FBCEF" w:rsidR="00CA7C59" w:rsidRDefault="00882D5B">
            <w:pPr>
              <w:pStyle w:val="CompanyName1"/>
              <w:tabs>
                <w:tab w:val="right" w:pos="-12412"/>
              </w:tabs>
            </w:pPr>
            <w:r>
              <w:t>Sept 2007-</w:t>
            </w:r>
            <w:r w:rsidR="00345E1D">
              <w:t>August 2020</w:t>
            </w:r>
            <w:r>
              <w:t xml:space="preserve">                </w:t>
            </w:r>
            <w:proofErr w:type="spellStart"/>
            <w:r>
              <w:t>ErieInsurance</w:t>
            </w:r>
            <w:proofErr w:type="spellEnd"/>
            <w:r>
              <w:t xml:space="preserve"> </w:t>
            </w:r>
            <w:r w:rsidR="00CA7C59">
              <w:tab/>
            </w:r>
            <w:r>
              <w:t>Erie, PA</w:t>
            </w:r>
          </w:p>
          <w:p w14:paraId="0C7AB569" w14:textId="338373A6" w:rsidR="00CA7C59" w:rsidRDefault="00882D5B">
            <w:pPr>
              <w:pStyle w:val="JobTitle"/>
            </w:pPr>
            <w:r>
              <w:t>Sr. Sales Manager</w:t>
            </w:r>
          </w:p>
          <w:p w14:paraId="5A8E2BAC" w14:textId="739C5CBC" w:rsidR="00CA7C59" w:rsidRDefault="00882D5B">
            <w:pPr>
              <w:pStyle w:val="Achievement"/>
            </w:pPr>
            <w:r>
              <w:t>Manage</w:t>
            </w:r>
            <w:r w:rsidR="00345E1D">
              <w:t>d</w:t>
            </w:r>
            <w:r>
              <w:t xml:space="preserve"> the largest district in geographic area as well as agencies serviced for the entire organization</w:t>
            </w:r>
          </w:p>
          <w:p w14:paraId="1B2E5DF9" w14:textId="77777777" w:rsidR="00CA7C59" w:rsidRPr="00C42F2A" w:rsidRDefault="00882D5B" w:rsidP="00C42F2A">
            <w:pPr>
              <w:pStyle w:val="Achievement"/>
            </w:pPr>
            <w:r>
              <w:t>Liaison between the agent and corporate office</w:t>
            </w:r>
          </w:p>
          <w:p w14:paraId="5CD7CFEE" w14:textId="158FBDBD" w:rsidR="00CA7C59" w:rsidRDefault="00882D5B" w:rsidP="00882D5B">
            <w:pPr>
              <w:pStyle w:val="Achievement"/>
            </w:pPr>
            <w:r>
              <w:t>Responsible for the growth and profitability of the district</w:t>
            </w:r>
            <w:r w:rsidR="00345E1D">
              <w:t>/state</w:t>
            </w:r>
          </w:p>
          <w:p w14:paraId="4AFE4852" w14:textId="5754A809" w:rsidR="00882D5B" w:rsidRDefault="00882D5B" w:rsidP="00882D5B">
            <w:pPr>
              <w:pStyle w:val="Achievement"/>
            </w:pPr>
            <w:r>
              <w:t>Establish</w:t>
            </w:r>
            <w:r w:rsidR="00492BED">
              <w:t xml:space="preserve">ed </w:t>
            </w:r>
            <w:r>
              <w:t>strong relationships with agency personnel to drive production for the Illinois footprint of Erie Insurance</w:t>
            </w:r>
          </w:p>
          <w:p w14:paraId="76E654D6" w14:textId="77777777" w:rsidR="0009094A" w:rsidRDefault="0009094A" w:rsidP="00882D5B">
            <w:pPr>
              <w:pStyle w:val="Achievement"/>
            </w:pPr>
            <w:r>
              <w:t>Increased premium over $100 million during tenure</w:t>
            </w:r>
          </w:p>
          <w:p w14:paraId="5E50B952" w14:textId="04FC8251" w:rsidR="00492BED" w:rsidRDefault="00492BED" w:rsidP="00492BED">
            <w:pPr>
              <w:pStyle w:val="Achievement"/>
              <w:numPr>
                <w:ilvl w:val="0"/>
                <w:numId w:val="0"/>
              </w:numPr>
              <w:ind w:left="360"/>
            </w:pPr>
          </w:p>
        </w:tc>
      </w:tr>
      <w:tr w:rsidR="00CA7C59" w14:paraId="2CDEF3A9" w14:textId="77777777" w:rsidTr="00095B9A">
        <w:tc>
          <w:tcPr>
            <w:tcW w:w="1222" w:type="pct"/>
          </w:tcPr>
          <w:p w14:paraId="5F687C61" w14:textId="77777777" w:rsidR="00CA7C59" w:rsidRDefault="00CA7C59"/>
        </w:tc>
        <w:tc>
          <w:tcPr>
            <w:tcW w:w="3774" w:type="pct"/>
            <w:gridSpan w:val="2"/>
          </w:tcPr>
          <w:p w14:paraId="46786D94" w14:textId="77777777" w:rsidR="00CA7C59" w:rsidRDefault="00882D5B">
            <w:pPr>
              <w:pStyle w:val="CompanyName"/>
            </w:pPr>
            <w:r>
              <w:t xml:space="preserve">June 2003-August 2007       GMAC Insurance </w:t>
            </w:r>
            <w:r w:rsidR="00095B9A">
              <w:tab/>
            </w:r>
            <w:r>
              <w:t>Earth City, MO</w:t>
            </w:r>
          </w:p>
          <w:p w14:paraId="1510A687" w14:textId="77777777" w:rsidR="00CA7C59" w:rsidRDefault="00882D5B">
            <w:pPr>
              <w:pStyle w:val="JobTitle"/>
            </w:pPr>
            <w:r>
              <w:t xml:space="preserve">Sr. Territory Sales Manager </w:t>
            </w:r>
          </w:p>
          <w:p w14:paraId="3AD141C4" w14:textId="576172D8" w:rsidR="00CA7C59" w:rsidRPr="00C42F2A" w:rsidRDefault="00882D5B" w:rsidP="00C42F2A">
            <w:pPr>
              <w:pStyle w:val="Achievement"/>
            </w:pPr>
            <w:r>
              <w:t>Manage</w:t>
            </w:r>
            <w:r w:rsidR="00345E1D">
              <w:t>d</w:t>
            </w:r>
            <w:r>
              <w:t xml:space="preserve"> the Midwest Region</w:t>
            </w:r>
            <w:r w:rsidR="0009094A">
              <w:t>—Appointed 317 agencies in 3 years</w:t>
            </w:r>
          </w:p>
          <w:p w14:paraId="08D4C2F0" w14:textId="77777777" w:rsidR="00CA7C59" w:rsidRPr="00C42F2A" w:rsidRDefault="00882D5B" w:rsidP="00C42F2A">
            <w:pPr>
              <w:pStyle w:val="Achievement"/>
            </w:pPr>
            <w:r>
              <w:t xml:space="preserve">Responsible for the sales and marketing efforts of property and casualty insurance to independent agents </w:t>
            </w:r>
          </w:p>
          <w:p w14:paraId="78084063" w14:textId="6DAC6B12" w:rsidR="00353264" w:rsidRDefault="00353264" w:rsidP="00353264">
            <w:pPr>
              <w:pStyle w:val="Achievement"/>
            </w:pPr>
            <w:r>
              <w:t>Manage</w:t>
            </w:r>
            <w:r w:rsidR="00345E1D">
              <w:t>d</w:t>
            </w:r>
            <w:r>
              <w:t xml:space="preserve"> the General Motors Open Lot Insurance Program which entails dealership inventory control and risk management</w:t>
            </w:r>
          </w:p>
          <w:p w14:paraId="6F9B1E1B" w14:textId="0A948EF9" w:rsidR="00353264" w:rsidRDefault="00353264" w:rsidP="00353264">
            <w:pPr>
              <w:pStyle w:val="Achievement"/>
            </w:pPr>
            <w:r>
              <w:t>Represent and market GMAC Investment Associates profit sharin</w:t>
            </w:r>
            <w:r w:rsidR="00345E1D">
              <w:t>g</w:t>
            </w:r>
            <w:r>
              <w:t xml:space="preserve"> program-One of three licensed representatives</w:t>
            </w:r>
          </w:p>
        </w:tc>
      </w:tr>
      <w:tr w:rsidR="00CA7C59" w14:paraId="3FD52072" w14:textId="77777777" w:rsidTr="00095B9A">
        <w:tc>
          <w:tcPr>
            <w:tcW w:w="1222" w:type="pct"/>
          </w:tcPr>
          <w:p w14:paraId="00366BFF" w14:textId="77777777" w:rsidR="00CA7C59" w:rsidRDefault="00CA7C59"/>
        </w:tc>
        <w:tc>
          <w:tcPr>
            <w:tcW w:w="3774" w:type="pct"/>
            <w:gridSpan w:val="2"/>
          </w:tcPr>
          <w:p w14:paraId="42D9C1B2" w14:textId="77777777" w:rsidR="00CA7C59" w:rsidRDefault="00353264">
            <w:pPr>
              <w:pStyle w:val="CompanyName"/>
            </w:pPr>
            <w:r>
              <w:t xml:space="preserve">November 2002- May 2003     </w:t>
            </w:r>
            <w:proofErr w:type="spellStart"/>
            <w:r>
              <w:t>Guilander</w:t>
            </w:r>
            <w:proofErr w:type="spellEnd"/>
            <w:r>
              <w:t xml:space="preserve"> Farms </w:t>
            </w:r>
            <w:r w:rsidR="00095B9A">
              <w:tab/>
            </w:r>
            <w:r>
              <w:t>Jerseyville, IL</w:t>
            </w:r>
          </w:p>
          <w:p w14:paraId="36E89C03" w14:textId="77777777" w:rsidR="00CA7C59" w:rsidRDefault="001564F9">
            <w:pPr>
              <w:pStyle w:val="JobTitle"/>
            </w:pPr>
            <w:r>
              <w:t>Consultant</w:t>
            </w:r>
          </w:p>
          <w:p w14:paraId="14B5F8DB" w14:textId="2C487224" w:rsidR="00CA7C59" w:rsidRPr="00C42F2A" w:rsidRDefault="00353264" w:rsidP="00C42F2A">
            <w:pPr>
              <w:pStyle w:val="Achievement"/>
            </w:pPr>
            <w:r>
              <w:t xml:space="preserve">Assisted in making decisions for the </w:t>
            </w:r>
            <w:proofErr w:type="gramStart"/>
            <w:r w:rsidR="0064034D">
              <w:t>7</w:t>
            </w:r>
            <w:r>
              <w:t>500 acre</w:t>
            </w:r>
            <w:proofErr w:type="gramEnd"/>
            <w:r>
              <w:t xml:space="preserve"> </w:t>
            </w:r>
            <w:r w:rsidR="00345E1D">
              <w:t xml:space="preserve">family owned </w:t>
            </w:r>
            <w:r>
              <w:t>grain and livestock operatio</w:t>
            </w:r>
            <w:r w:rsidR="00345E1D">
              <w:t>n</w:t>
            </w:r>
          </w:p>
          <w:p w14:paraId="2418B444" w14:textId="77777777" w:rsidR="00CA7C59" w:rsidRDefault="00353264" w:rsidP="00C42F2A">
            <w:pPr>
              <w:pStyle w:val="Achievement"/>
            </w:pPr>
            <w:r>
              <w:lastRenderedPageBreak/>
              <w:t>Responsible for marketing of all agricultural commodities raised on farm</w:t>
            </w:r>
          </w:p>
          <w:p w14:paraId="62C84BD9" w14:textId="77777777" w:rsidR="00353264" w:rsidRPr="00C42F2A" w:rsidRDefault="00353264" w:rsidP="00353264">
            <w:pPr>
              <w:pStyle w:val="CompanyName"/>
            </w:pPr>
            <w:r>
              <w:t xml:space="preserve">June 1998- September 2002     A.G. Edwards and </w:t>
            </w:r>
            <w:proofErr w:type="gramStart"/>
            <w:r>
              <w:t xml:space="preserve">Sons  </w:t>
            </w:r>
            <w:r>
              <w:tab/>
            </w:r>
            <w:proofErr w:type="gramEnd"/>
            <w:r>
              <w:t>Jerseyville, IL</w:t>
            </w:r>
          </w:p>
          <w:p w14:paraId="3912B80C" w14:textId="77777777" w:rsidR="00353264" w:rsidRDefault="00353264" w:rsidP="00353264">
            <w:pPr>
              <w:pStyle w:val="JobTitle"/>
            </w:pPr>
            <w:r>
              <w:t>Investment Broker/ Financial Analyst/ Commodity Analyst</w:t>
            </w:r>
          </w:p>
          <w:p w14:paraId="1E2B73A3" w14:textId="77777777" w:rsidR="00353264" w:rsidRDefault="00353264" w:rsidP="00353264">
            <w:pPr>
              <w:pStyle w:val="Achievement"/>
            </w:pPr>
            <w:r>
              <w:t xml:space="preserve">Managed three brokers and two support staff </w:t>
            </w:r>
            <w:proofErr w:type="gramStart"/>
            <w:r>
              <w:t>on a daily basis</w:t>
            </w:r>
            <w:proofErr w:type="gramEnd"/>
          </w:p>
          <w:p w14:paraId="03FFEE70" w14:textId="77777777" w:rsidR="00353264" w:rsidRDefault="00353264" w:rsidP="00353264">
            <w:pPr>
              <w:pStyle w:val="Achievement"/>
            </w:pPr>
            <w:r>
              <w:t>Planned investment portfolios for individuals, small businesses, and corporations</w:t>
            </w:r>
          </w:p>
          <w:p w14:paraId="0C6AF756" w14:textId="075A4CFB" w:rsidR="001564F9" w:rsidRDefault="00353264" w:rsidP="00353264">
            <w:pPr>
              <w:pStyle w:val="Achievement"/>
            </w:pPr>
            <w:r>
              <w:t xml:space="preserve">Developed strategic investment plans </w:t>
            </w:r>
            <w:proofErr w:type="gramStart"/>
            <w:r>
              <w:t>in order to</w:t>
            </w:r>
            <w:proofErr w:type="gramEnd"/>
            <w:r>
              <w:t xml:space="preserve"> achieve success in the equity, bond, and mutual fund markers, as well as the commodity markets</w:t>
            </w:r>
          </w:p>
          <w:p w14:paraId="2E47ECD0" w14:textId="6E7AA888" w:rsidR="0009094A" w:rsidRDefault="0009094A" w:rsidP="00353264">
            <w:pPr>
              <w:pStyle w:val="Achievement"/>
            </w:pPr>
            <w:r>
              <w:t>#1 out of 64 investment brokers growing the book by $64 Million in two years</w:t>
            </w:r>
          </w:p>
          <w:p w14:paraId="7E9F5E01" w14:textId="77777777" w:rsidR="001564F9" w:rsidRDefault="001564F9" w:rsidP="001564F9">
            <w:pPr>
              <w:pStyle w:val="Achievement"/>
              <w:numPr>
                <w:ilvl w:val="0"/>
                <w:numId w:val="0"/>
              </w:numPr>
            </w:pPr>
          </w:p>
          <w:p w14:paraId="15A46490" w14:textId="79895114" w:rsidR="001564F9" w:rsidRDefault="001564F9" w:rsidP="0009094A">
            <w:pPr>
              <w:pStyle w:val="Achievement"/>
              <w:numPr>
                <w:ilvl w:val="0"/>
                <w:numId w:val="0"/>
              </w:numPr>
            </w:pPr>
            <w:r>
              <w:t>September 1997</w:t>
            </w:r>
            <w:r w:rsidR="00353264">
              <w:t xml:space="preserve">- </w:t>
            </w:r>
            <w:r>
              <w:t xml:space="preserve">December 1997 University of Illinois </w:t>
            </w:r>
            <w:r w:rsidR="00353264">
              <w:t xml:space="preserve">  </w:t>
            </w:r>
            <w:r w:rsidR="0009094A">
              <w:t>C</w:t>
            </w:r>
            <w:r>
              <w:t>hampaign, IL</w:t>
            </w:r>
          </w:p>
          <w:p w14:paraId="5EB2B530" w14:textId="77777777" w:rsidR="001564F9" w:rsidRDefault="001564F9" w:rsidP="001564F9">
            <w:pPr>
              <w:pStyle w:val="JobTitle"/>
            </w:pPr>
            <w:r>
              <w:t>Teaching assistant</w:t>
            </w:r>
          </w:p>
          <w:p w14:paraId="08DDDA38" w14:textId="77777777" w:rsidR="001564F9" w:rsidRDefault="001564F9" w:rsidP="001564F9">
            <w:pPr>
              <w:pStyle w:val="Achievement"/>
            </w:pPr>
            <w:r>
              <w:t xml:space="preserve">Assisted in teaching basic agricultural economic concepts to incoming freshman </w:t>
            </w:r>
          </w:p>
          <w:p w14:paraId="42093969" w14:textId="77777777" w:rsidR="001564F9" w:rsidRPr="001564F9" w:rsidRDefault="001564F9" w:rsidP="001564F9">
            <w:pPr>
              <w:pStyle w:val="Achievement"/>
            </w:pPr>
            <w:r>
              <w:t xml:space="preserve">Integrated </w:t>
            </w:r>
            <w:proofErr w:type="gramStart"/>
            <w:r>
              <w:t>computer based</w:t>
            </w:r>
            <w:proofErr w:type="gramEnd"/>
            <w:r>
              <w:t xml:space="preserve"> applications for coursework</w:t>
            </w:r>
          </w:p>
          <w:p w14:paraId="76EC4B48" w14:textId="77777777" w:rsidR="00353264" w:rsidRPr="00353264" w:rsidRDefault="00353264" w:rsidP="00353264">
            <w:pPr>
              <w:pStyle w:val="Achievement"/>
              <w:numPr>
                <w:ilvl w:val="0"/>
                <w:numId w:val="0"/>
              </w:numPr>
              <w:ind w:left="360"/>
            </w:pPr>
          </w:p>
          <w:p w14:paraId="6210F6B3" w14:textId="77777777" w:rsidR="00CA7C59" w:rsidRDefault="00CA7C59" w:rsidP="00353264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CA7C59" w14:paraId="35FD3C26" w14:textId="77777777" w:rsidTr="00095B9A">
        <w:tc>
          <w:tcPr>
            <w:tcW w:w="1222" w:type="pct"/>
          </w:tcPr>
          <w:p w14:paraId="18A81C69" w14:textId="77777777" w:rsidR="00CA7C59" w:rsidRDefault="00CA7C59"/>
        </w:tc>
        <w:tc>
          <w:tcPr>
            <w:tcW w:w="3774" w:type="pct"/>
            <w:gridSpan w:val="2"/>
          </w:tcPr>
          <w:p w14:paraId="3FBC47E1" w14:textId="77777777" w:rsidR="0009094A" w:rsidRDefault="001564F9" w:rsidP="0009094A">
            <w:pPr>
              <w:pStyle w:val="CompanyName1"/>
            </w:pPr>
            <w:r>
              <w:t>May 1998</w:t>
            </w:r>
            <w:r w:rsidR="00095B9A">
              <w:tab/>
            </w:r>
            <w:r>
              <w:t xml:space="preserve">University of Illinois </w:t>
            </w:r>
            <w:r w:rsidR="00095B9A">
              <w:tab/>
            </w:r>
            <w:r>
              <w:t>Champaign-Urbana, IL</w:t>
            </w:r>
          </w:p>
          <w:p w14:paraId="0BC7BB7A" w14:textId="0B43B67B" w:rsidR="00CA7C59" w:rsidRDefault="001564F9" w:rsidP="0009094A">
            <w:pPr>
              <w:pStyle w:val="CompanyName1"/>
            </w:pPr>
            <w:r>
              <w:t xml:space="preserve">Bachelor’s Degree- Emphasis in Agricultural </w:t>
            </w:r>
            <w:proofErr w:type="spellStart"/>
            <w:r>
              <w:t>Economis</w:t>
            </w:r>
            <w:proofErr w:type="spellEnd"/>
            <w:r>
              <w:t xml:space="preserve"> and Finance Ecole </w:t>
            </w:r>
            <w:proofErr w:type="spellStart"/>
            <w:r>
              <w:t>Superieure</w:t>
            </w:r>
            <w:proofErr w:type="spellEnd"/>
            <w:r>
              <w:t xml:space="preserve"> </w:t>
            </w:r>
            <w:proofErr w:type="spellStart"/>
            <w:r>
              <w:t>D’Agriculture</w:t>
            </w:r>
            <w:proofErr w:type="spellEnd"/>
            <w:r>
              <w:t xml:space="preserve"> de </w:t>
            </w:r>
            <w:proofErr w:type="spellStart"/>
            <w:r>
              <w:t>Purpan</w:t>
            </w:r>
            <w:proofErr w:type="spellEnd"/>
            <w:r>
              <w:t xml:space="preserve"> France-France-Toulouse</w:t>
            </w:r>
          </w:p>
          <w:p w14:paraId="086FF49E" w14:textId="77777777" w:rsidR="00CA7C59" w:rsidRDefault="001564F9" w:rsidP="001564F9">
            <w:pPr>
              <w:pStyle w:val="Achievement"/>
            </w:pPr>
            <w:r>
              <w:t>Vocational</w:t>
            </w:r>
          </w:p>
          <w:p w14:paraId="4A07F4D7" w14:textId="77777777" w:rsidR="001564F9" w:rsidRDefault="001564F9" w:rsidP="001564F9">
            <w:pPr>
              <w:pStyle w:val="Achievement"/>
            </w:pPr>
            <w:r>
              <w:t xml:space="preserve">Studied Agricultural and Business Practices abroad—Ecole </w:t>
            </w:r>
            <w:proofErr w:type="spellStart"/>
            <w:r>
              <w:t>Superieure</w:t>
            </w:r>
            <w:proofErr w:type="spellEnd"/>
            <w:r>
              <w:t xml:space="preserve"> </w:t>
            </w:r>
            <w:proofErr w:type="spellStart"/>
            <w:r>
              <w:t>D’Agriculture</w:t>
            </w:r>
            <w:proofErr w:type="spellEnd"/>
            <w:r>
              <w:t xml:space="preserve"> de </w:t>
            </w:r>
            <w:proofErr w:type="spellStart"/>
            <w:r>
              <w:t>Purpan</w:t>
            </w:r>
            <w:proofErr w:type="spellEnd"/>
          </w:p>
          <w:p w14:paraId="2E48B2B9" w14:textId="77777777" w:rsidR="001564F9" w:rsidRPr="00C42F2A" w:rsidRDefault="001564F9" w:rsidP="001564F9">
            <w:pPr>
              <w:pStyle w:val="Achievement"/>
            </w:pPr>
            <w:proofErr w:type="spellStart"/>
            <w:r>
              <w:t>Intership</w:t>
            </w:r>
            <w:proofErr w:type="spellEnd"/>
            <w:r>
              <w:t xml:space="preserve"> with Accenture Consulting-Paris, France</w:t>
            </w:r>
          </w:p>
        </w:tc>
      </w:tr>
      <w:tr w:rsidR="00081B90" w14:paraId="4C62609B" w14:textId="77777777" w:rsidTr="008173E4">
        <w:tc>
          <w:tcPr>
            <w:tcW w:w="5000" w:type="pct"/>
            <w:gridSpan w:val="3"/>
          </w:tcPr>
          <w:p w14:paraId="4EF94895" w14:textId="3FC58B3C" w:rsidR="00081B90" w:rsidRDefault="00081B90" w:rsidP="008173E4">
            <w:pPr>
              <w:pStyle w:val="SectionTitle"/>
            </w:pPr>
          </w:p>
        </w:tc>
      </w:tr>
      <w:tr w:rsidR="00081B90" w14:paraId="0F98E112" w14:textId="77777777" w:rsidTr="008173E4">
        <w:trPr>
          <w:gridAfter w:val="1"/>
          <w:wAfter w:w="1226" w:type="pct"/>
        </w:trPr>
        <w:tc>
          <w:tcPr>
            <w:tcW w:w="3774" w:type="pct"/>
            <w:gridSpan w:val="2"/>
          </w:tcPr>
          <w:p w14:paraId="0AC61B00" w14:textId="77777777" w:rsidR="00492BED" w:rsidRDefault="00492BED" w:rsidP="00492BED">
            <w:pPr>
              <w:pStyle w:val="JobTitle"/>
            </w:pPr>
            <w:r>
              <w:t>Current School Board President—Jersey Community School District #100</w:t>
            </w:r>
          </w:p>
          <w:p w14:paraId="352C56F7" w14:textId="77777777" w:rsidR="00492BED" w:rsidRDefault="00492BED" w:rsidP="00492BED">
            <w:pPr>
              <w:pStyle w:val="Achievement"/>
            </w:pPr>
            <w:r>
              <w:t>10 years of service—8 as Board President</w:t>
            </w:r>
          </w:p>
          <w:p w14:paraId="044AF088" w14:textId="198554D7" w:rsidR="00492BED" w:rsidRDefault="00492BED" w:rsidP="00492BED">
            <w:pPr>
              <w:pStyle w:val="JobTitle"/>
            </w:pPr>
            <w:r>
              <w:t>Fire Protection District Board Member—Jerseyville Emergency Management</w:t>
            </w:r>
          </w:p>
          <w:p w14:paraId="2B147235" w14:textId="14075C7A" w:rsidR="00492BED" w:rsidRDefault="00492BED" w:rsidP="00492BED">
            <w:pPr>
              <w:pStyle w:val="JobTitle"/>
            </w:pPr>
            <w:r>
              <w:t>Past Exalted Ruler—Elks Lodge</w:t>
            </w:r>
          </w:p>
          <w:p w14:paraId="797371D5" w14:textId="2E69CCE2" w:rsidR="00492BED" w:rsidRDefault="00492BED" w:rsidP="00492BED">
            <w:pPr>
              <w:pStyle w:val="JobTitle"/>
            </w:pPr>
            <w:r>
              <w:t>Alpha Gamma Sigma Trustee</w:t>
            </w:r>
          </w:p>
          <w:p w14:paraId="2BE5D045" w14:textId="429C0706" w:rsidR="00492BED" w:rsidRPr="00492BED" w:rsidRDefault="00492BED" w:rsidP="00492BED">
            <w:pPr>
              <w:pStyle w:val="JobTitle"/>
            </w:pPr>
            <w:proofErr w:type="gramStart"/>
            <w:r>
              <w:t>IHSA  and</w:t>
            </w:r>
            <w:proofErr w:type="gramEnd"/>
            <w:r>
              <w:t xml:space="preserve"> NCAA Official—25 years</w:t>
            </w:r>
          </w:p>
          <w:p w14:paraId="75210A66" w14:textId="01110073" w:rsidR="00492BED" w:rsidRPr="00492BED" w:rsidRDefault="00492BED" w:rsidP="00492BED">
            <w:pPr>
              <w:pStyle w:val="Achievement"/>
              <w:numPr>
                <w:ilvl w:val="0"/>
                <w:numId w:val="0"/>
              </w:numPr>
              <w:ind w:left="360" w:hanging="360"/>
            </w:pPr>
          </w:p>
        </w:tc>
      </w:tr>
      <w:tr w:rsidR="00081B90" w14:paraId="356D9C70" w14:textId="77777777" w:rsidTr="008173E4">
        <w:trPr>
          <w:gridAfter w:val="1"/>
          <w:wAfter w:w="1226" w:type="pct"/>
        </w:trPr>
        <w:tc>
          <w:tcPr>
            <w:tcW w:w="3774" w:type="pct"/>
            <w:gridSpan w:val="2"/>
          </w:tcPr>
          <w:p w14:paraId="76FF264F" w14:textId="77777777" w:rsidR="00081B90" w:rsidRDefault="00081B90" w:rsidP="008173E4"/>
        </w:tc>
      </w:tr>
      <w:tr w:rsidR="00492BED" w14:paraId="7FD0FEF3" w14:textId="77777777" w:rsidTr="008173E4">
        <w:trPr>
          <w:gridAfter w:val="1"/>
          <w:wAfter w:w="1226" w:type="pct"/>
        </w:trPr>
        <w:tc>
          <w:tcPr>
            <w:tcW w:w="3774" w:type="pct"/>
            <w:gridSpan w:val="2"/>
          </w:tcPr>
          <w:p w14:paraId="78E18C51" w14:textId="77777777" w:rsidR="00492BED" w:rsidRDefault="00492BED" w:rsidP="008173E4"/>
        </w:tc>
      </w:tr>
    </w:tbl>
    <w:p w14:paraId="4917325A" w14:textId="77777777" w:rsidR="00CA7C59" w:rsidRDefault="00081B90" w:rsidP="00095B9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9F39358" wp14:editId="306858FB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5667375" cy="990600"/>
                <wp:effectExtent l="0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84BC1" w14:textId="77777777" w:rsidR="007D48EE" w:rsidRDefault="007D48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F393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46.25pt;height:78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" o:allowincell="f" filled="f" stroked="f">
                <v:textbox>
                  <w:txbxContent>
                    <w:p w14:paraId="30784BC1" w14:textId="77777777" w:rsidR="007D48EE" w:rsidRDefault="007D48EE"/>
                  </w:txbxContent>
                </v:textbox>
                <w10:wrap anchorx="page" anchory="page"/>
              </v:shape>
            </w:pict>
          </mc:Fallback>
        </mc:AlternateContent>
      </w:r>
    </w:p>
    <w:sectPr w:rsidR="00CA7C59" w:rsidSect="006572F4">
      <w:headerReference w:type="default" r:id="rId9"/>
      <w:footerReference w:type="default" r:id="rId10"/>
      <w:pgSz w:w="12240" w:h="15840"/>
      <w:pgMar w:top="1440" w:right="1800" w:bottom="144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F4C78" w14:textId="77777777" w:rsidR="00882D5B" w:rsidRDefault="00882D5B">
      <w:r>
        <w:separator/>
      </w:r>
    </w:p>
  </w:endnote>
  <w:endnote w:type="continuationSeparator" w:id="0">
    <w:p w14:paraId="4C9EEBBB" w14:textId="77777777" w:rsidR="00882D5B" w:rsidRDefault="00882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A1BBC" w14:textId="77777777" w:rsidR="00095B9A" w:rsidRDefault="00095B9A">
    <w:r>
      <w:tab/>
    </w:r>
    <w:r>
      <w:rPr>
        <w:b/>
        <w:sz w:val="21"/>
      </w:rPr>
      <w:fldChar w:fldCharType="begin"/>
    </w:r>
    <w:r>
      <w:rPr>
        <w:b/>
        <w:sz w:val="21"/>
      </w:rPr>
      <w:instrText xml:space="preserve"> PAGE </w:instrText>
    </w:r>
    <w:r>
      <w:rPr>
        <w:b/>
        <w:sz w:val="21"/>
      </w:rPr>
      <w:fldChar w:fldCharType="separate"/>
    </w:r>
    <w:r w:rsidR="007B0869">
      <w:rPr>
        <w:b/>
        <w:noProof/>
        <w:sz w:val="21"/>
      </w:rPr>
      <w:t>2</w:t>
    </w:r>
    <w:r>
      <w:rPr>
        <w:b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A7000" w14:textId="77777777" w:rsidR="00882D5B" w:rsidRDefault="00882D5B">
      <w:r>
        <w:separator/>
      </w:r>
    </w:p>
  </w:footnote>
  <w:footnote w:type="continuationSeparator" w:id="0">
    <w:p w14:paraId="762A8729" w14:textId="77777777" w:rsidR="00882D5B" w:rsidRDefault="00882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909CF" w14:textId="77777777" w:rsidR="00095B9A" w:rsidRDefault="00095B9A">
    <w:pPr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2"/>
  </w:num>
  <w:num w:numId="19">
    <w:abstractNumId w:val="7"/>
  </w:num>
  <w:num w:numId="20">
    <w:abstractNumId w:val="1"/>
  </w:num>
  <w:num w:numId="21">
    <w:abstractNumId w:val="3"/>
  </w:num>
  <w:num w:numId="22">
    <w:abstractNumId w:val="5"/>
  </w:num>
  <w:num w:numId="23">
    <w:abstractNumId w:val="6"/>
  </w:num>
  <w:num w:numId="24">
    <w:abstractNumId w:val="4"/>
  </w:num>
  <w:num w:numId="2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D5B"/>
    <w:rsid w:val="00006A3E"/>
    <w:rsid w:val="00081B90"/>
    <w:rsid w:val="0009094A"/>
    <w:rsid w:val="00094606"/>
    <w:rsid w:val="00095B9A"/>
    <w:rsid w:val="000A3F3C"/>
    <w:rsid w:val="00144399"/>
    <w:rsid w:val="001564F9"/>
    <w:rsid w:val="00345E1D"/>
    <w:rsid w:val="00353264"/>
    <w:rsid w:val="003C15DA"/>
    <w:rsid w:val="00492BED"/>
    <w:rsid w:val="00520181"/>
    <w:rsid w:val="0064034D"/>
    <w:rsid w:val="006572F4"/>
    <w:rsid w:val="00785E00"/>
    <w:rsid w:val="007B0869"/>
    <w:rsid w:val="007B2B63"/>
    <w:rsid w:val="007D48EE"/>
    <w:rsid w:val="00882D5B"/>
    <w:rsid w:val="00A023AE"/>
    <w:rsid w:val="00B35EBC"/>
    <w:rsid w:val="00BD5CB2"/>
    <w:rsid w:val="00C42F2A"/>
    <w:rsid w:val="00CA7C59"/>
    <w:rsid w:val="00CC7A59"/>
    <w:rsid w:val="00F5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8BE377"/>
  <w15:docId w15:val="{13ABC7D3-3E76-48D3-B759-59926BCB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48EE"/>
    <w:pPr>
      <w:spacing w:before="60" w:after="22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rsid w:val="003C15DA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semiHidden/>
    <w:unhideWhenUsed/>
    <w:qFormat/>
    <w:rsid w:val="006572F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semiHidden/>
    <w:unhideWhenUsed/>
    <w:qFormat/>
    <w:rsid w:val="006572F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semiHidden/>
    <w:unhideWhenUsed/>
    <w:qFormat/>
    <w:rsid w:val="006572F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semiHidden/>
    <w:unhideWhenUsed/>
    <w:qFormat/>
    <w:rsid w:val="006572F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semiHidden/>
    <w:unhideWhenUsed/>
    <w:qFormat/>
    <w:rsid w:val="006572F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nhideWhenUsed/>
    <w:qFormat/>
    <w:rsid w:val="003C15D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6572F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7D48EE"/>
    <w:pPr>
      <w:spacing w:before="40" w:after="40" w:line="220" w:lineRule="atLeast"/>
    </w:pPr>
    <w:rPr>
      <w:rFonts w:asciiTheme="minorHAnsi" w:hAnsiTheme="minorHAnsi"/>
      <w:i/>
      <w:spacing w:val="5"/>
      <w:sz w:val="23"/>
    </w:rPr>
  </w:style>
  <w:style w:type="paragraph" w:customStyle="1" w:styleId="Achievement">
    <w:name w:val="Achievement"/>
    <w:basedOn w:val="Normal"/>
    <w:unhideWhenUsed/>
    <w:qFormat/>
    <w:rsid w:val="00006A3E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3C15DA"/>
    <w:pPr>
      <w:spacing w:after="440" w:line="240" w:lineRule="atLeast"/>
      <w:jc w:val="center"/>
    </w:pPr>
    <w:rPr>
      <w:caps/>
      <w:spacing w:val="80"/>
      <w:sz w:val="44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6572F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6572F4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095B9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rown\Application%20Data\Microsoft\Templates\MS_Elegant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4344-EF32-4D1A-8487-837ED7C80C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7033AC-5676-44A3-BA80-320ACE0C8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MS_ElegantResume</Template>
  <TotalTime>8</TotalTime>
  <Pages>2</Pages>
  <Words>402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manager resume (Elegant design)</vt:lpstr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manager resume (Elegant design)</dc:title>
  <dc:creator>abrown</dc:creator>
  <cp:keywords/>
  <cp:lastModifiedBy>Angie Brown</cp:lastModifiedBy>
  <cp:revision>2</cp:revision>
  <cp:lastPrinted>2003-12-31T20:25:00Z</cp:lastPrinted>
  <dcterms:created xsi:type="dcterms:W3CDTF">2020-08-10T13:05:00Z</dcterms:created>
  <dcterms:modified xsi:type="dcterms:W3CDTF">2020-08-10T13:05:00Z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</Properties>
</file>