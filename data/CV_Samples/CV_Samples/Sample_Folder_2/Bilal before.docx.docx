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4C162E" w:rsidP="00141A4C">
      <w:pPr>
        <w:pStyle w:val="Title"/>
      </w:pPr>
      <w:r>
        <w:t>Bilal Rashid</w:t>
      </w:r>
    </w:p>
    <w:p w:rsidR="00141A4C" w:rsidRDefault="004C162E" w:rsidP="00141A4C">
      <w:r>
        <w:t>69 Garrison Avenue, Jersey City, NJ 07306</w:t>
      </w:r>
      <w:r w:rsidR="00141A4C">
        <w:t> | </w:t>
      </w:r>
      <w:r>
        <w:t>(201) 562- 7148</w:t>
      </w:r>
      <w:r w:rsidR="00141A4C">
        <w:t> | </w:t>
      </w:r>
      <w:r>
        <w:t>bilalras86@gmail.com</w:t>
      </w:r>
    </w:p>
    <w:p w:rsidR="006270A9" w:rsidRDefault="002B2308" w:rsidP="00141A4C">
      <w:pPr>
        <w:pStyle w:val="Heading1"/>
      </w:pPr>
      <w:r>
        <w:t xml:space="preserve">Career </w:t>
      </w:r>
      <w:sdt>
        <w:sdtPr>
          <w:alias w:val="Objective:"/>
          <w:tag w:val="Objective:"/>
          <w:id w:val="-731932020"/>
          <w:placeholder>
            <w:docPart w:val="1FD9C3B9DE42474389CE09D6A03FECFF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D154CC" w:rsidRDefault="0084466F" w:rsidP="00D154CC">
      <w:pPr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Seeking a challenging health care administration position with an organization that will best utilize my skills and experience to improve operations, increase profitability, and enhance growth. </w:t>
      </w:r>
    </w:p>
    <w:sdt>
      <w:sdtPr>
        <w:alias w:val="Education:"/>
        <w:tag w:val="Education:"/>
        <w:id w:val="807127995"/>
        <w:placeholder>
          <w:docPart w:val="7BA1456440FA4737A927EC039FFEC91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C162E">
      <w:pPr>
        <w:pStyle w:val="Heading2"/>
      </w:pPr>
      <w:r>
        <w:t>Master of business admisntration</w:t>
      </w:r>
      <w:r w:rsidR="009D5933">
        <w:t> | </w:t>
      </w:r>
      <w:r>
        <w:t>May 2015</w:t>
      </w:r>
      <w:r w:rsidR="009D5933">
        <w:t> | </w:t>
      </w:r>
      <w:r>
        <w:t>Saint peter’s University</w:t>
      </w:r>
    </w:p>
    <w:p w:rsidR="006270A9" w:rsidRPr="00D154CC" w:rsidRDefault="009D5933" w:rsidP="001B29CF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Major: </w:t>
      </w:r>
      <w:r w:rsidR="004C162E" w:rsidRPr="00D154CC">
        <w:rPr>
          <w:sz w:val="24"/>
          <w:szCs w:val="24"/>
        </w:rPr>
        <w:t>Health Care Administration</w:t>
      </w:r>
    </w:p>
    <w:p w:rsidR="006270A9" w:rsidRPr="00D154CC" w:rsidRDefault="004C162E" w:rsidP="001B29CF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GPA</w:t>
      </w:r>
      <w:r w:rsidR="009D5933" w:rsidRPr="00D154CC">
        <w:rPr>
          <w:sz w:val="24"/>
          <w:szCs w:val="24"/>
        </w:rPr>
        <w:t xml:space="preserve">: </w:t>
      </w:r>
      <w:r w:rsidRPr="00D154CC">
        <w:rPr>
          <w:sz w:val="24"/>
          <w:szCs w:val="24"/>
        </w:rPr>
        <w:t>3.9</w:t>
      </w:r>
    </w:p>
    <w:p w:rsidR="006270A9" w:rsidRDefault="008518E1">
      <w:pPr>
        <w:pStyle w:val="Heading2"/>
      </w:pPr>
      <w:r>
        <w:t>Bachelor of science</w:t>
      </w:r>
      <w:r w:rsidR="009D5933">
        <w:t> | </w:t>
      </w:r>
      <w:r>
        <w:t>may 2008</w:t>
      </w:r>
      <w:r w:rsidR="009D5933">
        <w:t> | </w:t>
      </w:r>
      <w:r>
        <w:t>saint peter’s university</w:t>
      </w:r>
    </w:p>
    <w:p w:rsidR="006270A9" w:rsidRPr="00D154CC" w:rsidRDefault="009D5933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Major: </w:t>
      </w:r>
      <w:r w:rsidR="008518E1" w:rsidRPr="00D154CC">
        <w:rPr>
          <w:sz w:val="24"/>
          <w:szCs w:val="24"/>
        </w:rPr>
        <w:t>Biology</w:t>
      </w:r>
    </w:p>
    <w:p w:rsidR="008D1A92" w:rsidRPr="00D154CC" w:rsidRDefault="008518E1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GPA</w:t>
      </w:r>
      <w:r w:rsidR="009D5933" w:rsidRPr="00D154CC">
        <w:rPr>
          <w:sz w:val="24"/>
          <w:szCs w:val="24"/>
        </w:rPr>
        <w:t xml:space="preserve">: </w:t>
      </w:r>
      <w:r w:rsidRPr="00D154CC">
        <w:rPr>
          <w:sz w:val="24"/>
          <w:szCs w:val="24"/>
        </w:rPr>
        <w:t>3.0</w:t>
      </w:r>
    </w:p>
    <w:p w:rsidR="006270A9" w:rsidRDefault="00B8728B">
      <w:pPr>
        <w:pStyle w:val="Heading1"/>
      </w:pPr>
      <w:r>
        <w:t xml:space="preserve">Academic </w:t>
      </w:r>
      <w:r w:rsidR="00B71439">
        <w:t>Awards</w:t>
      </w:r>
    </w:p>
    <w:p w:rsidR="00B71439" w:rsidRPr="00D154CC" w:rsidRDefault="00B71439" w:rsidP="00B71439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Saint Peter’s University Academic Scholarship</w:t>
      </w:r>
    </w:p>
    <w:p w:rsidR="00B71439" w:rsidRPr="00D154CC" w:rsidRDefault="00B71439" w:rsidP="00B71439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Saint Peter’s University EOF Academic Achievement Award</w:t>
      </w:r>
    </w:p>
    <w:p w:rsidR="00B71439" w:rsidRPr="00D154CC" w:rsidRDefault="00B71439" w:rsidP="00B71439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Cooperative Business Education Award</w:t>
      </w:r>
    </w:p>
    <w:p w:rsidR="008D1A92" w:rsidRDefault="008D1A92">
      <w:pPr>
        <w:pStyle w:val="Heading1"/>
      </w:pPr>
      <w:r>
        <w:t xml:space="preserve">Professional Strengths 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Knowledge of the health care environment. 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Trained in HIPAA Compliance.  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Strong communication, organizational, and analytical skills.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Excellent team coordination, interpersonal abilities and leadership skills.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Strong management and supervisory skills. 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 xml:space="preserve">Innovative Initiative and </w:t>
      </w:r>
      <w:r w:rsidR="00A746CB" w:rsidRPr="00D154CC">
        <w:rPr>
          <w:sz w:val="24"/>
          <w:szCs w:val="24"/>
        </w:rPr>
        <w:t>problem-solving</w:t>
      </w:r>
      <w:r w:rsidRPr="00D154CC">
        <w:rPr>
          <w:sz w:val="24"/>
          <w:szCs w:val="24"/>
        </w:rPr>
        <w:t xml:space="preserve"> abilities.</w:t>
      </w:r>
    </w:p>
    <w:p w:rsidR="008D1A92" w:rsidRPr="00D154CC" w:rsidRDefault="008D1A92" w:rsidP="008D1A92">
      <w:pPr>
        <w:pStyle w:val="ListBullet"/>
        <w:rPr>
          <w:sz w:val="24"/>
          <w:szCs w:val="24"/>
        </w:rPr>
      </w:pPr>
      <w:r w:rsidRPr="00D154CC">
        <w:rPr>
          <w:sz w:val="24"/>
          <w:szCs w:val="24"/>
        </w:rPr>
        <w:t>Microsoft Office Proficiency.</w:t>
      </w:r>
    </w:p>
    <w:sdt>
      <w:sdtPr>
        <w:alias w:val="Experience:"/>
        <w:tag w:val="Experience:"/>
        <w:id w:val="171684534"/>
        <w:placeholder>
          <w:docPart w:val="3B89E2E6E438477A84B3C983FE8C246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014C0C">
      <w:pPr>
        <w:pStyle w:val="Heading2"/>
      </w:pPr>
      <w:r>
        <w:t xml:space="preserve">Business manager </w:t>
      </w:r>
      <w:r w:rsidR="009D5933">
        <w:t>| </w:t>
      </w:r>
      <w:r>
        <w:t>findw llc</w:t>
      </w:r>
      <w:r w:rsidR="009D5933">
        <w:t> | </w:t>
      </w:r>
      <w:r>
        <w:t>2016-</w:t>
      </w:r>
      <w:r w:rsidR="00681F0C">
        <w:t>Present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Develop business plans and implement sales strategies that ensure attainment of store’s growth and profitability.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Develop new marketing strategies to increase sales and profitability.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Managed the day-to-day operations of large volume convenience store and gas station.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Control expenses to meet budget guidelines and maintain finance of the store. 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Perform all purchasing and maintaining inventory duties.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lastRenderedPageBreak/>
        <w:t>Built long- term customer and vendor relationships.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Review daily, weekly and monthly sales reports and identify new business opportunities.</w:t>
      </w:r>
    </w:p>
    <w:p w:rsidR="004638A8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Ensure all employees and vendors are paid accurately and timely in accordance with company policy. </w:t>
      </w:r>
    </w:p>
    <w:p w:rsidR="006270A9" w:rsidRPr="00D154CC" w:rsidRDefault="004638A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Expedite other administrative tasks as required.</w:t>
      </w:r>
    </w:p>
    <w:p w:rsidR="006270A9" w:rsidRDefault="000148A5">
      <w:pPr>
        <w:pStyle w:val="Heading2"/>
      </w:pPr>
      <w:r>
        <w:t>Admin</w:t>
      </w:r>
      <w:r w:rsidR="00FC6628">
        <w:t>i</w:t>
      </w:r>
      <w:r>
        <w:t>strative coordinator</w:t>
      </w:r>
      <w:r w:rsidR="009D5933">
        <w:t> | </w:t>
      </w:r>
      <w:r w:rsidR="00F61056">
        <w:rPr>
          <w:rFonts w:eastAsiaTheme="minorHAnsi"/>
          <w:sz w:val="22"/>
          <w:szCs w:val="22"/>
        </w:rPr>
        <w:t>Cognitive Behavioral Services</w:t>
      </w:r>
      <w:r w:rsidR="009D5933">
        <w:t> | </w:t>
      </w:r>
      <w:r w:rsidR="00FC6628">
        <w:t>2014-2016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Supervised and managed an administrative team of 30 professionals.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Acted as liaison between medical and administration staff to effectively manage daily activities of the non-profit organization.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Ensured that the administrative staff performs services in accordance with the state and federal regulations.</w:t>
      </w:r>
    </w:p>
    <w:p w:rsidR="00FC6628" w:rsidRPr="00D154CC" w:rsidRDefault="00FC6628" w:rsidP="00D154CC">
      <w:pPr>
        <w:pStyle w:val="ListBullet"/>
        <w:jc w:val="both"/>
        <w:rPr>
          <w:b/>
          <w:bCs/>
          <w:sz w:val="24"/>
          <w:szCs w:val="24"/>
        </w:rPr>
      </w:pPr>
      <w:r w:rsidRPr="00D154CC">
        <w:rPr>
          <w:sz w:val="24"/>
          <w:szCs w:val="24"/>
        </w:rPr>
        <w:t>Assisting the billing and coding department as required.</w:t>
      </w:r>
      <w:r w:rsidRPr="00D154CC">
        <w:rPr>
          <w:b/>
          <w:bCs/>
          <w:sz w:val="24"/>
          <w:szCs w:val="24"/>
        </w:rPr>
        <w:t xml:space="preserve"> </w:t>
      </w:r>
    </w:p>
    <w:p w:rsidR="004638A8" w:rsidRPr="00D154CC" w:rsidRDefault="00FC6628" w:rsidP="00D154CC">
      <w:pPr>
        <w:pStyle w:val="ListBullet"/>
        <w:jc w:val="both"/>
        <w:rPr>
          <w:b/>
          <w:bCs/>
          <w:sz w:val="24"/>
          <w:szCs w:val="24"/>
        </w:rPr>
      </w:pPr>
      <w:r w:rsidRPr="00D154CC">
        <w:rPr>
          <w:b/>
          <w:bCs/>
          <w:sz w:val="24"/>
          <w:szCs w:val="24"/>
        </w:rPr>
        <w:t xml:space="preserve">Accomplishment: </w:t>
      </w:r>
      <w:r w:rsidRPr="00D154CC">
        <w:rPr>
          <w:sz w:val="24"/>
          <w:szCs w:val="24"/>
        </w:rPr>
        <w:t>Played a key role in the Implementation and transition from paper records to Electronic Health Record system named Practice Fusion which resulted in improved quality of care</w:t>
      </w:r>
    </w:p>
    <w:p w:rsidR="004638A8" w:rsidRDefault="00FC6628" w:rsidP="004638A8">
      <w:pPr>
        <w:pStyle w:val="Heading2"/>
      </w:pPr>
      <w:r>
        <w:t>district manager/ manager</w:t>
      </w:r>
      <w:r w:rsidR="004638A8">
        <w:t> | </w:t>
      </w:r>
      <w:r>
        <w:t>intouch wireless</w:t>
      </w:r>
      <w:r w:rsidR="004638A8">
        <w:t> | </w:t>
      </w:r>
      <w:r>
        <w:t>2010-2013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Managed and improved stores profitability within in my district.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Analyzed reports, recommended and developed strategies to improve district sales.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Worked with finance department to ensure that all </w:t>
      </w:r>
      <w:r w:rsidR="00A746CB" w:rsidRPr="00D154CC">
        <w:rPr>
          <w:sz w:val="24"/>
          <w:szCs w:val="24"/>
        </w:rPr>
        <w:t>stores operating</w:t>
      </w:r>
      <w:r w:rsidRPr="00D154CC">
        <w:rPr>
          <w:sz w:val="24"/>
          <w:szCs w:val="24"/>
        </w:rPr>
        <w:t xml:space="preserve"> within company guidelines 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Implemented new promotions, rewards and compensations for the sales associates and store managers.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Introduced new products and services to the sales team in my district.</w:t>
      </w:r>
    </w:p>
    <w:p w:rsidR="00FC662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Training over 25 new employees.</w:t>
      </w:r>
    </w:p>
    <w:p w:rsidR="004638A8" w:rsidRPr="00D154CC" w:rsidRDefault="00FC6628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Reviewed the performance of staff members and motivated employees to their goals. </w:t>
      </w:r>
    </w:p>
    <w:p w:rsidR="004638A8" w:rsidRDefault="008D1A92" w:rsidP="004638A8">
      <w:pPr>
        <w:pStyle w:val="Heading2"/>
      </w:pPr>
      <w:r>
        <w:t>Manager</w:t>
      </w:r>
      <w:r w:rsidR="004638A8">
        <w:t> | </w:t>
      </w:r>
      <w:r>
        <w:t>RBMW llc</w:t>
      </w:r>
      <w:r w:rsidR="004638A8">
        <w:t> | </w:t>
      </w:r>
      <w:r>
        <w:t>2008-2010</w:t>
      </w:r>
    </w:p>
    <w:p w:rsidR="008D1A92" w:rsidRPr="00D154CC" w:rsidRDefault="008D1A92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Supervised and coordinated essential functions such as finance, marketing and accounting department.</w:t>
      </w:r>
    </w:p>
    <w:p w:rsidR="008D1A92" w:rsidRPr="00D154CC" w:rsidRDefault="008D1A92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Oversaw day-to-day operations.</w:t>
      </w:r>
    </w:p>
    <w:p w:rsidR="008D1A92" w:rsidRPr="00D154CC" w:rsidRDefault="008D1A92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Managed daily processing of accounts, reconciled monthly activity, generated year-end reports, and fulfilled tax related requirements.</w:t>
      </w:r>
    </w:p>
    <w:p w:rsidR="008D1A92" w:rsidRPr="00D154CC" w:rsidRDefault="008D1A92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 xml:space="preserve">Training new employees, maintain inventory control and negotiated with vendors to receive special promotions on products. </w:t>
      </w:r>
    </w:p>
    <w:p w:rsidR="00D154CC" w:rsidRPr="00D154CC" w:rsidRDefault="008D1A92" w:rsidP="00D154CC">
      <w:pPr>
        <w:pStyle w:val="ListBullet"/>
        <w:jc w:val="both"/>
        <w:rPr>
          <w:sz w:val="24"/>
          <w:szCs w:val="24"/>
        </w:rPr>
      </w:pPr>
      <w:r w:rsidRPr="00D154CC">
        <w:rPr>
          <w:sz w:val="24"/>
          <w:szCs w:val="24"/>
        </w:rPr>
        <w:t>Suggested new marketing ideas that increased revenue and profit of the store.</w:t>
      </w:r>
    </w:p>
    <w:p w:rsidR="00D154CC" w:rsidRPr="00D154CC" w:rsidRDefault="00D154CC" w:rsidP="00D154CC">
      <w:pPr>
        <w:pStyle w:val="Heading1"/>
      </w:pPr>
      <w:r>
        <w:t>Skills Summary</w:t>
      </w:r>
    </w:p>
    <w:p w:rsidR="00D154CC" w:rsidRPr="00D154CC" w:rsidRDefault="00D154CC" w:rsidP="00D154CC">
      <w:pPr>
        <w:rPr>
          <w:rFonts w:eastAsiaTheme="minorHAnsi"/>
          <w:sz w:val="24"/>
          <w:szCs w:val="24"/>
        </w:rPr>
      </w:pPr>
      <w:r w:rsidRPr="00D154CC">
        <w:rPr>
          <w:rFonts w:eastAsiaTheme="minorHAnsi"/>
          <w:b/>
          <w:sz w:val="24"/>
          <w:szCs w:val="24"/>
        </w:rPr>
        <w:t>Language</w:t>
      </w:r>
      <w:r w:rsidRPr="00D154CC">
        <w:rPr>
          <w:rFonts w:eastAsiaTheme="minorHAnsi"/>
          <w:sz w:val="24"/>
          <w:szCs w:val="24"/>
        </w:rPr>
        <w:t xml:space="preserve">-Fluent in English, Urdu, and Punjabi, basic knowledge of Spanish and Sign Language. </w:t>
      </w:r>
      <w:r w:rsidRPr="00D154CC">
        <w:rPr>
          <w:rFonts w:eastAsiaTheme="minorHAnsi"/>
          <w:b/>
          <w:sz w:val="24"/>
          <w:szCs w:val="24"/>
        </w:rPr>
        <w:t>Computer</w:t>
      </w:r>
      <w:r w:rsidRPr="00D154CC">
        <w:rPr>
          <w:rFonts w:eastAsiaTheme="minorHAnsi"/>
          <w:sz w:val="24"/>
          <w:szCs w:val="24"/>
        </w:rPr>
        <w:t>-Strong typing skills, minor web page maintenance abilities, data entry and proficient in Windows; Microsoft Word, Visio, Excel, PowerPoint, and Access Database</w:t>
      </w:r>
      <w:r w:rsidR="006640E7">
        <w:rPr>
          <w:rFonts w:eastAsiaTheme="minorHAnsi"/>
          <w:sz w:val="24"/>
          <w:szCs w:val="24"/>
        </w:rPr>
        <w:t>.</w:t>
      </w:r>
      <w:bookmarkStart w:id="0" w:name="_GoBack"/>
      <w:bookmarkEnd w:id="0"/>
    </w:p>
    <w:sectPr w:rsidR="00D154CC" w:rsidRPr="00D154C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4B9" w:rsidRDefault="001444B9">
      <w:pPr>
        <w:spacing w:after="0"/>
      </w:pPr>
      <w:r>
        <w:separator/>
      </w:r>
    </w:p>
  </w:endnote>
  <w:endnote w:type="continuationSeparator" w:id="0">
    <w:p w:rsidR="001444B9" w:rsidRDefault="00144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4B9" w:rsidRDefault="001444B9">
      <w:pPr>
        <w:spacing w:after="0"/>
      </w:pPr>
      <w:r>
        <w:separator/>
      </w:r>
    </w:p>
  </w:footnote>
  <w:footnote w:type="continuationSeparator" w:id="0">
    <w:p w:rsidR="001444B9" w:rsidRDefault="00144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E270A"/>
    <w:multiLevelType w:val="hybridMultilevel"/>
    <w:tmpl w:val="C3C2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A73638"/>
    <w:multiLevelType w:val="hybridMultilevel"/>
    <w:tmpl w:val="7CEA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ED4F6D"/>
    <w:multiLevelType w:val="hybridMultilevel"/>
    <w:tmpl w:val="8F5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763FF"/>
    <w:multiLevelType w:val="hybridMultilevel"/>
    <w:tmpl w:val="08A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6084551"/>
    <w:multiLevelType w:val="hybridMultilevel"/>
    <w:tmpl w:val="05A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4068E7"/>
    <w:multiLevelType w:val="hybridMultilevel"/>
    <w:tmpl w:val="42A2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9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3"/>
  </w:num>
  <w:num w:numId="24">
    <w:abstractNumId w:val="22"/>
  </w:num>
  <w:num w:numId="25">
    <w:abstractNumId w:val="16"/>
  </w:num>
  <w:num w:numId="26">
    <w:abstractNumId w:val="24"/>
  </w:num>
  <w:num w:numId="27">
    <w:abstractNumId w:val="18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E"/>
    <w:rsid w:val="000148A5"/>
    <w:rsid w:val="00014C0C"/>
    <w:rsid w:val="000A4F59"/>
    <w:rsid w:val="00141A4C"/>
    <w:rsid w:val="001444B9"/>
    <w:rsid w:val="001B29CF"/>
    <w:rsid w:val="002214DD"/>
    <w:rsid w:val="0028220F"/>
    <w:rsid w:val="002B2308"/>
    <w:rsid w:val="00356C14"/>
    <w:rsid w:val="00456933"/>
    <w:rsid w:val="004638A8"/>
    <w:rsid w:val="004C162E"/>
    <w:rsid w:val="00617B26"/>
    <w:rsid w:val="006270A9"/>
    <w:rsid w:val="006640E7"/>
    <w:rsid w:val="00675956"/>
    <w:rsid w:val="00681034"/>
    <w:rsid w:val="00681F0C"/>
    <w:rsid w:val="00816216"/>
    <w:rsid w:val="0084466F"/>
    <w:rsid w:val="008518E1"/>
    <w:rsid w:val="0087734B"/>
    <w:rsid w:val="008D1A92"/>
    <w:rsid w:val="009D5933"/>
    <w:rsid w:val="00A35B83"/>
    <w:rsid w:val="00A746CB"/>
    <w:rsid w:val="00A9721D"/>
    <w:rsid w:val="00B71439"/>
    <w:rsid w:val="00B8728B"/>
    <w:rsid w:val="00BD768D"/>
    <w:rsid w:val="00C61F8E"/>
    <w:rsid w:val="00D154CC"/>
    <w:rsid w:val="00E83E4B"/>
    <w:rsid w:val="00F61056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ECA7A"/>
  <w15:chartTrackingRefBased/>
  <w15:docId w15:val="{A150EEF3-F409-4B12-B3BD-B62A3A4E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B71439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Spacing">
    <w:name w:val="No Spacing"/>
    <w:uiPriority w:val="1"/>
    <w:qFormat/>
    <w:rsid w:val="00FC6628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154C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D9C3B9DE42474389CE09D6A03F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CA72-CAFF-43FC-BFF0-E97B161410C4}"/>
      </w:docPartPr>
      <w:docPartBody>
        <w:p w:rsidR="009B446B" w:rsidRDefault="00AA18DE">
          <w:pPr>
            <w:pStyle w:val="1FD9C3B9DE42474389CE09D6A03FECFF"/>
          </w:pPr>
          <w:r>
            <w:t>Objective</w:t>
          </w:r>
        </w:p>
      </w:docPartBody>
    </w:docPart>
    <w:docPart>
      <w:docPartPr>
        <w:name w:val="7BA1456440FA4737A927EC039FFE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C4E21-EC04-4C56-BC95-F19585C8EB94}"/>
      </w:docPartPr>
      <w:docPartBody>
        <w:p w:rsidR="009B446B" w:rsidRDefault="00AA18DE">
          <w:pPr>
            <w:pStyle w:val="7BA1456440FA4737A927EC039FFEC913"/>
          </w:pPr>
          <w:r>
            <w:t>Education</w:t>
          </w:r>
        </w:p>
      </w:docPartBody>
    </w:docPart>
    <w:docPart>
      <w:docPartPr>
        <w:name w:val="3B89E2E6E438477A84B3C983FE8C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AFFA0-1CFF-448B-9101-3B7A38BB0634}"/>
      </w:docPartPr>
      <w:docPartBody>
        <w:p w:rsidR="009B446B" w:rsidRDefault="00AA18DE">
          <w:pPr>
            <w:pStyle w:val="3B89E2E6E438477A84B3C983FE8C246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A2"/>
    <w:rsid w:val="00174899"/>
    <w:rsid w:val="009B446B"/>
    <w:rsid w:val="00AA18DE"/>
    <w:rsid w:val="00AA40DE"/>
    <w:rsid w:val="00BC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9319D4CC44F6DA223282D35592B38">
    <w:name w:val="4F19319D4CC44F6DA223282D35592B38"/>
  </w:style>
  <w:style w:type="paragraph" w:customStyle="1" w:styleId="879C966CC04B42249A0359DB6A45EAB0">
    <w:name w:val="879C966CC04B42249A0359DB6A45EAB0"/>
  </w:style>
  <w:style w:type="paragraph" w:customStyle="1" w:styleId="E455270AB9654CCE96DA28F2DCDB8D03">
    <w:name w:val="E455270AB9654CCE96DA28F2DCDB8D03"/>
  </w:style>
  <w:style w:type="paragraph" w:customStyle="1" w:styleId="6DDDBE87E68C410C9414C3FC52A70B44">
    <w:name w:val="6DDDBE87E68C410C9414C3FC52A70B44"/>
  </w:style>
  <w:style w:type="paragraph" w:customStyle="1" w:styleId="1FD9C3B9DE42474389CE09D6A03FECFF">
    <w:name w:val="1FD9C3B9DE42474389CE09D6A03FECFF"/>
  </w:style>
  <w:style w:type="paragraph" w:customStyle="1" w:styleId="C35D1EB6F7494198967CE5C0976075D7">
    <w:name w:val="C35D1EB6F7494198967CE5C0976075D7"/>
  </w:style>
  <w:style w:type="paragraph" w:customStyle="1" w:styleId="7BA1456440FA4737A927EC039FFEC913">
    <w:name w:val="7BA1456440FA4737A927EC039FFEC913"/>
  </w:style>
  <w:style w:type="paragraph" w:customStyle="1" w:styleId="F9C9BFA6D6094524AA9D7DE105E2201D">
    <w:name w:val="F9C9BFA6D6094524AA9D7DE105E2201D"/>
  </w:style>
  <w:style w:type="paragraph" w:customStyle="1" w:styleId="4A7B1833199C4FF6BADDE9A7BEAB8C88">
    <w:name w:val="4A7B1833199C4FF6BADDE9A7BEAB8C88"/>
  </w:style>
  <w:style w:type="paragraph" w:customStyle="1" w:styleId="FD66BEE33AAD4E45A9D0DFC0013E1F65">
    <w:name w:val="FD66BEE33AAD4E45A9D0DFC0013E1F65"/>
  </w:style>
  <w:style w:type="paragraph" w:customStyle="1" w:styleId="04E94646067F40FFBBEB82E2F9B266AE">
    <w:name w:val="04E94646067F40FFBBEB82E2F9B266AE"/>
  </w:style>
  <w:style w:type="paragraph" w:customStyle="1" w:styleId="15BC703B7E6540D39E0516CEFE454256">
    <w:name w:val="15BC703B7E6540D39E0516CEFE454256"/>
  </w:style>
  <w:style w:type="paragraph" w:customStyle="1" w:styleId="7384A1B44324419C819542AE29903AF2">
    <w:name w:val="7384A1B44324419C819542AE29903AF2"/>
  </w:style>
  <w:style w:type="paragraph" w:customStyle="1" w:styleId="ABA59BB2B5174F699459D59878C50E19">
    <w:name w:val="ABA59BB2B5174F699459D59878C50E19"/>
  </w:style>
  <w:style w:type="paragraph" w:customStyle="1" w:styleId="EA903D008CD24848A4B8EA1E7AB6DACF">
    <w:name w:val="EA903D008CD24848A4B8EA1E7AB6DACF"/>
  </w:style>
  <w:style w:type="paragraph" w:customStyle="1" w:styleId="DA7DA1F319434C619BCC84B9CDFD1707">
    <w:name w:val="DA7DA1F319434C619BCC84B9CDFD1707"/>
  </w:style>
  <w:style w:type="paragraph" w:customStyle="1" w:styleId="B09720225CA64FC3BD1A8397BDD83039">
    <w:name w:val="B09720225CA64FC3BD1A8397BDD83039"/>
  </w:style>
  <w:style w:type="paragraph" w:customStyle="1" w:styleId="E28DA8B625BB463596B4656373493C8F">
    <w:name w:val="E28DA8B625BB463596B4656373493C8F"/>
  </w:style>
  <w:style w:type="paragraph" w:customStyle="1" w:styleId="0BE74904D0FC44D39EEE8FE0563FB8C9">
    <w:name w:val="0BE74904D0FC44D39EEE8FE0563FB8C9"/>
  </w:style>
  <w:style w:type="paragraph" w:customStyle="1" w:styleId="CB64427AC4F44D189A099021E3BC6C63">
    <w:name w:val="CB64427AC4F44D189A099021E3BC6C63"/>
  </w:style>
  <w:style w:type="paragraph" w:customStyle="1" w:styleId="2E860447ACC543A5810DE450EABE6335">
    <w:name w:val="2E860447ACC543A5810DE450EABE6335"/>
  </w:style>
  <w:style w:type="paragraph" w:customStyle="1" w:styleId="C148D1CC53DA45AC83104961270C8C1F">
    <w:name w:val="C148D1CC53DA45AC83104961270C8C1F"/>
  </w:style>
  <w:style w:type="paragraph" w:customStyle="1" w:styleId="B7B532C65ECE4FCFA535152E01CD8FB4">
    <w:name w:val="B7B532C65ECE4FCFA535152E01CD8FB4"/>
  </w:style>
  <w:style w:type="paragraph" w:customStyle="1" w:styleId="A1116D2A33E64B73B9816555BC98204C">
    <w:name w:val="A1116D2A33E64B73B9816555BC98204C"/>
  </w:style>
  <w:style w:type="paragraph" w:customStyle="1" w:styleId="3B89E2E6E438477A84B3C983FE8C2469">
    <w:name w:val="3B89E2E6E438477A84B3C983FE8C2469"/>
  </w:style>
  <w:style w:type="paragraph" w:customStyle="1" w:styleId="9206A5CCCA134CE591D8B76B63F6D0C4">
    <w:name w:val="9206A5CCCA134CE591D8B76B63F6D0C4"/>
  </w:style>
  <w:style w:type="paragraph" w:customStyle="1" w:styleId="1CE2378B2FCA4B368FC68D8068DCC48B">
    <w:name w:val="1CE2378B2FCA4B368FC68D8068DCC48B"/>
  </w:style>
  <w:style w:type="paragraph" w:customStyle="1" w:styleId="A3C45866B3D247CCAAB096FA49C795AD">
    <w:name w:val="A3C45866B3D247CCAAB096FA49C795AD"/>
  </w:style>
  <w:style w:type="paragraph" w:customStyle="1" w:styleId="D9341B3EC93448ABB0A9622FE4FDDB9B">
    <w:name w:val="D9341B3EC93448ABB0A9622FE4FDDB9B"/>
  </w:style>
  <w:style w:type="paragraph" w:customStyle="1" w:styleId="677BDF58CF9841C7AE9A151DD4878002">
    <w:name w:val="677BDF58CF9841C7AE9A151DD4878002"/>
  </w:style>
  <w:style w:type="paragraph" w:customStyle="1" w:styleId="17CE6196626B4FE9A67F93AB1AF3AD3E">
    <w:name w:val="17CE6196626B4FE9A67F93AB1AF3AD3E"/>
  </w:style>
  <w:style w:type="paragraph" w:customStyle="1" w:styleId="DAE5B2D7F18540948D1CEBDD0BC8F4BF">
    <w:name w:val="DAE5B2D7F18540948D1CEBDD0BC8F4BF"/>
  </w:style>
  <w:style w:type="paragraph" w:customStyle="1" w:styleId="1D64835762C8485E9A2250B24B0723C7">
    <w:name w:val="1D64835762C8485E9A2250B24B0723C7"/>
  </w:style>
  <w:style w:type="paragraph" w:customStyle="1" w:styleId="CACF4AEA567E44318466B4C28B1C725E">
    <w:name w:val="CACF4AEA567E44318466B4C28B1C725E"/>
    <w:rsid w:val="00BC4FA2"/>
  </w:style>
  <w:style w:type="paragraph" w:customStyle="1" w:styleId="2FA66361E31D44DDB34FF00543D68DE6">
    <w:name w:val="2FA66361E31D44DDB34FF00543D68DE6"/>
    <w:rsid w:val="00BC4FA2"/>
  </w:style>
  <w:style w:type="paragraph" w:customStyle="1" w:styleId="CA3618509A62468889E7A3C1F5741830">
    <w:name w:val="CA3618509A62468889E7A3C1F5741830"/>
    <w:rsid w:val="00BC4FA2"/>
  </w:style>
  <w:style w:type="paragraph" w:customStyle="1" w:styleId="1561ACDDEF4746F0AF97D6D5803D9377">
    <w:name w:val="1561ACDDEF4746F0AF97D6D5803D9377"/>
    <w:rsid w:val="00BC4FA2"/>
  </w:style>
  <w:style w:type="paragraph" w:customStyle="1" w:styleId="F94D1AEA47174E629A9DFC77A9C70A45">
    <w:name w:val="F94D1AEA47174E629A9DFC77A9C70A45"/>
    <w:rsid w:val="00BC4FA2"/>
  </w:style>
  <w:style w:type="paragraph" w:customStyle="1" w:styleId="E34F2373189240B6A6FD50A3B68AAD75">
    <w:name w:val="E34F2373189240B6A6FD50A3B68AAD75"/>
    <w:rsid w:val="00BC4FA2"/>
  </w:style>
  <w:style w:type="paragraph" w:customStyle="1" w:styleId="8EAAFAEE230D4F9B99E760A4F20F38D9">
    <w:name w:val="8EAAFAEE230D4F9B99E760A4F20F38D9"/>
    <w:rsid w:val="00BC4FA2"/>
  </w:style>
  <w:style w:type="paragraph" w:customStyle="1" w:styleId="DEBED54F286A4C51834574CE64770E16">
    <w:name w:val="DEBED54F286A4C51834574CE64770E16"/>
    <w:rsid w:val="00BC4FA2"/>
  </w:style>
  <w:style w:type="paragraph" w:customStyle="1" w:styleId="0AE3F08CF3F54A74BCCE91957794E0C1">
    <w:name w:val="0AE3F08CF3F54A74BCCE91957794E0C1"/>
    <w:rsid w:val="00BC4FA2"/>
  </w:style>
  <w:style w:type="paragraph" w:customStyle="1" w:styleId="B050841BC05F41188FCAEBC05A8F475F">
    <w:name w:val="B050841BC05F41188FCAEBC05A8F475F"/>
    <w:rsid w:val="00BC4FA2"/>
  </w:style>
  <w:style w:type="paragraph" w:customStyle="1" w:styleId="94337E4C7E5B4EB687F7D87EB4F7CADF">
    <w:name w:val="94337E4C7E5B4EB687F7D87EB4F7CADF"/>
    <w:rsid w:val="00BC4FA2"/>
  </w:style>
  <w:style w:type="paragraph" w:customStyle="1" w:styleId="5F94D27F4347471C90C1D3204CA68885">
    <w:name w:val="5F94D27F4347471C90C1D3204CA68885"/>
    <w:rsid w:val="00BC4FA2"/>
  </w:style>
  <w:style w:type="paragraph" w:customStyle="1" w:styleId="C9B4246717B14ABDA6DBF004A12854B8">
    <w:name w:val="C9B4246717B14ABDA6DBF004A12854B8"/>
    <w:rsid w:val="00BC4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7C1C-178C-4B6C-AA47-BFAFFA9B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bilal</dc:creator>
  <cp:keywords/>
  <cp:lastModifiedBy>Ahmad Hassan</cp:lastModifiedBy>
  <cp:revision>7</cp:revision>
  <dcterms:created xsi:type="dcterms:W3CDTF">2018-08-13T15:53:00Z</dcterms:created>
  <dcterms:modified xsi:type="dcterms:W3CDTF">2019-01-08T19:18:00Z</dcterms:modified>
  <cp:version/>
</cp:coreProperties>
</file>