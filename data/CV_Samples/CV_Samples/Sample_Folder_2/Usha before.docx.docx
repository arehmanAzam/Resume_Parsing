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Name"/>
          <w:rFonts w:ascii="Arial" w:hAnsi="Arial"/>
        </w:rPr>
        <w:alias w:val="Name"/>
        <w:tag w:val="Name"/>
        <w:id w:val="-1268079227"/>
        <w:placeholder>
          <w:docPart w:val="13DAB47929B64F758F13851666513AE9"/>
        </w:placeholder>
        <w15:color w:val="0055A1"/>
      </w:sdtPr>
      <w:sdtEndPr>
        <w:rPr>
          <w:rStyle w:val="DefaultParagraphFont"/>
          <w:b w:val="0"/>
          <w:color w:val="000000" w:themeColor="text1"/>
          <w:sz w:val="22"/>
          <w:szCs w:val="28"/>
        </w:rPr>
      </w:sdtEndPr>
      <w:sdtContent>
        <w:p w14:paraId="397DB0DE" w14:textId="13E117C9" w:rsidR="007C28AF" w:rsidRPr="00232EBB" w:rsidRDefault="00182BCC" w:rsidP="000D6275">
          <w:pPr>
            <w:spacing w:after="0" w:line="240" w:lineRule="auto"/>
            <w:rPr>
              <w:rStyle w:val="Name"/>
              <w:rFonts w:ascii="Arial" w:hAnsi="Arial"/>
            </w:rPr>
          </w:pPr>
          <w:r>
            <w:rPr>
              <w:rStyle w:val="Name"/>
              <w:rFonts w:ascii="Arial" w:hAnsi="Arial"/>
            </w:rPr>
            <w:t>Usha Hogan</w:t>
          </w:r>
        </w:p>
      </w:sdtContent>
    </w:sdt>
    <w:p w14:paraId="25F70A71" w14:textId="4F3275FE" w:rsidR="003F693E" w:rsidRPr="00232EBB" w:rsidRDefault="009F446E" w:rsidP="000D6275">
      <w:pPr>
        <w:spacing w:after="0" w:line="240" w:lineRule="auto"/>
        <w:rPr>
          <w:rStyle w:val="LinkedIn"/>
        </w:rPr>
      </w:pPr>
      <w:sdt>
        <w:sdtPr>
          <w:rPr>
            <w:rStyle w:val="City"/>
          </w:rPr>
          <w:alias w:val="City"/>
          <w:tag w:val="City"/>
          <w:id w:val="1850592457"/>
          <w:placeholder>
            <w:docPart w:val="BC21C0AF4D9D42928B10EC0CCCAEEC7E"/>
          </w:placeholder>
          <w15:color w:val="000000"/>
        </w:sdtPr>
        <w:sdtEndPr>
          <w:rPr>
            <w:rStyle w:val="DefaultParagraphFont"/>
          </w:rPr>
        </w:sdtEndPr>
        <w:sdtContent>
          <w:r w:rsidR="00182BCC">
            <w:rPr>
              <w:rStyle w:val="City"/>
            </w:rPr>
            <w:t>Lansdale</w:t>
          </w:r>
        </w:sdtContent>
      </w:sdt>
      <w:r w:rsidR="00086D75" w:rsidRPr="00232EBB">
        <w:rPr>
          <w:rStyle w:val="City"/>
        </w:rPr>
        <w:t>,</w:t>
      </w:r>
      <w:r w:rsidR="00086D75" w:rsidRPr="00232EBB">
        <w:rPr>
          <w:rStyle w:val="City"/>
          <w:caps/>
        </w:rPr>
        <w:t xml:space="preserve">  </w:t>
      </w:r>
      <w:sdt>
        <w:sdtPr>
          <w:rPr>
            <w:rStyle w:val="Zip"/>
          </w:rPr>
          <w:alias w:val="Zip"/>
          <w:tag w:val="Zip"/>
          <w:id w:val="1229643233"/>
          <w:placeholder>
            <w:docPart w:val="6E47C26BD0ED4742A1DCAB0C8CB6B9FD"/>
          </w:placeholder>
          <w15:color w:val="000000"/>
        </w:sdtPr>
        <w:sdtEndPr>
          <w:rPr>
            <w:rStyle w:val="City"/>
            <w:caps/>
          </w:rPr>
        </w:sdtEndPr>
        <w:sdtContent>
          <w:r w:rsidR="00D47533">
            <w:rPr>
              <w:rStyle w:val="Zip"/>
            </w:rPr>
            <w:t>19446</w:t>
          </w:r>
        </w:sdtContent>
      </w:sdt>
      <w:r w:rsidR="004E20FB" w:rsidRPr="00232EBB">
        <w:rPr>
          <w:rStyle w:val="City"/>
          <w:caps/>
        </w:rPr>
        <w:t xml:space="preserve">  │ </w:t>
      </w:r>
      <w:sdt>
        <w:sdtPr>
          <w:rPr>
            <w:rStyle w:val="Phone"/>
          </w:rPr>
          <w:alias w:val="Phone"/>
          <w:tag w:val="Phone"/>
          <w:id w:val="-1192066797"/>
          <w:placeholder>
            <w:docPart w:val="2883714858E946E49015C3610921022F"/>
          </w:placeholder>
          <w15:color w:val="000000"/>
        </w:sdtPr>
        <w:sdtEndPr>
          <w:rPr>
            <w:rStyle w:val="City"/>
            <w:caps/>
          </w:rPr>
        </w:sdtEndPr>
        <w:sdtContent>
          <w:r w:rsidR="00D47533">
            <w:rPr>
              <w:rStyle w:val="Phone"/>
            </w:rPr>
            <w:t>267-902-4360</w:t>
          </w:r>
        </w:sdtContent>
      </w:sdt>
      <w:r w:rsidR="004E20FB" w:rsidRPr="00232EBB">
        <w:rPr>
          <w:rStyle w:val="City"/>
          <w:caps/>
        </w:rPr>
        <w:t xml:space="preserve">│ </w:t>
      </w:r>
      <w:sdt>
        <w:sdtPr>
          <w:rPr>
            <w:rStyle w:val="Email"/>
          </w:rPr>
          <w:alias w:val="Email"/>
          <w:tag w:val="Email"/>
          <w:id w:val="-729990599"/>
          <w:placeholder>
            <w:docPart w:val="246043B0DE424A2385AC553A88D891FF"/>
          </w:placeholder>
          <w15:color w:val="000000"/>
        </w:sdtPr>
        <w:sdtEndPr>
          <w:rPr>
            <w:rStyle w:val="City"/>
            <w:caps/>
          </w:rPr>
        </w:sdtEndPr>
        <w:sdtContent>
          <w:r w:rsidR="00D47533">
            <w:rPr>
              <w:rStyle w:val="Email"/>
            </w:rPr>
            <w:t>UshaHogan5@Gmail.com</w:t>
          </w:r>
        </w:sdtContent>
      </w:sdt>
      <w:r w:rsidR="004E20FB" w:rsidRPr="00232EBB">
        <w:rPr>
          <w:rStyle w:val="Email"/>
        </w:rPr>
        <w:t xml:space="preserve"> │</w:t>
      </w:r>
      <w:sdt>
        <w:sdtPr>
          <w:rPr>
            <w:rStyle w:val="LinkedIn"/>
          </w:rPr>
          <w:alias w:val="LinkedIn"/>
          <w:tag w:val="LinkedIn"/>
          <w:id w:val="255725973"/>
          <w:placeholder>
            <w:docPart w:val="70499B5472D84C55BE066FC6767E87FC"/>
          </w:placeholder>
          <w15:color w:val="000000"/>
        </w:sdtPr>
        <w:sdtEndPr>
          <w:rPr>
            <w:rStyle w:val="Email"/>
          </w:rPr>
        </w:sdtEndPr>
        <w:sdtContent>
          <w:hyperlink r:id="rId8" w:history="1">
            <w:r w:rsidR="00182BCC" w:rsidRPr="00182BCC">
              <w:rPr>
                <w:rFonts w:ascii="Segoe UI" w:eastAsia="Times New Roman" w:hAnsi="Segoe UI" w:cs="Segoe UI"/>
                <w:color w:val="4034B0"/>
                <w:sz w:val="24"/>
                <w:szCs w:val="24"/>
                <w:u w:val="single"/>
                <w:bdr w:val="none" w:sz="0" w:space="0" w:color="auto" w:frame="1"/>
              </w:rPr>
              <w:t>linkedin.com/in/usha-hogan-068a0018a</w:t>
            </w:r>
          </w:hyperlink>
          <w:r w:rsidR="00182BCC">
            <w:rPr>
              <w:rFonts w:ascii="Segoe UI" w:eastAsia="Times New Roman" w:hAnsi="Segoe UI" w:cs="Segoe UI"/>
              <w:color w:val="auto"/>
              <w:sz w:val="24"/>
              <w:szCs w:val="24"/>
            </w:rPr>
            <w:t xml:space="preserve"> </w:t>
          </w:r>
        </w:sdtContent>
      </w:sdt>
    </w:p>
    <w:p w14:paraId="11586A12" w14:textId="77777777" w:rsidR="003F693E" w:rsidRPr="00232EBB" w:rsidRDefault="009F446E" w:rsidP="000D6275">
      <w:pPr>
        <w:spacing w:after="0" w:line="240" w:lineRule="auto"/>
      </w:pPr>
      <w:r>
        <w:pict w14:anchorId="369D63DF">
          <v:rect id="_x0000_i1025" style="width:525.6pt;height:1pt" o:hrstd="t" o:hrnoshade="t" o:hr="t" fillcolor="black [3213]" stroked="f"/>
        </w:pict>
      </w:r>
    </w:p>
    <w:p w14:paraId="07E9DFED" w14:textId="77777777" w:rsidR="003F693E" w:rsidRPr="00232EBB" w:rsidRDefault="003F693E" w:rsidP="000D6275">
      <w:pPr>
        <w:spacing w:after="0" w:line="240" w:lineRule="auto"/>
      </w:pPr>
    </w:p>
    <w:p w14:paraId="32404118" w14:textId="77777777" w:rsidR="003F693E" w:rsidRPr="00232EBB" w:rsidRDefault="003F693E" w:rsidP="000D6275">
      <w:pPr>
        <w:spacing w:after="0" w:line="240" w:lineRule="auto"/>
      </w:pPr>
      <w:r w:rsidRPr="00232EBB">
        <w:rPr>
          <w:b/>
        </w:rPr>
        <w:t>SUMMARY</w:t>
      </w:r>
    </w:p>
    <w:p w14:paraId="660DFFD2" w14:textId="77777777" w:rsidR="003F693E" w:rsidRPr="00232EBB" w:rsidRDefault="003F693E" w:rsidP="000D6275">
      <w:pPr>
        <w:spacing w:after="0" w:line="240" w:lineRule="auto"/>
      </w:pPr>
    </w:p>
    <w:p w14:paraId="45BBE87D" w14:textId="51AA3BC1" w:rsidR="00CF7FE1" w:rsidRPr="00E878A5" w:rsidRDefault="00CF7FE1" w:rsidP="00CF7FE1">
      <w:pPr>
        <w:spacing w:before="100" w:after="0" w:line="240" w:lineRule="auto"/>
        <w:jc w:val="center"/>
        <w:rPr>
          <w:rStyle w:val="Summary"/>
          <w:rFonts w:ascii="Arial" w:hAnsi="Arial"/>
        </w:rPr>
      </w:pPr>
      <w:r w:rsidRPr="00E878A5">
        <w:rPr>
          <w:rStyle w:val="Summary"/>
          <w:rFonts w:ascii="Arial" w:hAnsi="Arial"/>
        </w:rPr>
        <w:t>Precise and diligent Finance Professional with extensive experience strengthening internal controls, Budgeting\Projecting</w:t>
      </w:r>
      <w:r w:rsidR="009C5E20" w:rsidRPr="00E878A5">
        <w:rPr>
          <w:rStyle w:val="Summary"/>
          <w:rFonts w:ascii="Arial" w:hAnsi="Arial"/>
        </w:rPr>
        <w:t>\modeling</w:t>
      </w:r>
      <w:r w:rsidRPr="00E878A5">
        <w:rPr>
          <w:rStyle w:val="Summary"/>
          <w:rFonts w:ascii="Arial" w:hAnsi="Arial"/>
        </w:rPr>
        <w:t xml:space="preserve"> and driving the efficacy of business operations, managing complex accounting</w:t>
      </w:r>
      <w:r w:rsidR="0093328C" w:rsidRPr="00E878A5">
        <w:rPr>
          <w:rStyle w:val="Summary"/>
          <w:rFonts w:ascii="Arial" w:hAnsi="Arial"/>
        </w:rPr>
        <w:t>\budgeting</w:t>
      </w:r>
      <w:r w:rsidRPr="00E878A5">
        <w:rPr>
          <w:rStyle w:val="Summary"/>
          <w:rFonts w:ascii="Arial" w:hAnsi="Arial"/>
        </w:rPr>
        <w:t xml:space="preserve"> systems and providing value-based analysis. </w:t>
      </w:r>
    </w:p>
    <w:p w14:paraId="203CAB64" w14:textId="4F03E192" w:rsidR="009D4089" w:rsidRDefault="009D4089" w:rsidP="00CF7FE1">
      <w:pPr>
        <w:spacing w:before="100" w:after="0" w:line="240" w:lineRule="auto"/>
        <w:jc w:val="center"/>
        <w:rPr>
          <w:rFonts w:eastAsia="Times New Roman"/>
          <w:b/>
          <w:sz w:val="20"/>
          <w:szCs w:val="20"/>
        </w:rPr>
      </w:pPr>
    </w:p>
    <w:p w14:paraId="09017F71" w14:textId="1E25EA71" w:rsidR="009D4089" w:rsidRPr="00C77F9F" w:rsidRDefault="009D4089" w:rsidP="009D4089">
      <w:pPr>
        <w:spacing w:before="100" w:after="0" w:line="240" w:lineRule="auto"/>
        <w:jc w:val="both"/>
        <w:rPr>
          <w:rFonts w:eastAsia="Times New Roman"/>
          <w:sz w:val="20"/>
          <w:szCs w:val="20"/>
        </w:rPr>
      </w:pPr>
      <w:r w:rsidRPr="00C77F9F">
        <w:rPr>
          <w:rFonts w:eastAsia="Times New Roman"/>
          <w:sz w:val="20"/>
          <w:szCs w:val="20"/>
        </w:rPr>
        <w:t>Progressive leader, collaborative bridge-builder and trusted advisor</w:t>
      </w:r>
      <w:r>
        <w:rPr>
          <w:rFonts w:eastAsia="Times New Roman"/>
          <w:sz w:val="20"/>
          <w:szCs w:val="20"/>
        </w:rPr>
        <w:t>. Over 1</w:t>
      </w:r>
      <w:r w:rsidR="006C5061">
        <w:rPr>
          <w:rFonts w:eastAsia="Times New Roman"/>
          <w:sz w:val="20"/>
          <w:szCs w:val="20"/>
        </w:rPr>
        <w:t>5</w:t>
      </w:r>
      <w:r>
        <w:rPr>
          <w:rFonts w:eastAsia="Times New Roman"/>
          <w:sz w:val="20"/>
          <w:szCs w:val="20"/>
        </w:rPr>
        <w:t xml:space="preserve"> years of experience providing </w:t>
      </w:r>
      <w:r w:rsidRPr="00C77F9F">
        <w:rPr>
          <w:rFonts w:eastAsia="Times New Roman"/>
          <w:sz w:val="20"/>
          <w:szCs w:val="20"/>
        </w:rPr>
        <w:t xml:space="preserve">sound financial guidance. Strategic thought leader and ‘big picture thinker’ with a wide range of skills spanning </w:t>
      </w:r>
      <w:r>
        <w:rPr>
          <w:rFonts w:eastAsia="Times New Roman"/>
          <w:sz w:val="20"/>
          <w:szCs w:val="20"/>
        </w:rPr>
        <w:t xml:space="preserve">budgeting, </w:t>
      </w:r>
      <w:r w:rsidRPr="00C77F9F">
        <w:rPr>
          <w:rFonts w:eastAsia="Times New Roman"/>
          <w:sz w:val="20"/>
          <w:szCs w:val="20"/>
        </w:rPr>
        <w:t xml:space="preserve">accounting, financial analysis, strategy, process excellence, </w:t>
      </w:r>
      <w:r>
        <w:rPr>
          <w:rFonts w:eastAsia="Times New Roman"/>
          <w:sz w:val="20"/>
          <w:szCs w:val="20"/>
        </w:rPr>
        <w:t xml:space="preserve">and </w:t>
      </w:r>
      <w:r w:rsidRPr="00C77F9F">
        <w:rPr>
          <w:rFonts w:eastAsia="Times New Roman"/>
          <w:sz w:val="20"/>
          <w:szCs w:val="20"/>
        </w:rPr>
        <w:t xml:space="preserve">project management. </w:t>
      </w:r>
    </w:p>
    <w:p w14:paraId="1982C05C" w14:textId="396D2090" w:rsidR="009D4089" w:rsidRPr="009D7DD6" w:rsidRDefault="009D4089" w:rsidP="009D4089">
      <w:pPr>
        <w:pStyle w:val="ListParagraph"/>
        <w:numPr>
          <w:ilvl w:val="0"/>
          <w:numId w:val="36"/>
        </w:numPr>
        <w:spacing w:before="60" w:after="80" w:line="240" w:lineRule="auto"/>
        <w:ind w:left="446"/>
        <w:contextualSpacing w:val="0"/>
      </w:pPr>
      <w:r w:rsidRPr="009D7DD6">
        <w:t>Proven ability to benchmark with internal business partners, collaborate with executive level management</w:t>
      </w:r>
      <w:r w:rsidR="009C5E20" w:rsidRPr="009D7DD6">
        <w:t>.</w:t>
      </w:r>
    </w:p>
    <w:p w14:paraId="481A46A3" w14:textId="77777777" w:rsidR="009D4089" w:rsidRPr="009D7DD6" w:rsidRDefault="009D4089" w:rsidP="009D4089">
      <w:pPr>
        <w:pStyle w:val="ListParagraph"/>
        <w:numPr>
          <w:ilvl w:val="0"/>
          <w:numId w:val="36"/>
        </w:numPr>
        <w:spacing w:before="60" w:after="80" w:line="240" w:lineRule="auto"/>
        <w:ind w:left="446"/>
        <w:contextualSpacing w:val="0"/>
      </w:pPr>
      <w:r w:rsidRPr="009D7DD6">
        <w:t>Characterized as a hardworking and dedicated professional, known for balanced judgment with the ability to undertake difficult mandates and meet tight deadlines.</w:t>
      </w:r>
    </w:p>
    <w:p w14:paraId="3314C46A" w14:textId="5EFC9D95" w:rsidR="009D4089" w:rsidRPr="009D7DD6" w:rsidRDefault="009D4089" w:rsidP="009D7DD6">
      <w:pPr>
        <w:pStyle w:val="ListParagraph"/>
        <w:numPr>
          <w:ilvl w:val="0"/>
          <w:numId w:val="36"/>
        </w:numPr>
        <w:spacing w:before="60" w:after="80" w:line="240" w:lineRule="auto"/>
        <w:ind w:left="446"/>
        <w:contextualSpacing w:val="0"/>
      </w:pPr>
      <w:r w:rsidRPr="009D7DD6">
        <w:t>Solid general management and leadership competencies with particular expertise motivating and empowering staff, quality improvement, and administration. Intensely accurate with keen problem solving and decision</w:t>
      </w:r>
      <w:r w:rsidR="00FF6A93" w:rsidRPr="009D7DD6">
        <w:t>s</w:t>
      </w:r>
      <w:r w:rsidRPr="009D7DD6">
        <w:t xml:space="preserve"> making skills. </w:t>
      </w:r>
    </w:p>
    <w:p w14:paraId="62F1739B" w14:textId="77777777" w:rsidR="009D4089" w:rsidRPr="00985790" w:rsidRDefault="009D4089" w:rsidP="00CF7FE1">
      <w:pPr>
        <w:spacing w:before="100" w:after="0" w:line="240" w:lineRule="auto"/>
        <w:jc w:val="center"/>
        <w:rPr>
          <w:rFonts w:eastAsia="Times New Roman"/>
          <w:b/>
          <w:sz w:val="20"/>
          <w:szCs w:val="20"/>
        </w:rPr>
      </w:pPr>
    </w:p>
    <w:p w14:paraId="22DE76D0" w14:textId="77777777" w:rsidR="003F693E" w:rsidRPr="00232EBB" w:rsidRDefault="003F693E" w:rsidP="000D6275">
      <w:pPr>
        <w:spacing w:after="0" w:line="240" w:lineRule="auto"/>
        <w:rPr>
          <w:b/>
        </w:rPr>
      </w:pPr>
      <w:r w:rsidRPr="00232EBB">
        <w:rPr>
          <w:b/>
        </w:rPr>
        <w:t>SKILLS &amp; PROFICIENCIES</w:t>
      </w:r>
    </w:p>
    <w:p w14:paraId="4B80DFF4" w14:textId="77777777" w:rsidR="003F693E" w:rsidRPr="00232EBB" w:rsidRDefault="003F693E" w:rsidP="000D6275">
      <w:pPr>
        <w:spacing w:after="0" w:line="240" w:lineRule="auto"/>
      </w:pPr>
    </w:p>
    <w:p w14:paraId="2A1C7E0A" w14:textId="45573A4D" w:rsidR="003F693E" w:rsidRPr="00232EBB" w:rsidRDefault="00D4566F" w:rsidP="000D6275">
      <w:pPr>
        <w:spacing w:after="0" w:line="240" w:lineRule="auto"/>
        <w:rPr>
          <w:rStyle w:val="Skill"/>
        </w:rPr>
      </w:pPr>
      <w:r w:rsidRPr="00CC3058">
        <w:rPr>
          <w:b/>
          <w:i/>
          <w:iCs/>
          <w:sz w:val="20"/>
          <w:szCs w:val="20"/>
        </w:rPr>
        <w:t xml:space="preserve">Strategic Planning </w:t>
      </w:r>
      <w:r w:rsidR="009B0216" w:rsidRPr="00232EBB">
        <w:rPr>
          <w:rStyle w:val="Skill"/>
        </w:rPr>
        <w:t xml:space="preserve">│ </w:t>
      </w:r>
      <w:r w:rsidRPr="00CC3058">
        <w:rPr>
          <w:b/>
          <w:i/>
          <w:iCs/>
          <w:sz w:val="20"/>
          <w:szCs w:val="20"/>
        </w:rPr>
        <w:t>Financial Management</w:t>
      </w:r>
      <w:r w:rsidR="009B0216" w:rsidRPr="00232EBB">
        <w:rPr>
          <w:rStyle w:val="Skill"/>
        </w:rPr>
        <w:t xml:space="preserve"> │ </w:t>
      </w:r>
      <w:r w:rsidRPr="00CC3058">
        <w:rPr>
          <w:b/>
          <w:i/>
          <w:iCs/>
          <w:sz w:val="20"/>
          <w:szCs w:val="20"/>
        </w:rPr>
        <w:t>Corporate Finance</w:t>
      </w:r>
    </w:p>
    <w:p w14:paraId="2B88BB49" w14:textId="20321F9D" w:rsidR="009B0216" w:rsidRPr="00232EBB" w:rsidRDefault="00D4566F" w:rsidP="000D6275">
      <w:pPr>
        <w:spacing w:after="0" w:line="240" w:lineRule="auto"/>
        <w:rPr>
          <w:rStyle w:val="Skill"/>
        </w:rPr>
      </w:pPr>
      <w:r>
        <w:rPr>
          <w:b/>
          <w:i/>
          <w:iCs/>
          <w:sz w:val="20"/>
          <w:szCs w:val="20"/>
        </w:rPr>
        <w:t>Payroll Management</w:t>
      </w:r>
      <w:r w:rsidR="009B0216" w:rsidRPr="00232EBB">
        <w:rPr>
          <w:rStyle w:val="Skill"/>
        </w:rPr>
        <w:t xml:space="preserve"> │ </w:t>
      </w:r>
      <w:r w:rsidRPr="00CC3058">
        <w:rPr>
          <w:b/>
          <w:i/>
          <w:iCs/>
          <w:sz w:val="20"/>
          <w:szCs w:val="20"/>
        </w:rPr>
        <w:t>Process Improvement</w:t>
      </w:r>
      <w:r w:rsidR="009B0216" w:rsidRPr="00232EBB">
        <w:rPr>
          <w:rStyle w:val="Skill"/>
        </w:rPr>
        <w:t xml:space="preserve"> </w:t>
      </w:r>
      <w:bookmarkStart w:id="0" w:name="_Hlk47805031"/>
      <w:r w:rsidR="009B0216" w:rsidRPr="00232EBB">
        <w:rPr>
          <w:rStyle w:val="Skill"/>
        </w:rPr>
        <w:t xml:space="preserve">│ </w:t>
      </w:r>
      <w:r w:rsidRPr="00CC3058">
        <w:rPr>
          <w:b/>
          <w:i/>
          <w:iCs/>
          <w:sz w:val="20"/>
          <w:szCs w:val="20"/>
        </w:rPr>
        <w:t>P</w:t>
      </w:r>
      <w:bookmarkEnd w:id="0"/>
      <w:r w:rsidRPr="00CC3058">
        <w:rPr>
          <w:b/>
          <w:i/>
          <w:iCs/>
          <w:sz w:val="20"/>
          <w:szCs w:val="20"/>
        </w:rPr>
        <w:t xml:space="preserve">&amp;L Reporting </w:t>
      </w:r>
      <w:r w:rsidR="009B0216" w:rsidRPr="00232EBB">
        <w:rPr>
          <w:rStyle w:val="Skill"/>
        </w:rPr>
        <w:t xml:space="preserve">│ </w:t>
      </w:r>
      <w:r w:rsidRPr="00CC3058">
        <w:rPr>
          <w:b/>
          <w:i/>
          <w:iCs/>
          <w:sz w:val="20"/>
          <w:szCs w:val="20"/>
        </w:rPr>
        <w:t>Budgeting</w:t>
      </w:r>
      <w:r w:rsidR="00951A88">
        <w:rPr>
          <w:b/>
          <w:i/>
          <w:iCs/>
          <w:sz w:val="20"/>
          <w:szCs w:val="20"/>
        </w:rPr>
        <w:t xml:space="preserve"> |Workforce Management|</w:t>
      </w:r>
    </w:p>
    <w:p w14:paraId="3785B3D1" w14:textId="6B407959" w:rsidR="009B0216" w:rsidRDefault="009F446E" w:rsidP="000D6275">
      <w:pPr>
        <w:spacing w:after="0" w:line="240" w:lineRule="auto"/>
      </w:pPr>
      <w:sdt>
        <w:sdtPr>
          <w:rPr>
            <w:rStyle w:val="Skill"/>
          </w:rPr>
          <w:alias w:val="Skill8"/>
          <w:tag w:val="Skill8"/>
          <w:id w:val="-1534726175"/>
          <w:placeholder>
            <w:docPart w:val="FBBE44D4B48D4EF2B182067552FE32D1"/>
          </w:placeholder>
          <w15:color w:val="000000"/>
        </w:sdtPr>
        <w:sdtEndPr>
          <w:rPr>
            <w:rStyle w:val="Skill"/>
          </w:rPr>
        </w:sdtEndPr>
        <w:sdtContent>
          <w:r w:rsidR="00D159F7" w:rsidRPr="00CC3058">
            <w:rPr>
              <w:b/>
              <w:i/>
              <w:iCs/>
              <w:sz w:val="20"/>
              <w:szCs w:val="20"/>
            </w:rPr>
            <w:t>Financial Modeling</w:t>
          </w:r>
        </w:sdtContent>
      </w:sdt>
      <w:r w:rsidR="00D159F7" w:rsidRPr="00232EBB">
        <w:rPr>
          <w:rStyle w:val="Skill"/>
        </w:rPr>
        <w:t xml:space="preserve">│ </w:t>
      </w:r>
      <w:r w:rsidR="00D159F7" w:rsidRPr="00CC3058">
        <w:rPr>
          <w:b/>
          <w:i/>
          <w:iCs/>
          <w:sz w:val="20"/>
          <w:szCs w:val="20"/>
        </w:rPr>
        <w:t>Corporate Finance</w:t>
      </w:r>
      <w:r w:rsidR="00D159F7" w:rsidRPr="00232EBB">
        <w:rPr>
          <w:rStyle w:val="Skill"/>
        </w:rPr>
        <w:t xml:space="preserve">│ </w:t>
      </w:r>
      <w:r w:rsidR="00450DBB">
        <w:rPr>
          <w:b/>
          <w:i/>
          <w:iCs/>
          <w:sz w:val="20"/>
          <w:szCs w:val="20"/>
        </w:rPr>
        <w:t>Hyperion</w:t>
      </w:r>
      <w:r w:rsidR="00D159F7" w:rsidRPr="00232EBB">
        <w:rPr>
          <w:rStyle w:val="Skill"/>
        </w:rPr>
        <w:t xml:space="preserve">│ </w:t>
      </w:r>
      <w:r w:rsidR="00450DBB">
        <w:rPr>
          <w:b/>
          <w:i/>
          <w:iCs/>
          <w:sz w:val="20"/>
          <w:szCs w:val="20"/>
        </w:rPr>
        <w:t>SmartView</w:t>
      </w:r>
      <w:r w:rsidR="00D159F7" w:rsidRPr="00232EBB">
        <w:rPr>
          <w:rStyle w:val="Skill"/>
        </w:rPr>
        <w:t xml:space="preserve">│ </w:t>
      </w:r>
      <w:r w:rsidR="00450DBB" w:rsidRPr="00450DBB">
        <w:rPr>
          <w:rStyle w:val="Skill"/>
          <w:b/>
          <w:bCs/>
        </w:rPr>
        <w:t>Excel</w:t>
      </w:r>
      <w:r w:rsidR="00D159F7" w:rsidRPr="00450DBB">
        <w:rPr>
          <w:rStyle w:val="Skill"/>
          <w:b/>
          <w:bCs/>
        </w:rPr>
        <w:t>│</w:t>
      </w:r>
      <w:r w:rsidR="00D159F7" w:rsidRPr="00232EBB">
        <w:rPr>
          <w:rStyle w:val="Skill"/>
        </w:rPr>
        <w:t xml:space="preserve"> </w:t>
      </w:r>
      <w:r w:rsidR="00450DBB">
        <w:rPr>
          <w:b/>
          <w:i/>
          <w:iCs/>
          <w:sz w:val="20"/>
          <w:szCs w:val="20"/>
        </w:rPr>
        <w:t>Axium</w:t>
      </w:r>
      <w:r w:rsidR="00D159F7" w:rsidRPr="00232EBB">
        <w:rPr>
          <w:rStyle w:val="Skill"/>
        </w:rPr>
        <w:t xml:space="preserve">│ </w:t>
      </w:r>
      <w:r w:rsidR="00450DBB">
        <w:rPr>
          <w:b/>
          <w:i/>
          <w:iCs/>
          <w:sz w:val="20"/>
          <w:szCs w:val="20"/>
        </w:rPr>
        <w:t>My-Time</w:t>
      </w:r>
      <w:r w:rsidR="00D159F7" w:rsidRPr="00232EBB">
        <w:rPr>
          <w:rStyle w:val="Skill"/>
        </w:rPr>
        <w:t xml:space="preserve">│ </w:t>
      </w:r>
      <w:r w:rsidR="00450DBB">
        <w:rPr>
          <w:b/>
          <w:i/>
          <w:iCs/>
          <w:sz w:val="20"/>
          <w:szCs w:val="20"/>
        </w:rPr>
        <w:t>PeopleSoft</w:t>
      </w:r>
      <w:r w:rsidR="00D159F7" w:rsidRPr="00232EBB">
        <w:rPr>
          <w:rStyle w:val="Skill"/>
        </w:rPr>
        <w:t xml:space="preserve">│ </w:t>
      </w:r>
      <w:r w:rsidR="00450DBB">
        <w:rPr>
          <w:b/>
          <w:i/>
          <w:iCs/>
          <w:sz w:val="20"/>
          <w:szCs w:val="20"/>
        </w:rPr>
        <w:t>Vista</w:t>
      </w:r>
      <w:r w:rsidR="00380765">
        <w:rPr>
          <w:b/>
          <w:i/>
          <w:iCs/>
          <w:sz w:val="20"/>
          <w:szCs w:val="20"/>
        </w:rPr>
        <w:t>-</w:t>
      </w:r>
      <w:r w:rsidR="00450DBB">
        <w:rPr>
          <w:b/>
          <w:i/>
          <w:iCs/>
          <w:sz w:val="20"/>
          <w:szCs w:val="20"/>
        </w:rPr>
        <w:t>Plus</w:t>
      </w:r>
      <w:r w:rsidR="00D159F7" w:rsidRPr="00232EBB">
        <w:rPr>
          <w:rStyle w:val="Skill"/>
        </w:rPr>
        <w:t>│</w:t>
      </w:r>
      <w:r w:rsidR="00450DBB" w:rsidRPr="00232EBB">
        <w:rPr>
          <w:rStyle w:val="Skill"/>
        </w:rPr>
        <w:t xml:space="preserve"> </w:t>
      </w:r>
      <w:r w:rsidR="00142EA3">
        <w:rPr>
          <w:b/>
          <w:i/>
          <w:iCs/>
          <w:sz w:val="20"/>
          <w:szCs w:val="20"/>
        </w:rPr>
        <w:t>Labor Analytic</w:t>
      </w:r>
      <w:r w:rsidR="00450DBB" w:rsidRPr="00232EBB">
        <w:rPr>
          <w:rStyle w:val="Skill"/>
        </w:rPr>
        <w:t xml:space="preserve">│ </w:t>
      </w:r>
      <w:r w:rsidR="00142EA3" w:rsidRPr="00142EA3">
        <w:rPr>
          <w:b/>
          <w:i/>
          <w:iCs/>
          <w:sz w:val="20"/>
          <w:szCs w:val="20"/>
        </w:rPr>
        <w:t>Epic-Qlik</w:t>
      </w:r>
      <w:r w:rsidR="00470ED2" w:rsidRPr="00232EBB">
        <w:rPr>
          <w:rStyle w:val="Skill"/>
        </w:rPr>
        <w:t xml:space="preserve">│ </w:t>
      </w:r>
      <w:r w:rsidR="00470ED2">
        <w:rPr>
          <w:b/>
          <w:i/>
          <w:iCs/>
          <w:sz w:val="20"/>
          <w:szCs w:val="20"/>
        </w:rPr>
        <w:t>Effective listener</w:t>
      </w:r>
      <w:r w:rsidR="00470ED2" w:rsidRPr="00232EBB">
        <w:rPr>
          <w:rStyle w:val="Skill"/>
        </w:rPr>
        <w:t xml:space="preserve">│ </w:t>
      </w:r>
      <w:r w:rsidR="00470ED2">
        <w:rPr>
          <w:b/>
          <w:i/>
          <w:iCs/>
          <w:sz w:val="20"/>
          <w:szCs w:val="20"/>
        </w:rPr>
        <w:t>Self-</w:t>
      </w:r>
      <w:r w:rsidR="00E54148">
        <w:rPr>
          <w:b/>
          <w:i/>
          <w:iCs/>
          <w:sz w:val="20"/>
          <w:szCs w:val="20"/>
        </w:rPr>
        <w:t>Motivator</w:t>
      </w:r>
      <w:r w:rsidR="00470ED2" w:rsidRPr="00232EBB">
        <w:rPr>
          <w:rStyle w:val="Skill"/>
        </w:rPr>
        <w:t xml:space="preserve">│ </w:t>
      </w:r>
      <w:r w:rsidR="00470ED2">
        <w:rPr>
          <w:b/>
          <w:i/>
          <w:iCs/>
          <w:sz w:val="20"/>
          <w:szCs w:val="20"/>
        </w:rPr>
        <w:t>Positive Thinker</w:t>
      </w:r>
      <w:r w:rsidR="00470ED2" w:rsidRPr="00232EBB">
        <w:rPr>
          <w:rStyle w:val="Skill"/>
        </w:rPr>
        <w:t xml:space="preserve">│ </w:t>
      </w:r>
    </w:p>
    <w:p w14:paraId="2FA7F060" w14:textId="77777777" w:rsidR="00B63F9D" w:rsidRPr="00232EBB" w:rsidRDefault="00B63F9D" w:rsidP="000D6275">
      <w:pPr>
        <w:spacing w:after="0" w:line="240" w:lineRule="auto"/>
      </w:pPr>
    </w:p>
    <w:p w14:paraId="1F5019AB" w14:textId="77777777" w:rsidR="009B0216" w:rsidRPr="00232EBB" w:rsidRDefault="009B0216" w:rsidP="000D6275">
      <w:pPr>
        <w:spacing w:after="0" w:line="240" w:lineRule="auto"/>
      </w:pPr>
      <w:r w:rsidRPr="00232EBB">
        <w:rPr>
          <w:b/>
        </w:rPr>
        <w:t>PROFESSIONAL EXPERIENCE</w:t>
      </w:r>
    </w:p>
    <w:p w14:paraId="5EF56633" w14:textId="77777777" w:rsidR="009B0216" w:rsidRPr="00232EBB" w:rsidRDefault="009B0216" w:rsidP="000D6275">
      <w:pPr>
        <w:spacing w:after="0" w:line="240" w:lineRule="auto"/>
      </w:pPr>
    </w:p>
    <w:p w14:paraId="075E8B65" w14:textId="1BEE6F0C" w:rsidR="004A0422" w:rsidRPr="00232EBB" w:rsidRDefault="009F446E" w:rsidP="000D6275">
      <w:pPr>
        <w:tabs>
          <w:tab w:val="right" w:pos="10512"/>
        </w:tabs>
        <w:spacing w:after="0" w:line="240" w:lineRule="auto"/>
        <w:rPr>
          <w:rStyle w:val="ToDate"/>
          <w:rFonts w:ascii="Arial" w:hAnsi="Arial"/>
        </w:rPr>
      </w:pPr>
      <w:sdt>
        <w:sdtPr>
          <w:rPr>
            <w:rStyle w:val="Company"/>
          </w:rPr>
          <w:alias w:val="Company"/>
          <w:tag w:val="Company"/>
          <w:id w:val="-1963805287"/>
          <w:placeholder>
            <w:docPart w:val="74811DE8F3B04D0AAAC7FA24F2382B57"/>
          </w:placeholder>
          <w15:color w:val="000000"/>
        </w:sdtPr>
        <w:sdtEndPr>
          <w:rPr>
            <w:rStyle w:val="DefaultParagraphFont"/>
            <w:b w:val="0"/>
            <w:caps w:val="0"/>
          </w:rPr>
        </w:sdtEndPr>
        <w:sdtContent>
          <w:r w:rsidR="00096F99">
            <w:rPr>
              <w:rStyle w:val="Company"/>
            </w:rPr>
            <w:t>Thomas Jefferson Univversity hospital</w:t>
          </w:r>
        </w:sdtContent>
      </w:sdt>
      <w:r w:rsidR="009B0216" w:rsidRPr="00232EBB">
        <w:rPr>
          <w:rStyle w:val="Company"/>
          <w:b w:val="0"/>
        </w:rPr>
        <w:t xml:space="preserve">, </w:t>
      </w:r>
      <w:sdt>
        <w:sdtPr>
          <w:rPr>
            <w:rStyle w:val="City"/>
          </w:rPr>
          <w:alias w:val="City"/>
          <w:tag w:val="City"/>
          <w:id w:val="1893541068"/>
          <w:placeholder>
            <w:docPart w:val="540608BCED6F4C058E14340856B6205D"/>
          </w:placeholder>
          <w15:color w:val="000000"/>
        </w:sdtPr>
        <w:sdtEndPr>
          <w:rPr>
            <w:rStyle w:val="Company"/>
            <w:b/>
            <w:caps/>
          </w:rPr>
        </w:sdtEndPr>
        <w:sdtContent>
          <w:r w:rsidR="00096F99">
            <w:rPr>
              <w:rStyle w:val="City"/>
            </w:rPr>
            <w:t>Philadelphia</w:t>
          </w:r>
        </w:sdtContent>
      </w:sdt>
      <w:r w:rsidR="004A0422" w:rsidRPr="00232EBB">
        <w:rPr>
          <w:rStyle w:val="Company"/>
          <w:b w:val="0"/>
        </w:rPr>
        <w:t xml:space="preserve">, </w:t>
      </w:r>
      <w:r w:rsidR="00096F99">
        <w:rPr>
          <w:rStyle w:val="Company"/>
          <w:b w:val="0"/>
        </w:rPr>
        <w:t>pa</w:t>
      </w:r>
      <w:r w:rsidR="004A0422" w:rsidRPr="00232EBB">
        <w:rPr>
          <w:rStyle w:val="Company"/>
          <w:b w:val="0"/>
        </w:rPr>
        <w:t xml:space="preserve"> </w:t>
      </w:r>
      <w:r w:rsidR="004A0422" w:rsidRPr="00232EBB">
        <w:rPr>
          <w:rStyle w:val="Company"/>
          <w:b w:val="0"/>
        </w:rPr>
        <w:tab/>
      </w:r>
      <w:sdt>
        <w:sdtPr>
          <w:rPr>
            <w:rStyle w:val="FromDate"/>
          </w:rPr>
          <w:alias w:val="FromDate"/>
          <w:tag w:val="FromDate"/>
          <w:id w:val="1190343377"/>
          <w:placeholder>
            <w:docPart w:val="78BBE78E24854BE0A5423A0A94D8B111"/>
          </w:placeholder>
          <w15:color w:val="000000"/>
        </w:sdtPr>
        <w:sdtEndPr>
          <w:rPr>
            <w:rStyle w:val="Company"/>
            <w:b/>
            <w:caps/>
          </w:rPr>
        </w:sdtEndPr>
        <w:sdtContent>
          <w:r w:rsidR="001913E0">
            <w:rPr>
              <w:rStyle w:val="FromDate"/>
            </w:rPr>
            <w:t>Jan 200</w:t>
          </w:r>
          <w:r w:rsidR="00F46FD0">
            <w:rPr>
              <w:rStyle w:val="FromDate"/>
            </w:rPr>
            <w:t>6</w:t>
          </w:r>
        </w:sdtContent>
      </w:sdt>
      <w:r w:rsidR="004A0422" w:rsidRPr="00232EBB">
        <w:rPr>
          <w:rStyle w:val="FromDate"/>
        </w:rPr>
        <w:t xml:space="preserve"> – </w:t>
      </w:r>
      <w:sdt>
        <w:sdtPr>
          <w:rPr>
            <w:rStyle w:val="ToDate"/>
            <w:rFonts w:ascii="Arial" w:hAnsi="Arial"/>
          </w:rPr>
          <w:alias w:val="ToDate"/>
          <w:tag w:val="ToDate"/>
          <w:id w:val="-1144036808"/>
          <w:placeholder>
            <w:docPart w:val="66BBB2F44113459C978F676B5CB991F5"/>
          </w:placeholder>
          <w15:color w:val="000000"/>
        </w:sdtPr>
        <w:sdtEndPr>
          <w:rPr>
            <w:rStyle w:val="FromDate"/>
          </w:rPr>
        </w:sdtEndPr>
        <w:sdtContent>
          <w:r w:rsidR="001913E0">
            <w:rPr>
              <w:rStyle w:val="ToDate"/>
              <w:rFonts w:ascii="Arial" w:hAnsi="Arial"/>
            </w:rPr>
            <w:t>Aug 2020</w:t>
          </w:r>
        </w:sdtContent>
      </w:sdt>
    </w:p>
    <w:p w14:paraId="51166580" w14:textId="59F8B142" w:rsidR="004A0422" w:rsidRPr="00EF0967" w:rsidRDefault="00096F99" w:rsidP="000D6275">
      <w:pPr>
        <w:tabs>
          <w:tab w:val="right" w:pos="10512"/>
        </w:tabs>
        <w:spacing w:after="0" w:line="240" w:lineRule="auto"/>
        <w:rPr>
          <w:rStyle w:val="PlaceholderText"/>
          <w:color w:val="auto"/>
        </w:rPr>
      </w:pPr>
      <w:r w:rsidRPr="00EF0967">
        <w:rPr>
          <w:rStyle w:val="PlaceholderText"/>
          <w:i/>
          <w:color w:val="auto"/>
        </w:rPr>
        <w:t>Thomas Jefferson University and Thomas Jefferson University Hospitals</w:t>
      </w:r>
      <w:r w:rsidR="00570664">
        <w:rPr>
          <w:rStyle w:val="PlaceholderText"/>
          <w:i/>
          <w:color w:val="auto"/>
        </w:rPr>
        <w:t xml:space="preserve"> (Non Profit)</w:t>
      </w:r>
      <w:r w:rsidRPr="00EF0967">
        <w:rPr>
          <w:rStyle w:val="PlaceholderText"/>
          <w:i/>
          <w:color w:val="auto"/>
        </w:rPr>
        <w:t xml:space="preserve"> are partners in providing excellent clinical and compassionate care for </w:t>
      </w:r>
      <w:r w:rsidR="00E93D48" w:rsidRPr="00EF0967">
        <w:rPr>
          <w:rStyle w:val="PlaceholderText"/>
          <w:i/>
          <w:color w:val="auto"/>
        </w:rPr>
        <w:t>the</w:t>
      </w:r>
      <w:r w:rsidRPr="00EF0967">
        <w:rPr>
          <w:rStyle w:val="PlaceholderText"/>
          <w:i/>
          <w:color w:val="auto"/>
        </w:rPr>
        <w:t xml:space="preserve"> patients in the Philadelphia region, educating the health professionals of tomorrow in a variety of disciplines and discovering new knowledge that will define the future of clinical care. Thomas Jefferson University</w:t>
      </w:r>
      <w:r w:rsidR="00E93D48" w:rsidRPr="00EF0967">
        <w:rPr>
          <w:rStyle w:val="PlaceholderText"/>
          <w:i/>
          <w:color w:val="auto"/>
        </w:rPr>
        <w:t>\Hostital</w:t>
      </w:r>
      <w:r w:rsidRPr="00EF0967">
        <w:rPr>
          <w:rStyle w:val="PlaceholderText"/>
          <w:i/>
          <w:color w:val="auto"/>
        </w:rPr>
        <w:t xml:space="preserve"> is dedicated to health sciences education and research.</w:t>
      </w:r>
    </w:p>
    <w:p w14:paraId="6340C819" w14:textId="77777777" w:rsidR="0028104E" w:rsidRPr="00232EBB" w:rsidRDefault="0028104E" w:rsidP="000D6275">
      <w:pPr>
        <w:tabs>
          <w:tab w:val="right" w:pos="10512"/>
        </w:tabs>
        <w:spacing w:after="0" w:line="240" w:lineRule="auto"/>
      </w:pPr>
    </w:p>
    <w:p w14:paraId="474956CD" w14:textId="4FC33B69" w:rsidR="0028104E" w:rsidRPr="00232EBB" w:rsidRDefault="009F446E" w:rsidP="000D6275">
      <w:pPr>
        <w:tabs>
          <w:tab w:val="right" w:pos="10512"/>
        </w:tabs>
        <w:spacing w:after="0" w:line="240" w:lineRule="auto"/>
        <w:rPr>
          <w:rStyle w:val="From"/>
        </w:rPr>
      </w:pPr>
      <w:sdt>
        <w:sdtPr>
          <w:rPr>
            <w:rStyle w:val="PositionTitle"/>
          </w:rPr>
          <w:alias w:val="PositionTitle"/>
          <w:tag w:val="PositionTitle"/>
          <w:id w:val="218250840"/>
          <w:placeholder>
            <w:docPart w:val="7D8138D105944CFE89F4FD84B78B5A9C"/>
          </w:placeholder>
          <w15:color w:val="0055A1"/>
        </w:sdtPr>
        <w:sdtEndPr>
          <w:rPr>
            <w:rStyle w:val="DefaultParagraphFont"/>
            <w:b w:val="0"/>
            <w:i w:val="0"/>
            <w:color w:val="000000" w:themeColor="text1"/>
          </w:rPr>
        </w:sdtEndPr>
        <w:sdtContent>
          <w:r w:rsidR="0077072E">
            <w:rPr>
              <w:rStyle w:val="PositionTitle"/>
            </w:rPr>
            <w:t>Finance and Budget manager</w:t>
          </w:r>
        </w:sdtContent>
      </w:sdt>
      <w:r w:rsidR="0028104E" w:rsidRPr="00232EBB">
        <w:rPr>
          <w:rStyle w:val="PositionTitle"/>
          <w:b w:val="0"/>
          <w:i w:val="0"/>
        </w:rPr>
        <w:t xml:space="preserve">  </w:t>
      </w:r>
      <w:r w:rsidR="0028104E" w:rsidRPr="00232EBB">
        <w:rPr>
          <w:rStyle w:val="PositionTitle"/>
          <w:b w:val="0"/>
          <w:i w:val="0"/>
          <w:color w:val="auto"/>
        </w:rPr>
        <w:t>(</w:t>
      </w:r>
      <w:sdt>
        <w:sdtPr>
          <w:rPr>
            <w:rStyle w:val="From"/>
          </w:rPr>
          <w:alias w:val="Start"/>
          <w:tag w:val="Start"/>
          <w:id w:val="231582680"/>
          <w:placeholder>
            <w:docPart w:val="4186FFE2ADE64903A332F861B947B2EC"/>
          </w:placeholder>
          <w15:color w:val="000000"/>
        </w:sdtPr>
        <w:sdtEndPr>
          <w:rPr>
            <w:rStyle w:val="PositionTitle"/>
            <w:b/>
            <w:i/>
            <w:color w:val="auto"/>
          </w:rPr>
        </w:sdtEndPr>
        <w:sdtContent>
          <w:r w:rsidR="00AF168A">
            <w:rPr>
              <w:rStyle w:val="From"/>
            </w:rPr>
            <w:t>2008</w:t>
          </w:r>
        </w:sdtContent>
      </w:sdt>
      <w:r w:rsidR="0028104E" w:rsidRPr="00232EBB">
        <w:rPr>
          <w:rStyle w:val="From"/>
        </w:rPr>
        <w:t xml:space="preserve"> – </w:t>
      </w:r>
      <w:sdt>
        <w:sdtPr>
          <w:rPr>
            <w:rStyle w:val="From"/>
          </w:rPr>
          <w:alias w:val="End"/>
          <w:tag w:val="End"/>
          <w:id w:val="-2136249737"/>
          <w:placeholder>
            <w:docPart w:val="96A6930F01BB4FB5B618ED1C84AF17D9"/>
          </w:placeholder>
          <w15:color w:val="000000"/>
        </w:sdtPr>
        <w:sdtEndPr>
          <w:rPr>
            <w:rStyle w:val="From"/>
          </w:rPr>
        </w:sdtEndPr>
        <w:sdtContent>
          <w:r w:rsidR="00AF168A">
            <w:rPr>
              <w:rStyle w:val="From"/>
            </w:rPr>
            <w:t>2020</w:t>
          </w:r>
        </w:sdtContent>
      </w:sdt>
      <w:r w:rsidR="0028104E" w:rsidRPr="00232EBB">
        <w:rPr>
          <w:rStyle w:val="From"/>
        </w:rPr>
        <w:t>)</w:t>
      </w:r>
    </w:p>
    <w:sdt>
      <w:sdtPr>
        <w:rPr>
          <w:rStyle w:val="PositionDescription"/>
        </w:rPr>
        <w:alias w:val="PositionDescription"/>
        <w:tag w:val="PositionDescription"/>
        <w:id w:val="1295261180"/>
        <w:placeholder>
          <w:docPart w:val="E0A65031886F44A2AB048A467365C92B"/>
        </w:placeholder>
        <w15:color w:val="000000"/>
      </w:sdtPr>
      <w:sdtEndPr>
        <w:rPr>
          <w:rStyle w:val="DefaultParagraphFont"/>
        </w:rPr>
      </w:sdtEndPr>
      <w:sdtContent>
        <w:p w14:paraId="5C7B0204" w14:textId="77777777" w:rsidR="00CD78FC" w:rsidRPr="0082413D" w:rsidRDefault="00CD78FC" w:rsidP="00CD78FC">
          <w:pPr>
            <w:spacing w:after="120" w:line="240" w:lineRule="auto"/>
            <w:jc w:val="both"/>
            <w:rPr>
              <w:rStyle w:val="PlaceholderText"/>
              <w:color w:val="auto"/>
            </w:rPr>
          </w:pPr>
          <w:r w:rsidRPr="0082413D">
            <w:rPr>
              <w:rStyle w:val="PlaceholderText"/>
              <w:color w:val="auto"/>
            </w:rPr>
            <w:t>Multifaceted position accountable for directing the day-to-day financial operations of this non-profit university/hospital and all clinical departments; core areas of responsibility entail financial reporting, monthly budget variance analysis, A\R analysis, reserve analysis, and review of pensions contributions. Mitigate risks by closely monitoring controls and identifying best practices and system improvement opportunities. Reduce exposure by enhancing financial reporting and streamlining, refining, and improving processes.</w:t>
          </w:r>
        </w:p>
        <w:p w14:paraId="6393C9A4" w14:textId="760947E4" w:rsidR="0028104E" w:rsidRPr="00232EBB" w:rsidRDefault="009F446E" w:rsidP="000D6275">
          <w:pPr>
            <w:tabs>
              <w:tab w:val="right" w:pos="10512"/>
            </w:tabs>
            <w:spacing w:after="0" w:line="240" w:lineRule="auto"/>
            <w:rPr>
              <w:rStyle w:val="PositionDescription"/>
            </w:rPr>
          </w:pPr>
        </w:p>
      </w:sdtContent>
    </w:sdt>
    <w:p w14:paraId="38520670" w14:textId="76FEEA8B" w:rsidR="00ED70A9" w:rsidRPr="009D7DD6" w:rsidRDefault="00ED70A9" w:rsidP="009D7DD6">
      <w:pPr>
        <w:pStyle w:val="ListParagraph"/>
        <w:numPr>
          <w:ilvl w:val="0"/>
          <w:numId w:val="36"/>
        </w:numPr>
        <w:spacing w:before="60" w:after="80" w:line="240" w:lineRule="auto"/>
        <w:ind w:left="446"/>
        <w:contextualSpacing w:val="0"/>
      </w:pPr>
      <w:r w:rsidRPr="009D7DD6">
        <w:t xml:space="preserve">Responsible for annual planning and budget process management. </w:t>
      </w:r>
      <w:r w:rsidR="007847E2" w:rsidRPr="009D7DD6">
        <w:t>Accountable for</w:t>
      </w:r>
      <w:r w:rsidRPr="009D7DD6">
        <w:t xml:space="preserve"> coordinat</w:t>
      </w:r>
      <w:r w:rsidR="007847E2" w:rsidRPr="009D7DD6">
        <w:t>ion and</w:t>
      </w:r>
      <w:r w:rsidRPr="009D7DD6">
        <w:t xml:space="preserve"> preparation of annual budget and multi year</w:t>
      </w:r>
      <w:r w:rsidR="007847E2" w:rsidRPr="009D7DD6">
        <w:t>s</w:t>
      </w:r>
      <w:r w:rsidRPr="009D7DD6">
        <w:t xml:space="preserve"> plan financial statements and related supporting analyses and presentation materials.</w:t>
      </w:r>
    </w:p>
    <w:p w14:paraId="2C78D580" w14:textId="1E38CD06" w:rsidR="0058783C" w:rsidRPr="009D7DD6" w:rsidRDefault="00944040" w:rsidP="009D7DD6">
      <w:pPr>
        <w:pStyle w:val="ListParagraph"/>
        <w:numPr>
          <w:ilvl w:val="0"/>
          <w:numId w:val="36"/>
        </w:numPr>
        <w:spacing w:before="60" w:after="80" w:line="240" w:lineRule="auto"/>
        <w:ind w:left="446"/>
        <w:contextualSpacing w:val="0"/>
      </w:pPr>
      <w:r w:rsidRPr="009D7DD6">
        <w:t>Accountable for daily reporting of financial and statistical information for the Clinical\Hospital</w:t>
      </w:r>
      <w:r w:rsidR="0099091A" w:rsidRPr="009D7DD6">
        <w:t xml:space="preserve"> departments</w:t>
      </w:r>
      <w:r w:rsidRPr="009D7DD6">
        <w:t xml:space="preserve"> as compared to budget and ensure integrity of the data.</w:t>
      </w:r>
    </w:p>
    <w:p w14:paraId="3383C344" w14:textId="7952F564" w:rsidR="0099091A" w:rsidRPr="009D7DD6" w:rsidRDefault="004914E5" w:rsidP="009D7DD6">
      <w:pPr>
        <w:pStyle w:val="ListParagraph"/>
        <w:numPr>
          <w:ilvl w:val="0"/>
          <w:numId w:val="36"/>
        </w:numPr>
        <w:spacing w:before="60" w:after="80" w:line="240" w:lineRule="auto"/>
        <w:ind w:left="446"/>
        <w:contextualSpacing w:val="0"/>
      </w:pPr>
      <w:r w:rsidRPr="009D7DD6">
        <w:lastRenderedPageBreak/>
        <w:t xml:space="preserve">Responsible for month end and year end duties regarding financial statement revenue recognition including physician and hospital income and balance sheet analytics. Performs analysis of hospital statistical information including trending and researching variances. </w:t>
      </w:r>
    </w:p>
    <w:p w14:paraId="784D8647" w14:textId="2C70E026" w:rsidR="0075019D" w:rsidRPr="009D7DD6" w:rsidRDefault="0075019D" w:rsidP="009D7DD6">
      <w:pPr>
        <w:pStyle w:val="ListParagraph"/>
        <w:numPr>
          <w:ilvl w:val="0"/>
          <w:numId w:val="36"/>
        </w:numPr>
        <w:spacing w:before="60" w:after="80" w:line="240" w:lineRule="auto"/>
        <w:ind w:left="446"/>
        <w:contextualSpacing w:val="0"/>
      </w:pPr>
      <w:r w:rsidRPr="009D7DD6">
        <w:t xml:space="preserve">Responsible for financial and ad-hoc analysis of monthly, quarterly and yearly results; accountable for annual budget and annual projections; provide footnotes and narratives to support analysis of key financial statements. </w:t>
      </w:r>
    </w:p>
    <w:p w14:paraId="799FBC33" w14:textId="4E67B200" w:rsidR="00593BF9" w:rsidRPr="009D7DD6" w:rsidRDefault="00593BF9" w:rsidP="009D7DD6">
      <w:pPr>
        <w:pStyle w:val="ListParagraph"/>
        <w:numPr>
          <w:ilvl w:val="0"/>
          <w:numId w:val="36"/>
        </w:numPr>
        <w:spacing w:before="60" w:after="80" w:line="240" w:lineRule="auto"/>
        <w:ind w:left="446"/>
        <w:contextualSpacing w:val="0"/>
      </w:pPr>
      <w:r w:rsidRPr="009D7DD6">
        <w:t>Ensure accurate reporting of physicians’ contracts and actual compensation that is processed though People-Soft, including: pension reconciliation, sick time reconciliations, physicians’ overage distributions and annual reconciliation of</w:t>
      </w:r>
      <w:r w:rsidR="004E1C2B" w:rsidRPr="009D7DD6">
        <w:t xml:space="preserve"> incentive accrual.</w:t>
      </w:r>
    </w:p>
    <w:p w14:paraId="37DA1DC2" w14:textId="77777777" w:rsidR="00FF30C1" w:rsidRPr="00CC3058" w:rsidRDefault="00FF30C1" w:rsidP="009D7DD6">
      <w:pPr>
        <w:pStyle w:val="ListParagraph"/>
        <w:numPr>
          <w:ilvl w:val="0"/>
          <w:numId w:val="36"/>
        </w:numPr>
        <w:spacing w:before="60" w:after="80" w:line="240" w:lineRule="auto"/>
        <w:ind w:left="446"/>
        <w:contextualSpacing w:val="0"/>
      </w:pPr>
      <w:r w:rsidRPr="00CC3058">
        <w:t>Oversee the tight coordination of resources and controls, ensure established deadlines are met, address issues with urgency, track and monitor the escalation of issues through to their successful resolution.</w:t>
      </w:r>
    </w:p>
    <w:p w14:paraId="182719AA" w14:textId="09140F2C" w:rsidR="00AE19C4" w:rsidRPr="009D7DD6" w:rsidRDefault="00AE19C4" w:rsidP="009D7DD6">
      <w:pPr>
        <w:pStyle w:val="ListParagraph"/>
        <w:numPr>
          <w:ilvl w:val="0"/>
          <w:numId w:val="36"/>
        </w:numPr>
        <w:spacing w:before="60" w:after="80" w:line="240" w:lineRule="auto"/>
        <w:ind w:left="446"/>
        <w:contextualSpacing w:val="0"/>
      </w:pPr>
      <w:r w:rsidRPr="009D7DD6">
        <w:t xml:space="preserve">Serves as a strategic advisor to senior management, identify opportunities to drive efficiency, minimize waste and improve accuracy of reporting. </w:t>
      </w:r>
    </w:p>
    <w:p w14:paraId="2722694F" w14:textId="08F3B483" w:rsidR="00D57DC9" w:rsidRPr="009D7DD6" w:rsidRDefault="00D57DC9" w:rsidP="009D7DD6">
      <w:pPr>
        <w:pStyle w:val="ListParagraph"/>
        <w:numPr>
          <w:ilvl w:val="0"/>
          <w:numId w:val="36"/>
        </w:numPr>
        <w:spacing w:before="60" w:after="80" w:line="240" w:lineRule="auto"/>
        <w:ind w:left="446"/>
        <w:contextualSpacing w:val="0"/>
      </w:pPr>
      <w:r w:rsidRPr="009D7DD6">
        <w:t>Communicate daily with senior level management and administrators of 18 clinical</w:t>
      </w:r>
      <w:r w:rsidR="00701793" w:rsidRPr="009D7DD6">
        <w:t>\hospital</w:t>
      </w:r>
      <w:r w:rsidRPr="009D7DD6">
        <w:t xml:space="preserve"> departments.</w:t>
      </w:r>
    </w:p>
    <w:p w14:paraId="0860C210" w14:textId="1E056C7F" w:rsidR="00A70E84" w:rsidRDefault="00A70E84" w:rsidP="00A70E84">
      <w:pPr>
        <w:spacing w:before="40" w:after="80" w:line="276" w:lineRule="auto"/>
        <w:rPr>
          <w:rFonts w:ascii="Segoe UI" w:hAnsi="Segoe UI" w:cs="Segoe UI"/>
          <w:sz w:val="21"/>
          <w:szCs w:val="21"/>
          <w:shd w:val="clear" w:color="auto" w:fill="FFFFFF"/>
        </w:rPr>
      </w:pPr>
    </w:p>
    <w:p w14:paraId="7C2219D7" w14:textId="77777777" w:rsidR="00A70E84" w:rsidRDefault="00A70E84" w:rsidP="00A70E84">
      <w:pPr>
        <w:spacing w:before="40" w:after="0" w:line="240" w:lineRule="auto"/>
        <w:jc w:val="both"/>
        <w:rPr>
          <w:b/>
          <w:bCs/>
          <w:i/>
          <w:sz w:val="20"/>
          <w:szCs w:val="20"/>
          <w:u w:val="single"/>
        </w:rPr>
      </w:pPr>
      <w:r w:rsidRPr="00CC3058">
        <w:rPr>
          <w:b/>
          <w:bCs/>
          <w:i/>
          <w:sz w:val="20"/>
          <w:szCs w:val="20"/>
          <w:u w:val="single"/>
        </w:rPr>
        <w:t>Highlighted Contributions</w:t>
      </w:r>
    </w:p>
    <w:p w14:paraId="434640DF" w14:textId="77777777" w:rsidR="00A70E84" w:rsidRDefault="00A70E84" w:rsidP="00A70E84">
      <w:pPr>
        <w:spacing w:before="40" w:after="0" w:line="240" w:lineRule="auto"/>
        <w:jc w:val="both"/>
        <w:rPr>
          <w:b/>
          <w:bCs/>
          <w:i/>
          <w:sz w:val="20"/>
          <w:szCs w:val="20"/>
          <w:u w:val="single"/>
        </w:rPr>
      </w:pPr>
    </w:p>
    <w:p w14:paraId="79338273" w14:textId="77777777" w:rsidR="00A70E84" w:rsidRPr="001431C3" w:rsidRDefault="00A70E84" w:rsidP="00A70E84">
      <w:pPr>
        <w:pStyle w:val="ListParagraph"/>
        <w:numPr>
          <w:ilvl w:val="0"/>
          <w:numId w:val="41"/>
        </w:numPr>
        <w:spacing w:before="40" w:after="0" w:line="240" w:lineRule="auto"/>
        <w:jc w:val="both"/>
        <w:rPr>
          <w:b/>
          <w:bCs/>
          <w:i/>
          <w:sz w:val="20"/>
          <w:szCs w:val="20"/>
          <w:u w:val="single"/>
        </w:rPr>
      </w:pPr>
      <w:r w:rsidRPr="001431C3">
        <w:rPr>
          <w:bCs/>
          <w:i/>
          <w:sz w:val="20"/>
          <w:szCs w:val="20"/>
        </w:rPr>
        <w:t>Played a key role during the merging of College and Hospital Finance.</w:t>
      </w:r>
    </w:p>
    <w:p w14:paraId="48207501" w14:textId="77777777" w:rsidR="00A70E84" w:rsidRPr="00CC3058" w:rsidRDefault="00A70E84" w:rsidP="00A70E84">
      <w:pPr>
        <w:numPr>
          <w:ilvl w:val="0"/>
          <w:numId w:val="40"/>
        </w:numPr>
        <w:spacing w:after="0" w:line="240" w:lineRule="auto"/>
        <w:jc w:val="both"/>
        <w:rPr>
          <w:bCs/>
          <w:i/>
          <w:sz w:val="20"/>
          <w:szCs w:val="20"/>
        </w:rPr>
      </w:pPr>
      <w:r w:rsidRPr="00CC3058">
        <w:rPr>
          <w:bCs/>
          <w:i/>
          <w:sz w:val="20"/>
          <w:szCs w:val="20"/>
        </w:rPr>
        <w:t>Played a key role in maintaining</w:t>
      </w:r>
      <w:r w:rsidRPr="00CC3058">
        <w:rPr>
          <w:b/>
          <w:bCs/>
          <w:i/>
          <w:sz w:val="20"/>
          <w:szCs w:val="20"/>
        </w:rPr>
        <w:t xml:space="preserve"> a robust </w:t>
      </w:r>
      <w:r>
        <w:rPr>
          <w:b/>
          <w:bCs/>
          <w:i/>
          <w:sz w:val="20"/>
          <w:szCs w:val="20"/>
        </w:rPr>
        <w:t>budgeting and projection process.</w:t>
      </w:r>
    </w:p>
    <w:p w14:paraId="203591B0" w14:textId="77777777" w:rsidR="00A70E84" w:rsidRPr="00CC3058" w:rsidRDefault="00A70E84" w:rsidP="00A70E84">
      <w:pPr>
        <w:numPr>
          <w:ilvl w:val="0"/>
          <w:numId w:val="40"/>
        </w:numPr>
        <w:spacing w:after="0" w:line="240" w:lineRule="auto"/>
        <w:jc w:val="both"/>
        <w:rPr>
          <w:bCs/>
          <w:i/>
          <w:sz w:val="20"/>
          <w:szCs w:val="20"/>
        </w:rPr>
      </w:pPr>
      <w:r w:rsidRPr="00CC3058">
        <w:rPr>
          <w:bCs/>
          <w:i/>
          <w:sz w:val="20"/>
          <w:szCs w:val="20"/>
        </w:rPr>
        <w:t xml:space="preserve">Earned a reputation as a </w:t>
      </w:r>
      <w:r w:rsidRPr="00CC3058">
        <w:rPr>
          <w:b/>
          <w:bCs/>
          <w:i/>
          <w:sz w:val="20"/>
          <w:szCs w:val="20"/>
        </w:rPr>
        <w:t>resourceful problem-solver</w:t>
      </w:r>
      <w:r w:rsidRPr="00CC3058">
        <w:rPr>
          <w:bCs/>
          <w:i/>
          <w:sz w:val="20"/>
          <w:szCs w:val="20"/>
        </w:rPr>
        <w:t xml:space="preserve"> with the ability</w:t>
      </w:r>
      <w:r>
        <w:rPr>
          <w:bCs/>
          <w:i/>
          <w:sz w:val="20"/>
          <w:szCs w:val="20"/>
        </w:rPr>
        <w:t xml:space="preserve"> </w:t>
      </w:r>
      <w:r w:rsidRPr="00CC3058">
        <w:rPr>
          <w:bCs/>
          <w:i/>
          <w:sz w:val="20"/>
          <w:szCs w:val="20"/>
        </w:rPr>
        <w:t>to</w:t>
      </w:r>
      <w:r>
        <w:rPr>
          <w:bCs/>
          <w:i/>
          <w:sz w:val="20"/>
          <w:szCs w:val="20"/>
        </w:rPr>
        <w:t xml:space="preserve"> </w:t>
      </w:r>
      <w:r w:rsidRPr="00CC3058">
        <w:rPr>
          <w:bCs/>
          <w:i/>
          <w:sz w:val="20"/>
          <w:szCs w:val="20"/>
        </w:rPr>
        <w:t xml:space="preserve">cultivate positive relationships across a multi-tiered and complex organizational structure. </w:t>
      </w:r>
    </w:p>
    <w:p w14:paraId="4222DD1C" w14:textId="77777777" w:rsidR="00A70E84" w:rsidRPr="00CC3058" w:rsidRDefault="00A70E84" w:rsidP="00A70E84">
      <w:pPr>
        <w:numPr>
          <w:ilvl w:val="0"/>
          <w:numId w:val="40"/>
        </w:numPr>
        <w:spacing w:after="0" w:line="240" w:lineRule="auto"/>
        <w:jc w:val="both"/>
        <w:rPr>
          <w:bCs/>
          <w:i/>
          <w:sz w:val="20"/>
          <w:szCs w:val="20"/>
        </w:rPr>
      </w:pPr>
      <w:r w:rsidRPr="00CC3058">
        <w:rPr>
          <w:b/>
          <w:i/>
          <w:sz w:val="20"/>
          <w:szCs w:val="20"/>
        </w:rPr>
        <w:t>Improved reporting productivity and accuracy</w:t>
      </w:r>
      <w:r w:rsidRPr="00CC3058">
        <w:rPr>
          <w:i/>
          <w:sz w:val="20"/>
          <w:szCs w:val="20"/>
        </w:rPr>
        <w:t>, revamped a data collection and analysis process.</w:t>
      </w:r>
    </w:p>
    <w:p w14:paraId="51201595" w14:textId="56E8DFFA" w:rsidR="00A70E84" w:rsidRDefault="00A70E84" w:rsidP="00A70E84">
      <w:pPr>
        <w:spacing w:before="40" w:after="80" w:line="276" w:lineRule="auto"/>
        <w:rPr>
          <w:rFonts w:ascii="Segoe UI" w:hAnsi="Segoe UI" w:cs="Segoe UI"/>
          <w:sz w:val="21"/>
          <w:szCs w:val="21"/>
          <w:shd w:val="clear" w:color="auto" w:fill="FFFFFF"/>
        </w:rPr>
      </w:pPr>
    </w:p>
    <w:p w14:paraId="694862BA" w14:textId="3D36E333" w:rsidR="00AD0AD8" w:rsidRPr="00232EBB" w:rsidRDefault="009F446E" w:rsidP="000D6275">
      <w:pPr>
        <w:tabs>
          <w:tab w:val="right" w:pos="10512"/>
        </w:tabs>
        <w:spacing w:after="0" w:line="240" w:lineRule="auto"/>
        <w:rPr>
          <w:rStyle w:val="From"/>
        </w:rPr>
      </w:pPr>
      <w:sdt>
        <w:sdtPr>
          <w:rPr>
            <w:rStyle w:val="PositionTitle"/>
          </w:rPr>
          <w:alias w:val="PositionTitle"/>
          <w:tag w:val="PositionTitle"/>
          <w:id w:val="1690257451"/>
          <w:placeholder>
            <w:docPart w:val="BD0219E7AEAC43FD9C26EC658206A2A7"/>
          </w:placeholder>
          <w15:color w:val="0055A1"/>
        </w:sdtPr>
        <w:sdtEndPr>
          <w:rPr>
            <w:rStyle w:val="DefaultParagraphFont"/>
            <w:b w:val="0"/>
            <w:i w:val="0"/>
            <w:color w:val="000000" w:themeColor="text1"/>
          </w:rPr>
        </w:sdtEndPr>
        <w:sdtContent>
          <w:r w:rsidR="0077072E">
            <w:rPr>
              <w:rStyle w:val="PositionTitle"/>
            </w:rPr>
            <w:t>Senior Financial Analyst</w:t>
          </w:r>
        </w:sdtContent>
      </w:sdt>
      <w:r w:rsidR="00AD0AD8" w:rsidRPr="00232EBB">
        <w:rPr>
          <w:rStyle w:val="PositionTitle"/>
          <w:b w:val="0"/>
          <w:i w:val="0"/>
        </w:rPr>
        <w:t xml:space="preserve">  </w:t>
      </w:r>
      <w:r w:rsidR="00AD0AD8" w:rsidRPr="00232EBB">
        <w:rPr>
          <w:rStyle w:val="PositionTitle"/>
          <w:b w:val="0"/>
          <w:i w:val="0"/>
          <w:color w:val="auto"/>
        </w:rPr>
        <w:t>(</w:t>
      </w:r>
      <w:sdt>
        <w:sdtPr>
          <w:rPr>
            <w:rStyle w:val="From"/>
          </w:rPr>
          <w:alias w:val="Start"/>
          <w:tag w:val="Start"/>
          <w:id w:val="-515764366"/>
          <w:placeholder>
            <w:docPart w:val="62770F135A574C3B91FD786D9E83222D"/>
          </w:placeholder>
          <w15:color w:val="000000"/>
        </w:sdtPr>
        <w:sdtEndPr>
          <w:rPr>
            <w:rStyle w:val="PositionTitle"/>
            <w:b/>
            <w:i/>
            <w:color w:val="auto"/>
          </w:rPr>
        </w:sdtEndPr>
        <w:sdtContent>
          <w:r w:rsidR="00AF168A">
            <w:rPr>
              <w:rStyle w:val="From"/>
            </w:rPr>
            <w:t>2006</w:t>
          </w:r>
        </w:sdtContent>
      </w:sdt>
      <w:r w:rsidR="00AD0AD8" w:rsidRPr="00232EBB">
        <w:rPr>
          <w:rStyle w:val="From"/>
        </w:rPr>
        <w:t xml:space="preserve"> – </w:t>
      </w:r>
      <w:sdt>
        <w:sdtPr>
          <w:rPr>
            <w:rStyle w:val="From"/>
          </w:rPr>
          <w:alias w:val="End"/>
          <w:tag w:val="End"/>
          <w:id w:val="-489407818"/>
          <w:placeholder>
            <w:docPart w:val="30A0A16A9C6F4480A12296CB4F4AA8E1"/>
          </w:placeholder>
          <w15:color w:val="000000"/>
        </w:sdtPr>
        <w:sdtEndPr>
          <w:rPr>
            <w:rStyle w:val="From"/>
          </w:rPr>
        </w:sdtEndPr>
        <w:sdtContent>
          <w:r w:rsidR="00AF168A">
            <w:rPr>
              <w:rStyle w:val="From"/>
            </w:rPr>
            <w:t>2008</w:t>
          </w:r>
        </w:sdtContent>
      </w:sdt>
      <w:r w:rsidR="00AD0AD8" w:rsidRPr="00232EBB">
        <w:rPr>
          <w:rStyle w:val="From"/>
        </w:rPr>
        <w:t>)</w:t>
      </w:r>
    </w:p>
    <w:sdt>
      <w:sdtPr>
        <w:rPr>
          <w:rStyle w:val="PositionDescription"/>
        </w:rPr>
        <w:alias w:val="PositionDescription"/>
        <w:tag w:val="PositionDescription"/>
        <w:id w:val="-1148359926"/>
        <w:placeholder>
          <w:docPart w:val="4DD232A6D4DD4149B404FA66B46F75F9"/>
        </w:placeholder>
        <w15:color w:val="000000"/>
      </w:sdtPr>
      <w:sdtEndPr>
        <w:rPr>
          <w:rStyle w:val="DefaultParagraphFont"/>
        </w:rPr>
      </w:sdtEndPr>
      <w:sdtContent>
        <w:p w14:paraId="0C3F9452" w14:textId="77777777" w:rsidR="0027071E" w:rsidRPr="0082413D" w:rsidRDefault="0027071E" w:rsidP="0027071E">
          <w:pPr>
            <w:spacing w:after="0" w:line="240" w:lineRule="auto"/>
            <w:jc w:val="both"/>
            <w:rPr>
              <w:rStyle w:val="PlaceholderText"/>
              <w:color w:val="auto"/>
            </w:rPr>
          </w:pPr>
          <w:r w:rsidRPr="0082413D">
            <w:rPr>
              <w:rStyle w:val="PlaceholderText"/>
              <w:color w:val="auto"/>
            </w:rPr>
            <w:t>Supervised and appropriated workflow assignment to staff, accountable for preparing bi-weekly payroll for 600 full-time, part-time and per diem physicians. Managed all financial operations including budget, projection, cash flow projections, and monthly reconciliations.</w:t>
          </w:r>
        </w:p>
        <w:p w14:paraId="1900756F" w14:textId="7E29CB14" w:rsidR="00AD0AD8" w:rsidRPr="00232EBB" w:rsidRDefault="009F446E" w:rsidP="000D6275">
          <w:pPr>
            <w:tabs>
              <w:tab w:val="right" w:pos="10512"/>
            </w:tabs>
            <w:spacing w:after="0" w:line="240" w:lineRule="auto"/>
            <w:rPr>
              <w:rStyle w:val="PositionDescription"/>
            </w:rPr>
          </w:pPr>
        </w:p>
      </w:sdtContent>
    </w:sdt>
    <w:sdt>
      <w:sdtPr>
        <w:alias w:val="Bullet"/>
        <w:tag w:val="Bullet"/>
        <w:id w:val="-899825959"/>
        <w:placeholder>
          <w:docPart w:val="475049432CC94C3A9B0A3346316BAD19"/>
        </w:placeholder>
        <w15:color w:val="000000"/>
      </w:sdtPr>
      <w:sdtEndPr/>
      <w:sdtContent>
        <w:p w14:paraId="41A5D11B" w14:textId="15D07D29" w:rsidR="00AD0AD8" w:rsidRPr="003D7F92" w:rsidRDefault="008C6B84" w:rsidP="009D7DD6">
          <w:pPr>
            <w:pStyle w:val="ListParagraph"/>
            <w:numPr>
              <w:ilvl w:val="0"/>
              <w:numId w:val="36"/>
            </w:numPr>
            <w:spacing w:before="60" w:after="80" w:line="240" w:lineRule="auto"/>
            <w:ind w:left="446"/>
            <w:contextualSpacing w:val="0"/>
          </w:pPr>
          <w:r w:rsidRPr="00CC3058">
            <w:t>Performed monthly and quarterly pension and payroll reconciliations; prepared approved and reconciled quarterly bonuses</w:t>
          </w:r>
          <w:r w:rsidRPr="003D7F92">
            <w:t>.</w:t>
          </w:r>
        </w:p>
      </w:sdtContent>
    </w:sdt>
    <w:p w14:paraId="5C8B7501" w14:textId="39DC5B53" w:rsidR="008C6B84" w:rsidRPr="00CC3058" w:rsidRDefault="008C6B84" w:rsidP="009D7DD6">
      <w:pPr>
        <w:pStyle w:val="ListParagraph"/>
        <w:numPr>
          <w:ilvl w:val="0"/>
          <w:numId w:val="36"/>
        </w:numPr>
        <w:spacing w:before="60" w:after="80" w:line="240" w:lineRule="auto"/>
        <w:ind w:left="446"/>
        <w:contextualSpacing w:val="0"/>
      </w:pPr>
      <w:r w:rsidRPr="00CC3058">
        <w:t>Ensured strong internal controls and accurate reporting of cost of goods sold.</w:t>
      </w:r>
    </w:p>
    <w:p w14:paraId="228FC722" w14:textId="5E2F3721" w:rsidR="003D7F92" w:rsidRPr="00CC3058" w:rsidRDefault="003D7F92" w:rsidP="009D7DD6">
      <w:pPr>
        <w:pStyle w:val="ListParagraph"/>
        <w:numPr>
          <w:ilvl w:val="0"/>
          <w:numId w:val="36"/>
        </w:numPr>
        <w:spacing w:before="60" w:after="80" w:line="240" w:lineRule="auto"/>
        <w:ind w:left="446"/>
        <w:contextualSpacing w:val="0"/>
      </w:pPr>
      <w:r w:rsidRPr="00CC3058">
        <w:t>Prepared, reviewed and finalized annual projections and annual budgets.</w:t>
      </w:r>
    </w:p>
    <w:p w14:paraId="5D9A215A" w14:textId="477B6B9A" w:rsidR="003D7F92" w:rsidRPr="009D7DD6" w:rsidRDefault="003D7F92" w:rsidP="009D7DD6">
      <w:pPr>
        <w:pStyle w:val="ListParagraph"/>
        <w:numPr>
          <w:ilvl w:val="0"/>
          <w:numId w:val="36"/>
        </w:numPr>
        <w:spacing w:before="60" w:after="80" w:line="240" w:lineRule="auto"/>
        <w:ind w:left="446"/>
        <w:contextualSpacing w:val="0"/>
      </w:pPr>
      <w:r w:rsidRPr="009D7DD6">
        <w:t xml:space="preserve">Served as a key internal resource and strategic advisor, guiding all clinical departments during budget and closing procedures as well as on a daily basis.  </w:t>
      </w:r>
    </w:p>
    <w:p w14:paraId="5C505A0D" w14:textId="119B956B" w:rsidR="00751718" w:rsidRDefault="00751718" w:rsidP="00751718">
      <w:pPr>
        <w:spacing w:before="40" w:after="80" w:line="240" w:lineRule="auto"/>
        <w:jc w:val="both"/>
        <w:rPr>
          <w:sz w:val="20"/>
          <w:szCs w:val="20"/>
        </w:rPr>
      </w:pPr>
    </w:p>
    <w:p w14:paraId="2F1CF84D" w14:textId="77777777" w:rsidR="00751718" w:rsidRPr="00CC3058" w:rsidRDefault="00751718" w:rsidP="00751718">
      <w:pPr>
        <w:spacing w:before="40" w:after="0" w:line="240" w:lineRule="auto"/>
        <w:jc w:val="both"/>
        <w:rPr>
          <w:b/>
          <w:bCs/>
          <w:i/>
          <w:sz w:val="20"/>
          <w:szCs w:val="20"/>
          <w:u w:val="single"/>
        </w:rPr>
      </w:pPr>
      <w:r w:rsidRPr="00CC3058">
        <w:rPr>
          <w:b/>
          <w:bCs/>
          <w:i/>
          <w:sz w:val="20"/>
          <w:szCs w:val="20"/>
          <w:u w:val="single"/>
        </w:rPr>
        <w:t>Highlighted Contributions</w:t>
      </w:r>
    </w:p>
    <w:p w14:paraId="056E8183" w14:textId="77777777" w:rsidR="00751718" w:rsidRPr="00CC3058" w:rsidRDefault="00751718" w:rsidP="00751718">
      <w:pPr>
        <w:pStyle w:val="ListParagraph"/>
        <w:numPr>
          <w:ilvl w:val="0"/>
          <w:numId w:val="42"/>
        </w:numPr>
        <w:spacing w:after="0" w:line="240" w:lineRule="auto"/>
        <w:contextualSpacing w:val="0"/>
        <w:jc w:val="both"/>
        <w:rPr>
          <w:i/>
          <w:sz w:val="20"/>
          <w:szCs w:val="20"/>
        </w:rPr>
      </w:pPr>
      <w:r w:rsidRPr="00CC3058">
        <w:rPr>
          <w:i/>
          <w:sz w:val="20"/>
          <w:szCs w:val="20"/>
        </w:rPr>
        <w:t xml:space="preserve">Recognized as a galvanizing force with the ability to leverage innovative, out-of-box practices to resolve complex financial issues, both present and emerging. </w:t>
      </w:r>
    </w:p>
    <w:p w14:paraId="7B6B2267" w14:textId="77777777" w:rsidR="00751718" w:rsidRPr="00CC3058" w:rsidRDefault="00751718" w:rsidP="00751718">
      <w:pPr>
        <w:pStyle w:val="ListParagraph"/>
        <w:numPr>
          <w:ilvl w:val="0"/>
          <w:numId w:val="42"/>
        </w:numPr>
        <w:spacing w:after="0" w:line="240" w:lineRule="auto"/>
        <w:contextualSpacing w:val="0"/>
        <w:jc w:val="both"/>
        <w:rPr>
          <w:i/>
          <w:sz w:val="20"/>
          <w:szCs w:val="20"/>
        </w:rPr>
      </w:pPr>
      <w:r w:rsidRPr="00CC3058">
        <w:rPr>
          <w:b/>
          <w:bCs/>
          <w:i/>
          <w:sz w:val="20"/>
          <w:szCs w:val="20"/>
        </w:rPr>
        <w:t>Eliminated overpayment</w:t>
      </w:r>
      <w:r w:rsidRPr="00CC3058">
        <w:rPr>
          <w:bCs/>
          <w:i/>
          <w:sz w:val="20"/>
          <w:szCs w:val="20"/>
        </w:rPr>
        <w:t xml:space="preserve"> to vendors via fees accrued for nonpayment. </w:t>
      </w:r>
    </w:p>
    <w:p w14:paraId="5813C2E0" w14:textId="77777777" w:rsidR="00751718" w:rsidRPr="00CC3058" w:rsidRDefault="00751718" w:rsidP="00751718">
      <w:pPr>
        <w:pStyle w:val="ListParagraph"/>
        <w:numPr>
          <w:ilvl w:val="0"/>
          <w:numId w:val="42"/>
        </w:numPr>
        <w:spacing w:after="0" w:line="240" w:lineRule="auto"/>
        <w:contextualSpacing w:val="0"/>
        <w:rPr>
          <w:b/>
          <w:i/>
          <w:sz w:val="20"/>
          <w:szCs w:val="20"/>
          <w:u w:val="single"/>
        </w:rPr>
      </w:pPr>
      <w:r w:rsidRPr="00CC3058">
        <w:rPr>
          <w:i/>
          <w:sz w:val="20"/>
          <w:szCs w:val="20"/>
        </w:rPr>
        <w:t xml:space="preserve">Served as a transformative leader and effective trainer mentoring and coaching personnel on all best practices. </w:t>
      </w:r>
    </w:p>
    <w:p w14:paraId="5CB278E2" w14:textId="0FB80575" w:rsidR="00AD0AD8" w:rsidRPr="00232EBB" w:rsidRDefault="008776AE" w:rsidP="000123DD">
      <w:pPr>
        <w:rPr>
          <w:rStyle w:val="ToDate"/>
          <w:rFonts w:ascii="Arial" w:hAnsi="Arial"/>
        </w:rPr>
      </w:pPr>
      <w:r>
        <w:rPr>
          <w:rStyle w:val="Company"/>
        </w:rPr>
        <w:t>TemPLE UNIVERSITY hOSPITAL</w:t>
      </w:r>
      <w:r w:rsidR="00AD0AD8" w:rsidRPr="00232EBB">
        <w:rPr>
          <w:rStyle w:val="Company"/>
          <w:b w:val="0"/>
        </w:rPr>
        <w:t xml:space="preserve">, </w:t>
      </w:r>
      <w:sdt>
        <w:sdtPr>
          <w:rPr>
            <w:rStyle w:val="City"/>
          </w:rPr>
          <w:alias w:val="City"/>
          <w:tag w:val="City"/>
          <w:id w:val="1070618417"/>
          <w:placeholder>
            <w:docPart w:val="24C7D5FD351441D4AC14E806CFDADF03"/>
          </w:placeholder>
          <w15:color w:val="000000"/>
        </w:sdtPr>
        <w:sdtEndPr>
          <w:rPr>
            <w:rStyle w:val="Company"/>
            <w:b/>
            <w:caps/>
          </w:rPr>
        </w:sdtEndPr>
        <w:sdtContent>
          <w:r>
            <w:rPr>
              <w:rStyle w:val="City"/>
            </w:rPr>
            <w:t>Philadelphia</w:t>
          </w:r>
        </w:sdtContent>
      </w:sdt>
      <w:r w:rsidR="00AD0AD8" w:rsidRPr="00232EBB">
        <w:rPr>
          <w:rStyle w:val="Company"/>
          <w:b w:val="0"/>
        </w:rPr>
        <w:t xml:space="preserve">, </w:t>
      </w:r>
      <w:r>
        <w:rPr>
          <w:rStyle w:val="Company"/>
          <w:b w:val="0"/>
        </w:rPr>
        <w:t>PA</w:t>
      </w:r>
      <w:r w:rsidR="00AD0AD8" w:rsidRPr="00232EBB">
        <w:rPr>
          <w:rStyle w:val="Company"/>
          <w:b w:val="0"/>
        </w:rPr>
        <w:t xml:space="preserve"> </w:t>
      </w:r>
      <w:r w:rsidR="00AD0AD8" w:rsidRPr="00232EBB">
        <w:rPr>
          <w:rStyle w:val="Company"/>
          <w:b w:val="0"/>
        </w:rPr>
        <w:tab/>
      </w:r>
      <w:sdt>
        <w:sdtPr>
          <w:rPr>
            <w:rStyle w:val="FromDate"/>
          </w:rPr>
          <w:alias w:val="FromDate"/>
          <w:tag w:val="FromDate"/>
          <w:id w:val="1267507384"/>
          <w:placeholder>
            <w:docPart w:val="C13F561972DE4A24956CB14319929686"/>
          </w:placeholder>
          <w15:color w:val="000000"/>
        </w:sdtPr>
        <w:sdtEndPr>
          <w:rPr>
            <w:rStyle w:val="Company"/>
            <w:b/>
            <w:caps/>
          </w:rPr>
        </w:sdtEndPr>
        <w:sdtContent>
          <w:r w:rsidR="00322B48">
            <w:rPr>
              <w:rStyle w:val="FromDate"/>
            </w:rPr>
            <w:t>April 1998</w:t>
          </w:r>
        </w:sdtContent>
      </w:sdt>
      <w:r w:rsidR="00AD0AD8" w:rsidRPr="00232EBB">
        <w:rPr>
          <w:rStyle w:val="FromDate"/>
        </w:rPr>
        <w:t xml:space="preserve"> – </w:t>
      </w:r>
      <w:sdt>
        <w:sdtPr>
          <w:rPr>
            <w:rStyle w:val="ToDate"/>
            <w:rFonts w:ascii="Arial" w:hAnsi="Arial"/>
          </w:rPr>
          <w:alias w:val="ToDate"/>
          <w:tag w:val="ToDate"/>
          <w:id w:val="533233799"/>
          <w:placeholder>
            <w:docPart w:val="0FEBE3704EF146069A4158017B229DA2"/>
          </w:placeholder>
          <w15:color w:val="000000"/>
        </w:sdtPr>
        <w:sdtEndPr>
          <w:rPr>
            <w:rStyle w:val="FromDate"/>
          </w:rPr>
        </w:sdtEndPr>
        <w:sdtContent>
          <w:r w:rsidR="00322B48">
            <w:rPr>
              <w:rStyle w:val="ToDate"/>
              <w:rFonts w:ascii="Arial" w:hAnsi="Arial"/>
            </w:rPr>
            <w:t>December 2006</w:t>
          </w:r>
        </w:sdtContent>
      </w:sdt>
    </w:p>
    <w:p w14:paraId="45D44E5E" w14:textId="272CA5A6" w:rsidR="00AD0AD8" w:rsidRPr="00EF0967" w:rsidRDefault="00D05899" w:rsidP="000D6275">
      <w:pPr>
        <w:tabs>
          <w:tab w:val="right" w:pos="10512"/>
        </w:tabs>
        <w:spacing w:after="0" w:line="240" w:lineRule="auto"/>
        <w:rPr>
          <w:rStyle w:val="PlaceholderText"/>
          <w:color w:val="auto"/>
        </w:rPr>
      </w:pPr>
      <w:r>
        <w:rPr>
          <w:color w:val="222222"/>
          <w:shd w:val="clear" w:color="auto" w:fill="FFFFFF"/>
        </w:rPr>
        <w:t>A </w:t>
      </w:r>
      <w:r>
        <w:rPr>
          <w:b/>
          <w:bCs/>
          <w:color w:val="222222"/>
          <w:shd w:val="clear" w:color="auto" w:fill="FFFFFF"/>
        </w:rPr>
        <w:t>non</w:t>
      </w:r>
      <w:r>
        <w:rPr>
          <w:color w:val="222222"/>
          <w:shd w:val="clear" w:color="auto" w:fill="FFFFFF"/>
        </w:rPr>
        <w:t>-</w:t>
      </w:r>
      <w:r>
        <w:rPr>
          <w:b/>
          <w:bCs/>
          <w:color w:val="222222"/>
          <w:shd w:val="clear" w:color="auto" w:fill="FFFFFF"/>
        </w:rPr>
        <w:t>proﬁt</w:t>
      </w:r>
      <w:r>
        <w:rPr>
          <w:color w:val="222222"/>
          <w:shd w:val="clear" w:color="auto" w:fill="FFFFFF"/>
        </w:rPr>
        <w:t> founded on the ideal that quality </w:t>
      </w:r>
      <w:r>
        <w:rPr>
          <w:b/>
          <w:bCs/>
          <w:color w:val="222222"/>
          <w:shd w:val="clear" w:color="auto" w:fill="FFFFFF"/>
        </w:rPr>
        <w:t>healthcare</w:t>
      </w:r>
      <w:r>
        <w:rPr>
          <w:color w:val="222222"/>
          <w:shd w:val="clear" w:color="auto" w:fill="FFFFFF"/>
        </w:rPr>
        <w:t> should be available to everyone</w:t>
      </w:r>
      <w:r>
        <w:rPr>
          <w:color w:val="222222"/>
          <w:shd w:val="clear" w:color="auto" w:fill="FFFFFF"/>
        </w:rPr>
        <w:t xml:space="preserve">. </w:t>
      </w:r>
      <w:r w:rsidR="007C1BCC" w:rsidRPr="00EF0967">
        <w:rPr>
          <w:rStyle w:val="PlaceholderText"/>
          <w:i/>
          <w:color w:val="auto"/>
        </w:rPr>
        <w:t>Temple Health is renowned for state-of-the-art medicine and unsurpassed clinical training. Exceptional researchers at the School of Medicine and Fox Chase Cancer Center pursue cutting-edge translational research that results in being internationally recognized, nationally honored and locally vital.</w:t>
      </w:r>
    </w:p>
    <w:p w14:paraId="7CCF44EF" w14:textId="678B41BD" w:rsidR="00AD0AD8" w:rsidRDefault="00AD0AD8" w:rsidP="000D6275">
      <w:pPr>
        <w:tabs>
          <w:tab w:val="right" w:pos="10512"/>
        </w:tabs>
        <w:spacing w:after="0" w:line="240" w:lineRule="auto"/>
      </w:pPr>
    </w:p>
    <w:p w14:paraId="6465ED2A" w14:textId="77777777" w:rsidR="00866F7D" w:rsidRPr="00232EBB" w:rsidRDefault="00866F7D" w:rsidP="000D6275">
      <w:pPr>
        <w:tabs>
          <w:tab w:val="right" w:pos="10512"/>
        </w:tabs>
        <w:spacing w:after="0" w:line="240" w:lineRule="auto"/>
      </w:pPr>
    </w:p>
    <w:p w14:paraId="36948E65" w14:textId="06A2BEB8" w:rsidR="00AD0AD8" w:rsidRPr="00232EBB" w:rsidRDefault="009F446E" w:rsidP="000D6275">
      <w:pPr>
        <w:tabs>
          <w:tab w:val="right" w:pos="10512"/>
        </w:tabs>
        <w:spacing w:after="0" w:line="240" w:lineRule="auto"/>
        <w:rPr>
          <w:rStyle w:val="From"/>
        </w:rPr>
      </w:pPr>
      <w:sdt>
        <w:sdtPr>
          <w:rPr>
            <w:rStyle w:val="PositionTitle"/>
          </w:rPr>
          <w:alias w:val="PositionTitle"/>
          <w:tag w:val="PositionTitle"/>
          <w:id w:val="-1630622816"/>
          <w:placeholder>
            <w:docPart w:val="CC30BFFE0EF44EAEAF48CF777FB8409A"/>
          </w:placeholder>
          <w15:color w:val="0055A1"/>
        </w:sdtPr>
        <w:sdtEndPr>
          <w:rPr>
            <w:rStyle w:val="DefaultParagraphFont"/>
            <w:b w:val="0"/>
            <w:i w:val="0"/>
            <w:color w:val="000000" w:themeColor="text1"/>
          </w:rPr>
        </w:sdtEndPr>
        <w:sdtContent>
          <w:r w:rsidR="000555EB">
            <w:rPr>
              <w:rStyle w:val="PositionTitle"/>
            </w:rPr>
            <w:t>Senior accountant and Reimbursement Analyst</w:t>
          </w:r>
        </w:sdtContent>
      </w:sdt>
      <w:r w:rsidR="00AD0AD8" w:rsidRPr="00232EBB">
        <w:rPr>
          <w:rStyle w:val="PositionTitle"/>
          <w:b w:val="0"/>
          <w:i w:val="0"/>
        </w:rPr>
        <w:t xml:space="preserve">  </w:t>
      </w:r>
      <w:r w:rsidR="00AD0AD8" w:rsidRPr="00232EBB">
        <w:rPr>
          <w:rStyle w:val="PositionTitle"/>
          <w:b w:val="0"/>
          <w:i w:val="0"/>
          <w:color w:val="auto"/>
        </w:rPr>
        <w:t>(</w:t>
      </w:r>
      <w:sdt>
        <w:sdtPr>
          <w:rPr>
            <w:rStyle w:val="From"/>
          </w:rPr>
          <w:alias w:val="Start"/>
          <w:tag w:val="Start"/>
          <w:id w:val="1927991385"/>
          <w:placeholder>
            <w:docPart w:val="C489B34114FC4AE7B96F13E96A502119"/>
          </w:placeholder>
          <w15:color w:val="000000"/>
        </w:sdtPr>
        <w:sdtEndPr>
          <w:rPr>
            <w:rStyle w:val="PositionTitle"/>
            <w:b/>
            <w:i/>
            <w:color w:val="auto"/>
          </w:rPr>
        </w:sdtEndPr>
        <w:sdtContent>
          <w:r w:rsidR="000555EB">
            <w:rPr>
              <w:rStyle w:val="From"/>
            </w:rPr>
            <w:t>1998</w:t>
          </w:r>
        </w:sdtContent>
      </w:sdt>
      <w:r w:rsidR="00AD0AD8" w:rsidRPr="00232EBB">
        <w:rPr>
          <w:rStyle w:val="From"/>
        </w:rPr>
        <w:t xml:space="preserve"> – </w:t>
      </w:r>
      <w:sdt>
        <w:sdtPr>
          <w:rPr>
            <w:rStyle w:val="From"/>
          </w:rPr>
          <w:alias w:val="End"/>
          <w:tag w:val="End"/>
          <w:id w:val="1363244640"/>
          <w:placeholder>
            <w:docPart w:val="94A836DE11634D20A787C494625AB1FA"/>
          </w:placeholder>
          <w15:color w:val="000000"/>
        </w:sdtPr>
        <w:sdtEndPr>
          <w:rPr>
            <w:rStyle w:val="From"/>
          </w:rPr>
        </w:sdtEndPr>
        <w:sdtContent>
          <w:r w:rsidR="000555EB">
            <w:rPr>
              <w:rStyle w:val="From"/>
            </w:rPr>
            <w:t>2006</w:t>
          </w:r>
        </w:sdtContent>
      </w:sdt>
      <w:r w:rsidR="00AD0AD8" w:rsidRPr="00232EBB">
        <w:rPr>
          <w:rStyle w:val="From"/>
        </w:rPr>
        <w:t>)</w:t>
      </w:r>
    </w:p>
    <w:p w14:paraId="3CBA719C" w14:textId="45448E32" w:rsidR="00390071" w:rsidRPr="0082413D" w:rsidRDefault="00390071" w:rsidP="00390071">
      <w:pPr>
        <w:tabs>
          <w:tab w:val="num" w:pos="360"/>
        </w:tabs>
        <w:spacing w:after="0" w:line="240" w:lineRule="auto"/>
        <w:rPr>
          <w:rStyle w:val="PlaceholderText"/>
          <w:color w:val="auto"/>
        </w:rPr>
      </w:pPr>
      <w:r w:rsidRPr="0082413D">
        <w:rPr>
          <w:rStyle w:val="PlaceholderText"/>
          <w:color w:val="auto"/>
        </w:rPr>
        <w:t xml:space="preserve">Generated daily, weekly and monthly financial analytic reports for the physician network. Reviewed transactions, records, reports and methodologies for accuracy and effectiveness; documented and stringently tested internal controls; made recommendations to address internal control deficiencies; process and validate accounting transactions and data. </w:t>
      </w:r>
    </w:p>
    <w:p w14:paraId="1241DEB5" w14:textId="210DE93A" w:rsidR="004B48A4" w:rsidRDefault="00811FEA" w:rsidP="009D7DD6">
      <w:pPr>
        <w:pStyle w:val="ListParagraph"/>
        <w:numPr>
          <w:ilvl w:val="0"/>
          <w:numId w:val="36"/>
        </w:numPr>
        <w:spacing w:before="60" w:after="80" w:line="240" w:lineRule="auto"/>
        <w:ind w:left="446"/>
        <w:contextualSpacing w:val="0"/>
        <w:rPr>
          <w:sz w:val="20"/>
          <w:szCs w:val="20"/>
        </w:rPr>
      </w:pPr>
      <w:r w:rsidRPr="009D7DD6">
        <w:t>Prepared and analyzed budget and expense reports for Account Receivable department.</w:t>
      </w:r>
    </w:p>
    <w:p w14:paraId="404BA2C5" w14:textId="09CD2723" w:rsidR="00811FEA" w:rsidRPr="009D7DD6" w:rsidRDefault="00811FEA" w:rsidP="009D7DD6">
      <w:pPr>
        <w:pStyle w:val="ListParagraph"/>
        <w:numPr>
          <w:ilvl w:val="0"/>
          <w:numId w:val="36"/>
        </w:numPr>
        <w:spacing w:before="60" w:after="80" w:line="240" w:lineRule="auto"/>
        <w:ind w:left="446"/>
        <w:contextualSpacing w:val="0"/>
      </w:pPr>
      <w:r w:rsidRPr="009D7DD6">
        <w:t xml:space="preserve">Managed the month end and year end close process, post journal entries, run general ledgers, </w:t>
      </w:r>
      <w:r w:rsidR="004E7212" w:rsidRPr="009D7DD6">
        <w:t>research and reconciled variances.</w:t>
      </w:r>
    </w:p>
    <w:p w14:paraId="71D09291" w14:textId="6A9A2BA8" w:rsidR="00DF6D46" w:rsidRPr="00232EBB" w:rsidRDefault="00811FEA" w:rsidP="009D7DD6">
      <w:pPr>
        <w:pStyle w:val="ListParagraph"/>
        <w:numPr>
          <w:ilvl w:val="0"/>
          <w:numId w:val="36"/>
        </w:numPr>
        <w:spacing w:before="60" w:after="80" w:line="240" w:lineRule="auto"/>
        <w:ind w:left="446"/>
        <w:contextualSpacing w:val="0"/>
      </w:pPr>
      <w:r w:rsidRPr="009D7DD6">
        <w:t>Prepared balance sheet and income strategies</w:t>
      </w:r>
      <w:r w:rsidR="00DF6D46" w:rsidRPr="009D7DD6">
        <w:t>.</w:t>
      </w:r>
    </w:p>
    <w:p w14:paraId="7CC729B7" w14:textId="77777777" w:rsidR="00AD0AD8" w:rsidRPr="00232EBB" w:rsidRDefault="00AD0AD8" w:rsidP="000D6275">
      <w:pPr>
        <w:tabs>
          <w:tab w:val="right" w:pos="10512"/>
        </w:tabs>
        <w:spacing w:after="0" w:line="240" w:lineRule="auto"/>
      </w:pPr>
    </w:p>
    <w:p w14:paraId="5C4E80F4" w14:textId="77777777" w:rsidR="00AD0AD8" w:rsidRPr="00232EBB" w:rsidRDefault="00AD0AD8" w:rsidP="000D6275">
      <w:pPr>
        <w:tabs>
          <w:tab w:val="right" w:pos="10512"/>
        </w:tabs>
        <w:spacing w:after="0" w:line="240" w:lineRule="auto"/>
      </w:pPr>
    </w:p>
    <w:p w14:paraId="6993AE79" w14:textId="77777777" w:rsidR="00DF6D46" w:rsidRPr="00CC3058" w:rsidRDefault="00DF6D46" w:rsidP="00DF6D46">
      <w:pPr>
        <w:spacing w:before="40" w:after="0" w:line="240" w:lineRule="auto"/>
        <w:jc w:val="both"/>
        <w:rPr>
          <w:b/>
          <w:bCs/>
          <w:i/>
          <w:sz w:val="20"/>
          <w:szCs w:val="20"/>
          <w:u w:val="single"/>
        </w:rPr>
      </w:pPr>
      <w:r w:rsidRPr="00CC3058">
        <w:rPr>
          <w:b/>
          <w:bCs/>
          <w:i/>
          <w:sz w:val="20"/>
          <w:szCs w:val="20"/>
          <w:u w:val="single"/>
        </w:rPr>
        <w:t>Highlighted Contributions</w:t>
      </w:r>
    </w:p>
    <w:p w14:paraId="61994414" w14:textId="77777777" w:rsidR="00DF6D46" w:rsidRPr="00CC3058" w:rsidRDefault="00DF6D46" w:rsidP="00DF6D46">
      <w:pPr>
        <w:numPr>
          <w:ilvl w:val="0"/>
          <w:numId w:val="43"/>
        </w:numPr>
        <w:spacing w:after="0" w:line="240" w:lineRule="auto"/>
        <w:ind w:left="720"/>
        <w:rPr>
          <w:bCs/>
          <w:i/>
          <w:sz w:val="20"/>
          <w:szCs w:val="20"/>
        </w:rPr>
      </w:pPr>
      <w:r w:rsidRPr="00CC3058">
        <w:rPr>
          <w:b/>
          <w:bCs/>
          <w:i/>
          <w:sz w:val="20"/>
          <w:szCs w:val="20"/>
        </w:rPr>
        <w:t>Audited expense reports</w:t>
      </w:r>
      <w:r w:rsidRPr="00CC3058">
        <w:rPr>
          <w:bCs/>
          <w:i/>
          <w:sz w:val="20"/>
          <w:szCs w:val="20"/>
        </w:rPr>
        <w:t xml:space="preserve"> and examined adjusted entries to ensure accuracy.</w:t>
      </w:r>
    </w:p>
    <w:p w14:paraId="4FD5913A" w14:textId="77777777" w:rsidR="00DF6D46" w:rsidRPr="00CC3058" w:rsidRDefault="00DF6D46" w:rsidP="00DF6D46">
      <w:pPr>
        <w:numPr>
          <w:ilvl w:val="0"/>
          <w:numId w:val="43"/>
        </w:numPr>
        <w:spacing w:after="0" w:line="240" w:lineRule="auto"/>
        <w:ind w:left="720"/>
        <w:rPr>
          <w:bCs/>
          <w:i/>
          <w:sz w:val="20"/>
          <w:szCs w:val="20"/>
        </w:rPr>
      </w:pPr>
      <w:r w:rsidRPr="00CC3058">
        <w:rPr>
          <w:b/>
          <w:bCs/>
          <w:i/>
          <w:sz w:val="20"/>
          <w:szCs w:val="20"/>
        </w:rPr>
        <w:t>Identified errors, eliminated overpayment</w:t>
      </w:r>
      <w:r w:rsidRPr="00CC3058">
        <w:rPr>
          <w:bCs/>
          <w:i/>
          <w:sz w:val="20"/>
          <w:szCs w:val="20"/>
        </w:rPr>
        <w:t xml:space="preserve"> to vendors via fees accrued for nonpayment. </w:t>
      </w:r>
    </w:p>
    <w:p w14:paraId="4F312F5E" w14:textId="42550EA5" w:rsidR="00DF6D46" w:rsidRDefault="00DF6D46" w:rsidP="00DF6D46">
      <w:pPr>
        <w:numPr>
          <w:ilvl w:val="0"/>
          <w:numId w:val="43"/>
        </w:numPr>
        <w:spacing w:after="0" w:line="240" w:lineRule="auto"/>
        <w:ind w:left="720"/>
        <w:rPr>
          <w:i/>
          <w:sz w:val="20"/>
          <w:szCs w:val="20"/>
        </w:rPr>
      </w:pPr>
      <w:r w:rsidRPr="00C77F9F">
        <w:rPr>
          <w:i/>
          <w:sz w:val="20"/>
          <w:szCs w:val="20"/>
        </w:rPr>
        <w:t>Recognized as a bridge-builder with a strong collaborative working style; established won</w:t>
      </w:r>
      <w:r>
        <w:rPr>
          <w:i/>
          <w:sz w:val="20"/>
          <w:szCs w:val="20"/>
        </w:rPr>
        <w:t>derful relationships with vendors and staff of all levels</w:t>
      </w:r>
      <w:r w:rsidRPr="00C77F9F">
        <w:rPr>
          <w:i/>
          <w:sz w:val="20"/>
          <w:szCs w:val="20"/>
        </w:rPr>
        <w:t xml:space="preserve">. </w:t>
      </w:r>
    </w:p>
    <w:p w14:paraId="541FB9AA" w14:textId="602293E9" w:rsidR="00507200" w:rsidRDefault="00507200" w:rsidP="00507200">
      <w:pPr>
        <w:spacing w:after="0" w:line="240" w:lineRule="auto"/>
        <w:rPr>
          <w:i/>
          <w:sz w:val="20"/>
          <w:szCs w:val="20"/>
        </w:rPr>
      </w:pPr>
    </w:p>
    <w:p w14:paraId="23A49263" w14:textId="77777777" w:rsidR="00387FB4" w:rsidRPr="00232EBB" w:rsidRDefault="009F446E" w:rsidP="000D6275">
      <w:pPr>
        <w:tabs>
          <w:tab w:val="right" w:pos="10512"/>
        </w:tabs>
        <w:spacing w:after="0" w:line="240" w:lineRule="auto"/>
      </w:pPr>
      <w:r>
        <w:pict w14:anchorId="4F0D3D0D">
          <v:rect id="_x0000_i1026" style="width:525.6pt;height:1pt" o:hrstd="t" o:hrnoshade="t" o:hr="t" fillcolor="black [3213]" stroked="f"/>
        </w:pict>
      </w:r>
    </w:p>
    <w:p w14:paraId="7B90A0B3" w14:textId="77777777" w:rsidR="00387FB4" w:rsidRPr="00232EBB" w:rsidRDefault="00387FB4" w:rsidP="000D6275">
      <w:pPr>
        <w:tabs>
          <w:tab w:val="right" w:pos="10512"/>
        </w:tabs>
        <w:spacing w:after="0" w:line="240" w:lineRule="auto"/>
      </w:pPr>
    </w:p>
    <w:p w14:paraId="7671F0D4" w14:textId="23B1F7A9" w:rsidR="00387FB4" w:rsidRPr="00232EBB" w:rsidRDefault="009F446E" w:rsidP="000D6275">
      <w:pPr>
        <w:tabs>
          <w:tab w:val="right" w:pos="10512"/>
        </w:tabs>
        <w:spacing w:after="0" w:line="240" w:lineRule="auto"/>
        <w:rPr>
          <w:rStyle w:val="ToDate"/>
          <w:rFonts w:ascii="Arial" w:hAnsi="Arial"/>
        </w:rPr>
      </w:pPr>
      <w:sdt>
        <w:sdtPr>
          <w:rPr>
            <w:rStyle w:val="Company"/>
          </w:rPr>
          <w:alias w:val="Company"/>
          <w:tag w:val="Company"/>
          <w:id w:val="1153182350"/>
          <w:placeholder>
            <w:docPart w:val="2364819E9D7D4D9984C0A0000C8C971B"/>
          </w:placeholder>
          <w15:color w:val="000000"/>
        </w:sdtPr>
        <w:sdtEndPr>
          <w:rPr>
            <w:rStyle w:val="DefaultParagraphFont"/>
            <w:b w:val="0"/>
            <w:caps w:val="0"/>
          </w:rPr>
        </w:sdtEndPr>
        <w:sdtContent>
          <w:r w:rsidR="002173CE">
            <w:rPr>
              <w:rStyle w:val="Company"/>
            </w:rPr>
            <w:t>Pep boys, Inc</w:t>
          </w:r>
        </w:sdtContent>
      </w:sdt>
      <w:r w:rsidR="00387FB4" w:rsidRPr="00232EBB">
        <w:rPr>
          <w:rStyle w:val="Company"/>
          <w:b w:val="0"/>
        </w:rPr>
        <w:t xml:space="preserve">, </w:t>
      </w:r>
      <w:sdt>
        <w:sdtPr>
          <w:rPr>
            <w:rStyle w:val="City"/>
          </w:rPr>
          <w:alias w:val="City"/>
          <w:tag w:val="City"/>
          <w:id w:val="-964196676"/>
          <w:placeholder>
            <w:docPart w:val="3782A645A9714EF6897F206CD05E0473"/>
          </w:placeholder>
          <w15:color w:val="000000"/>
        </w:sdtPr>
        <w:sdtEndPr>
          <w:rPr>
            <w:rStyle w:val="Company"/>
            <w:b/>
            <w:caps/>
          </w:rPr>
        </w:sdtEndPr>
        <w:sdtContent>
          <w:r w:rsidR="002173CE">
            <w:rPr>
              <w:rStyle w:val="City"/>
            </w:rPr>
            <w:t>Philadelphia</w:t>
          </w:r>
        </w:sdtContent>
      </w:sdt>
      <w:r w:rsidR="00387FB4" w:rsidRPr="00232EBB">
        <w:rPr>
          <w:rStyle w:val="Company"/>
          <w:b w:val="0"/>
        </w:rPr>
        <w:t xml:space="preserve">, </w:t>
      </w:r>
      <w:r w:rsidR="002173CE">
        <w:rPr>
          <w:rStyle w:val="Company"/>
          <w:b w:val="0"/>
        </w:rPr>
        <w:t>pA</w:t>
      </w:r>
      <w:r w:rsidR="00387FB4" w:rsidRPr="00232EBB">
        <w:rPr>
          <w:rStyle w:val="Company"/>
          <w:b w:val="0"/>
        </w:rPr>
        <w:t xml:space="preserve"> </w:t>
      </w:r>
      <w:r w:rsidR="00387FB4" w:rsidRPr="00232EBB">
        <w:rPr>
          <w:rStyle w:val="Company"/>
          <w:b w:val="0"/>
        </w:rPr>
        <w:tab/>
      </w:r>
      <w:sdt>
        <w:sdtPr>
          <w:rPr>
            <w:rStyle w:val="FromDate"/>
          </w:rPr>
          <w:alias w:val="FromDate"/>
          <w:tag w:val="FromDate"/>
          <w:id w:val="742837413"/>
          <w:placeholder>
            <w:docPart w:val="6D84B8333D094807B908DDFFBE499430"/>
          </w:placeholder>
          <w15:color w:val="000000"/>
        </w:sdtPr>
        <w:sdtEndPr>
          <w:rPr>
            <w:rStyle w:val="Company"/>
            <w:b/>
            <w:caps/>
          </w:rPr>
        </w:sdtEndPr>
        <w:sdtContent>
          <w:r w:rsidR="002173CE">
            <w:rPr>
              <w:rStyle w:val="FromDate"/>
            </w:rPr>
            <w:t>Jan 1995</w:t>
          </w:r>
        </w:sdtContent>
      </w:sdt>
      <w:r w:rsidR="00387FB4" w:rsidRPr="00232EBB">
        <w:rPr>
          <w:rStyle w:val="FromDate"/>
        </w:rPr>
        <w:t xml:space="preserve"> – </w:t>
      </w:r>
      <w:sdt>
        <w:sdtPr>
          <w:rPr>
            <w:rStyle w:val="ToDate"/>
            <w:rFonts w:ascii="Arial" w:hAnsi="Arial"/>
          </w:rPr>
          <w:alias w:val="ToDate"/>
          <w:tag w:val="ToDate"/>
          <w:id w:val="982888677"/>
          <w:placeholder>
            <w:docPart w:val="E7A4A3C04D244014981348FE38731DFD"/>
          </w:placeholder>
          <w15:color w:val="000000"/>
        </w:sdtPr>
        <w:sdtEndPr>
          <w:rPr>
            <w:rStyle w:val="FromDate"/>
          </w:rPr>
        </w:sdtEndPr>
        <w:sdtContent>
          <w:r w:rsidR="002173CE">
            <w:rPr>
              <w:rStyle w:val="ToDate"/>
              <w:rFonts w:ascii="Arial" w:hAnsi="Arial"/>
            </w:rPr>
            <w:t>Jan 1997</w:t>
          </w:r>
        </w:sdtContent>
      </w:sdt>
    </w:p>
    <w:p w14:paraId="0C30F453" w14:textId="6A8DFF65" w:rsidR="00387FB4" w:rsidRPr="00EF0967" w:rsidRDefault="002268AC" w:rsidP="000D6275">
      <w:pPr>
        <w:tabs>
          <w:tab w:val="right" w:pos="10512"/>
        </w:tabs>
        <w:spacing w:after="0" w:line="240" w:lineRule="auto"/>
        <w:rPr>
          <w:rStyle w:val="PlaceholderText"/>
          <w:color w:val="auto"/>
        </w:rPr>
      </w:pPr>
      <w:r w:rsidRPr="00EF0967">
        <w:rPr>
          <w:rStyle w:val="PlaceholderText"/>
          <w:i/>
          <w:color w:val="auto"/>
        </w:rPr>
        <w:t>Headquartered in the Philadelphia neighborhood of Allegheny West, Pep Boys provides name-brand tires, automotive maintenance and repair, parts and expert advice for the do-it-yourselfer, commercial auto parts delivery, and fleet maintenance and repair to customers across the U.S. </w:t>
      </w:r>
    </w:p>
    <w:p w14:paraId="4D19B8A4" w14:textId="77777777" w:rsidR="00387FB4" w:rsidRPr="00232EBB" w:rsidRDefault="00387FB4" w:rsidP="000D6275">
      <w:pPr>
        <w:tabs>
          <w:tab w:val="right" w:pos="10512"/>
        </w:tabs>
        <w:spacing w:after="0" w:line="240" w:lineRule="auto"/>
      </w:pPr>
    </w:p>
    <w:p w14:paraId="6ECD5706" w14:textId="79661901" w:rsidR="00387FB4" w:rsidRPr="00232EBB" w:rsidRDefault="009F446E" w:rsidP="000D6275">
      <w:pPr>
        <w:tabs>
          <w:tab w:val="right" w:pos="10512"/>
        </w:tabs>
        <w:spacing w:after="0" w:line="240" w:lineRule="auto"/>
        <w:rPr>
          <w:rStyle w:val="From"/>
        </w:rPr>
      </w:pPr>
      <w:sdt>
        <w:sdtPr>
          <w:rPr>
            <w:rStyle w:val="PositionTitle"/>
          </w:rPr>
          <w:alias w:val="PositionTitle"/>
          <w:tag w:val="PositionTitle"/>
          <w:id w:val="842197534"/>
          <w:placeholder>
            <w:docPart w:val="03734202294C46A5A6A1F5254EF625AB"/>
          </w:placeholder>
          <w15:color w:val="0055A1"/>
        </w:sdtPr>
        <w:sdtEndPr>
          <w:rPr>
            <w:rStyle w:val="DefaultParagraphFont"/>
            <w:b w:val="0"/>
            <w:i w:val="0"/>
            <w:color w:val="000000" w:themeColor="text1"/>
          </w:rPr>
        </w:sdtEndPr>
        <w:sdtContent>
          <w:r w:rsidR="00D310C9" w:rsidRPr="008400DA">
            <w:rPr>
              <w:rStyle w:val="PositionTitle"/>
              <w:b w:val="0"/>
            </w:rPr>
            <w:t>Real Estate Accountant</w:t>
          </w:r>
        </w:sdtContent>
      </w:sdt>
      <w:r w:rsidR="00387FB4" w:rsidRPr="00232EBB">
        <w:rPr>
          <w:rStyle w:val="PositionTitle"/>
          <w:b w:val="0"/>
          <w:i w:val="0"/>
        </w:rPr>
        <w:t xml:space="preserve">  </w:t>
      </w:r>
      <w:r w:rsidR="00387FB4" w:rsidRPr="00232EBB">
        <w:rPr>
          <w:rStyle w:val="PositionTitle"/>
          <w:b w:val="0"/>
          <w:i w:val="0"/>
          <w:color w:val="auto"/>
        </w:rPr>
        <w:t>(</w:t>
      </w:r>
      <w:sdt>
        <w:sdtPr>
          <w:rPr>
            <w:rStyle w:val="From"/>
          </w:rPr>
          <w:alias w:val="Start"/>
          <w:tag w:val="Start"/>
          <w:id w:val="-446780407"/>
          <w:placeholder>
            <w:docPart w:val="06AF5D4566ED4B9B8E9A9961F2418069"/>
          </w:placeholder>
          <w15:color w:val="000000"/>
        </w:sdtPr>
        <w:sdtEndPr>
          <w:rPr>
            <w:rStyle w:val="PositionTitle"/>
            <w:b/>
            <w:i/>
            <w:color w:val="auto"/>
          </w:rPr>
        </w:sdtEndPr>
        <w:sdtContent>
          <w:r w:rsidR="00D310C9">
            <w:rPr>
              <w:rStyle w:val="From"/>
            </w:rPr>
            <w:t>1995</w:t>
          </w:r>
        </w:sdtContent>
      </w:sdt>
      <w:r w:rsidR="00387FB4" w:rsidRPr="00232EBB">
        <w:rPr>
          <w:rStyle w:val="From"/>
        </w:rPr>
        <w:t xml:space="preserve"> – </w:t>
      </w:r>
      <w:sdt>
        <w:sdtPr>
          <w:rPr>
            <w:rStyle w:val="From"/>
          </w:rPr>
          <w:alias w:val="End"/>
          <w:tag w:val="End"/>
          <w:id w:val="1192797459"/>
          <w:placeholder>
            <w:docPart w:val="2BA90BA1623B4EDD841E2CBEEACE8867"/>
          </w:placeholder>
          <w15:color w:val="000000"/>
        </w:sdtPr>
        <w:sdtEndPr>
          <w:rPr>
            <w:rStyle w:val="From"/>
          </w:rPr>
        </w:sdtEndPr>
        <w:sdtContent>
          <w:r w:rsidR="00D310C9">
            <w:rPr>
              <w:rStyle w:val="From"/>
            </w:rPr>
            <w:t>1997</w:t>
          </w:r>
        </w:sdtContent>
      </w:sdt>
      <w:r w:rsidR="00387FB4" w:rsidRPr="00232EBB">
        <w:rPr>
          <w:rStyle w:val="From"/>
        </w:rPr>
        <w:t>)</w:t>
      </w:r>
    </w:p>
    <w:p w14:paraId="56906D26" w14:textId="54EAB929" w:rsidR="00387FB4" w:rsidRDefault="00766D89" w:rsidP="000D6275">
      <w:pPr>
        <w:tabs>
          <w:tab w:val="right" w:pos="10512"/>
        </w:tabs>
        <w:spacing w:after="0" w:line="240" w:lineRule="auto"/>
        <w:rPr>
          <w:color w:val="222222"/>
          <w:shd w:val="clear" w:color="auto" w:fill="FFFFFF"/>
        </w:rPr>
      </w:pPr>
      <w:r>
        <w:rPr>
          <w:color w:val="222222"/>
          <w:shd w:val="clear" w:color="auto" w:fill="FFFFFF"/>
        </w:rPr>
        <w:t>provided financial strategies and prepare reports participated in planning, investment, budget and </w:t>
      </w:r>
      <w:r w:rsidRPr="00766D89">
        <w:rPr>
          <w:color w:val="222222"/>
          <w:shd w:val="clear" w:color="auto" w:fill="FFFFFF"/>
        </w:rPr>
        <w:t>tax</w:t>
      </w:r>
      <w:r>
        <w:rPr>
          <w:color w:val="222222"/>
          <w:shd w:val="clear" w:color="auto" w:fill="FFFFFF"/>
        </w:rPr>
        <w:t> reporting activities</w:t>
      </w:r>
    </w:p>
    <w:p w14:paraId="4BCE30A9" w14:textId="77777777" w:rsidR="003D29AB" w:rsidRPr="00232EBB" w:rsidRDefault="003D29AB" w:rsidP="000D6275">
      <w:pPr>
        <w:tabs>
          <w:tab w:val="right" w:pos="10512"/>
        </w:tabs>
        <w:spacing w:after="0" w:line="240" w:lineRule="auto"/>
        <w:rPr>
          <w:rStyle w:val="PositionDescription"/>
        </w:rPr>
      </w:pPr>
    </w:p>
    <w:p w14:paraId="7DB84143" w14:textId="79E34838" w:rsidR="00387FB4" w:rsidRPr="000460CA" w:rsidRDefault="003D29AB" w:rsidP="000460CA">
      <w:pPr>
        <w:pStyle w:val="ListParagraph"/>
        <w:numPr>
          <w:ilvl w:val="0"/>
          <w:numId w:val="22"/>
        </w:numPr>
        <w:tabs>
          <w:tab w:val="right" w:pos="10512"/>
        </w:tabs>
        <w:spacing w:after="0" w:line="240" w:lineRule="auto"/>
        <w:rPr>
          <w:rStyle w:val="StyleBulletAutoChar"/>
        </w:rPr>
      </w:pPr>
      <w:r>
        <w:rPr>
          <w:rFonts w:ascii="Helvetica" w:hAnsi="Helvetica" w:cs="Helvetica"/>
          <w:color w:val="666666"/>
          <w:sz w:val="21"/>
          <w:szCs w:val="21"/>
          <w:shd w:val="clear" w:color="auto" w:fill="FFFFFF"/>
        </w:rPr>
        <w:t>Prepared reports and analysis on leases, property sales, rentals and time sharing.</w:t>
      </w:r>
    </w:p>
    <w:p w14:paraId="517CE405" w14:textId="1F5682F5" w:rsidR="00387FB4" w:rsidRPr="00232EBB" w:rsidRDefault="00387FB4" w:rsidP="003D29AB">
      <w:pPr>
        <w:pStyle w:val="ListParagraph"/>
        <w:tabs>
          <w:tab w:val="right" w:pos="10512"/>
        </w:tabs>
        <w:spacing w:after="0" w:line="240" w:lineRule="auto"/>
        <w:ind w:left="360"/>
      </w:pPr>
    </w:p>
    <w:p w14:paraId="20B7BD69" w14:textId="77777777" w:rsidR="00387FB4" w:rsidRPr="00232EBB" w:rsidRDefault="00387FB4" w:rsidP="000D6275">
      <w:pPr>
        <w:tabs>
          <w:tab w:val="right" w:pos="10512"/>
        </w:tabs>
        <w:spacing w:after="0" w:line="240" w:lineRule="auto"/>
      </w:pPr>
      <w:r w:rsidRPr="00232EBB">
        <w:rPr>
          <w:b/>
        </w:rPr>
        <w:t>EDUCATION</w:t>
      </w:r>
    </w:p>
    <w:p w14:paraId="43EA36D1" w14:textId="77777777" w:rsidR="00387FB4" w:rsidRPr="00232EBB" w:rsidRDefault="00387FB4" w:rsidP="000D6275">
      <w:pPr>
        <w:tabs>
          <w:tab w:val="right" w:pos="10512"/>
        </w:tabs>
        <w:spacing w:after="0" w:line="240" w:lineRule="auto"/>
      </w:pPr>
    </w:p>
    <w:p w14:paraId="0B45C952" w14:textId="351D5BF9" w:rsidR="00387FB4" w:rsidRPr="00232EBB" w:rsidRDefault="009F446E" w:rsidP="000D6275">
      <w:pPr>
        <w:tabs>
          <w:tab w:val="right" w:pos="10512"/>
        </w:tabs>
        <w:spacing w:after="0" w:line="240" w:lineRule="auto"/>
        <w:rPr>
          <w:rStyle w:val="Company"/>
          <w:b w:val="0"/>
        </w:rPr>
      </w:pPr>
      <w:sdt>
        <w:sdtPr>
          <w:rPr>
            <w:rStyle w:val="Degree"/>
          </w:rPr>
          <w:alias w:val="Degree"/>
          <w:tag w:val="Degree"/>
          <w:id w:val="-1071956458"/>
          <w:placeholder>
            <w:docPart w:val="7363E9D3092545189E0B6250845620A2"/>
          </w:placeholder>
          <w15:color w:val="000000"/>
        </w:sdtPr>
        <w:sdtEndPr>
          <w:rPr>
            <w:rStyle w:val="DefaultParagraphFont"/>
            <w:b w:val="0"/>
          </w:rPr>
        </w:sdtEndPr>
        <w:sdtContent>
          <w:r w:rsidR="007520EB">
            <w:rPr>
              <w:rStyle w:val="Degree"/>
            </w:rPr>
            <w:t>MBA</w:t>
          </w:r>
        </w:sdtContent>
      </w:sdt>
      <w:r w:rsidR="00277F90" w:rsidRPr="00232EBB">
        <w:rPr>
          <w:rStyle w:val="Degree"/>
          <w:b w:val="0"/>
        </w:rPr>
        <w:t xml:space="preserve">, </w:t>
      </w:r>
      <w:sdt>
        <w:sdtPr>
          <w:rPr>
            <w:rStyle w:val="Year"/>
          </w:rPr>
          <w:alias w:val="Year"/>
          <w:tag w:val="Year"/>
          <w:id w:val="719329983"/>
          <w:placeholder>
            <w:docPart w:val="DAE39B3502F9447DBDF07F30DB1ECE59"/>
          </w:placeholder>
          <w15:color w:val="000000"/>
        </w:sdtPr>
        <w:sdtEndPr>
          <w:rPr>
            <w:rStyle w:val="Degree"/>
            <w:b/>
          </w:rPr>
        </w:sdtEndPr>
        <w:sdtContent>
          <w:r w:rsidR="007520EB">
            <w:rPr>
              <w:rStyle w:val="Year"/>
            </w:rPr>
            <w:t>2013</w:t>
          </w:r>
        </w:sdtContent>
      </w:sdt>
      <w:r w:rsidR="00277F90" w:rsidRPr="00232EBB">
        <w:rPr>
          <w:rStyle w:val="Year"/>
        </w:rPr>
        <w:t xml:space="preserve">, </w:t>
      </w:r>
      <w:sdt>
        <w:sdtPr>
          <w:rPr>
            <w:rStyle w:val="Style1"/>
          </w:rPr>
          <w:alias w:val="College"/>
          <w:tag w:val="College"/>
          <w:id w:val="1429695908"/>
          <w:placeholder>
            <w:docPart w:val="9DED8CBEC6204687857AAE8407D3C2C2"/>
          </w:placeholder>
          <w15:color w:val="000000"/>
        </w:sdtPr>
        <w:sdtEndPr>
          <w:rPr>
            <w:rStyle w:val="Year"/>
          </w:rPr>
        </w:sdtEndPr>
        <w:sdtContent>
          <w:r w:rsidR="007520EB">
            <w:rPr>
              <w:rStyle w:val="Style1"/>
            </w:rPr>
            <w:t>Holy Family University</w:t>
          </w:r>
        </w:sdtContent>
      </w:sdt>
      <w:r w:rsidR="00277F90" w:rsidRPr="00232EBB">
        <w:rPr>
          <w:rStyle w:val="Company"/>
          <w:b w:val="0"/>
        </w:rPr>
        <w:t xml:space="preserve">, </w:t>
      </w:r>
      <w:sdt>
        <w:sdtPr>
          <w:rPr>
            <w:rStyle w:val="City"/>
          </w:rPr>
          <w:alias w:val="City"/>
          <w:tag w:val="City"/>
          <w:id w:val="375666652"/>
          <w:placeholder>
            <w:docPart w:val="32D588805C2F4FFEA9D4D65BFD6015EF"/>
          </w:placeholder>
          <w15:color w:val="000000"/>
        </w:sdtPr>
        <w:sdtEndPr>
          <w:rPr>
            <w:rStyle w:val="Company"/>
            <w:b/>
            <w:caps/>
          </w:rPr>
        </w:sdtEndPr>
        <w:sdtContent>
          <w:r w:rsidR="007520EB">
            <w:rPr>
              <w:rStyle w:val="City"/>
            </w:rPr>
            <w:t>Philadelphia</w:t>
          </w:r>
        </w:sdtContent>
      </w:sdt>
      <w:r w:rsidR="00277F90" w:rsidRPr="00232EBB">
        <w:rPr>
          <w:rStyle w:val="Company"/>
          <w:b w:val="0"/>
        </w:rPr>
        <w:t xml:space="preserve">, </w:t>
      </w:r>
      <w:r w:rsidR="007520EB">
        <w:rPr>
          <w:rStyle w:val="Company"/>
          <w:b w:val="0"/>
        </w:rPr>
        <w:t>pa</w:t>
      </w:r>
    </w:p>
    <w:p w14:paraId="0F48F6A7" w14:textId="0E78F3E6" w:rsidR="000D6275" w:rsidRDefault="009F446E" w:rsidP="000D6275">
      <w:pPr>
        <w:tabs>
          <w:tab w:val="right" w:pos="10512"/>
        </w:tabs>
        <w:spacing w:after="0" w:line="240" w:lineRule="auto"/>
        <w:rPr>
          <w:rStyle w:val="Company"/>
          <w:b w:val="0"/>
        </w:rPr>
      </w:pPr>
      <w:sdt>
        <w:sdtPr>
          <w:rPr>
            <w:rStyle w:val="Degree"/>
          </w:rPr>
          <w:alias w:val="Degree"/>
          <w:tag w:val="Degree"/>
          <w:id w:val="-1714035061"/>
          <w:placeholder>
            <w:docPart w:val="FC62A825BD304E1797A8D53573DC4908"/>
          </w:placeholder>
          <w15:color w:val="000000"/>
        </w:sdtPr>
        <w:sdtEndPr>
          <w:rPr>
            <w:rStyle w:val="DefaultParagraphFont"/>
            <w:b w:val="0"/>
          </w:rPr>
        </w:sdtEndPr>
        <w:sdtContent>
          <w:r w:rsidR="007520EB">
            <w:rPr>
              <w:rStyle w:val="Degree"/>
            </w:rPr>
            <w:t>B.S</w:t>
          </w:r>
          <w:r w:rsidR="008727FA">
            <w:rPr>
              <w:rStyle w:val="Degree"/>
            </w:rPr>
            <w:t>,</w:t>
          </w:r>
        </w:sdtContent>
      </w:sdt>
      <w:r w:rsidR="000D6275" w:rsidRPr="00232EBB">
        <w:rPr>
          <w:rStyle w:val="Degree"/>
          <w:b w:val="0"/>
        </w:rPr>
        <w:t xml:space="preserve"> </w:t>
      </w:r>
      <w:sdt>
        <w:sdtPr>
          <w:rPr>
            <w:rStyle w:val="Year"/>
          </w:rPr>
          <w:alias w:val="Year"/>
          <w:tag w:val="Year"/>
          <w:id w:val="-682434996"/>
          <w:placeholder>
            <w:docPart w:val="994DA7291A734F5DB9EA575CC341870D"/>
          </w:placeholder>
          <w15:color w:val="000000"/>
        </w:sdtPr>
        <w:sdtEndPr>
          <w:rPr>
            <w:rStyle w:val="Degree"/>
            <w:b/>
          </w:rPr>
        </w:sdtEndPr>
        <w:sdtContent>
          <w:r w:rsidR="007520EB">
            <w:rPr>
              <w:rStyle w:val="Year"/>
            </w:rPr>
            <w:t>2010</w:t>
          </w:r>
        </w:sdtContent>
      </w:sdt>
      <w:r w:rsidR="000D6275" w:rsidRPr="00232EBB">
        <w:rPr>
          <w:rStyle w:val="Year"/>
        </w:rPr>
        <w:t xml:space="preserve">, </w:t>
      </w:r>
      <w:sdt>
        <w:sdtPr>
          <w:rPr>
            <w:rStyle w:val="Style1"/>
          </w:rPr>
          <w:alias w:val="College"/>
          <w:tag w:val="College"/>
          <w:id w:val="1800876399"/>
          <w:placeholder>
            <w:docPart w:val="AE32475BB1664BEC808A9F0546E21AFB"/>
          </w:placeholder>
          <w15:color w:val="000000"/>
        </w:sdtPr>
        <w:sdtEndPr>
          <w:rPr>
            <w:rStyle w:val="Year"/>
          </w:rPr>
        </w:sdtEndPr>
        <w:sdtContent>
          <w:r w:rsidR="007520EB">
            <w:rPr>
              <w:rStyle w:val="Style1"/>
            </w:rPr>
            <w:t>Holy Family University</w:t>
          </w:r>
        </w:sdtContent>
      </w:sdt>
      <w:r w:rsidR="000D6275" w:rsidRPr="00232EBB">
        <w:rPr>
          <w:rStyle w:val="Company"/>
          <w:b w:val="0"/>
        </w:rPr>
        <w:t xml:space="preserve">, </w:t>
      </w:r>
      <w:sdt>
        <w:sdtPr>
          <w:rPr>
            <w:rStyle w:val="City"/>
          </w:rPr>
          <w:alias w:val="City"/>
          <w:tag w:val="City"/>
          <w:id w:val="-1042050558"/>
          <w:placeholder>
            <w:docPart w:val="63BB89B3067D4657A9613530A173261A"/>
          </w:placeholder>
          <w:showingPlcHdr/>
          <w15:color w:val="000000"/>
        </w:sdtPr>
        <w:sdtEndPr>
          <w:rPr>
            <w:rStyle w:val="Company"/>
            <w:b/>
            <w:caps/>
          </w:rPr>
        </w:sdtEndPr>
        <w:sdtContent>
          <w:r w:rsidR="000D6275" w:rsidRPr="00232EBB">
            <w:rPr>
              <w:rStyle w:val="PlaceholderText"/>
              <w:color w:val="000000" w:themeColor="text1"/>
            </w:rPr>
            <w:t>City</w:t>
          </w:r>
        </w:sdtContent>
      </w:sdt>
      <w:r w:rsidR="000D6275" w:rsidRPr="00232EBB">
        <w:rPr>
          <w:rStyle w:val="Company"/>
          <w:b w:val="0"/>
        </w:rPr>
        <w:t xml:space="preserve">, </w:t>
      </w:r>
      <w:r w:rsidR="007520EB">
        <w:rPr>
          <w:rStyle w:val="Company"/>
          <w:b w:val="0"/>
        </w:rPr>
        <w:t>pa</w:t>
      </w:r>
    </w:p>
    <w:p w14:paraId="2303DD60" w14:textId="45216963" w:rsidR="00D159F7" w:rsidRPr="008727FA" w:rsidRDefault="00D159F7" w:rsidP="000D6275">
      <w:pPr>
        <w:tabs>
          <w:tab w:val="right" w:pos="10512"/>
        </w:tabs>
        <w:spacing w:after="0" w:line="240" w:lineRule="auto"/>
        <w:rPr>
          <w:color w:val="222222"/>
          <w:shd w:val="clear" w:color="auto" w:fill="FFFFFF"/>
        </w:rPr>
      </w:pPr>
      <w:r w:rsidRPr="00D159F7">
        <w:rPr>
          <w:rStyle w:val="Company"/>
          <w:bCs/>
        </w:rPr>
        <w:t>a.s</w:t>
      </w:r>
      <w:r w:rsidR="008727FA">
        <w:rPr>
          <w:rStyle w:val="Company"/>
          <w:b w:val="0"/>
        </w:rPr>
        <w:t>,</w:t>
      </w:r>
      <w:r>
        <w:rPr>
          <w:rStyle w:val="Company"/>
          <w:b w:val="0"/>
        </w:rPr>
        <w:t xml:space="preserve"> </w:t>
      </w:r>
      <w:r w:rsidRPr="008727FA">
        <w:rPr>
          <w:color w:val="222222"/>
          <w:shd w:val="clear" w:color="auto" w:fill="FFFFFF"/>
        </w:rPr>
        <w:t>1995, Computer learning Center, Philadelphia, PA</w:t>
      </w:r>
    </w:p>
    <w:p w14:paraId="47D13762" w14:textId="798075A8" w:rsidR="00507200" w:rsidRPr="008727FA" w:rsidRDefault="00507200" w:rsidP="000D6275">
      <w:pPr>
        <w:tabs>
          <w:tab w:val="right" w:pos="10512"/>
        </w:tabs>
        <w:spacing w:after="0" w:line="240" w:lineRule="auto"/>
        <w:rPr>
          <w:color w:val="222222"/>
          <w:shd w:val="clear" w:color="auto" w:fill="FFFFFF"/>
        </w:rPr>
      </w:pPr>
      <w:r w:rsidRPr="008727FA">
        <w:rPr>
          <w:rStyle w:val="Degree"/>
        </w:rPr>
        <w:t>MA,</w:t>
      </w:r>
      <w:r w:rsidRPr="008727FA">
        <w:rPr>
          <w:color w:val="222222"/>
          <w:shd w:val="clear" w:color="auto" w:fill="FFFFFF"/>
        </w:rPr>
        <w:t xml:space="preserve"> 1993,</w:t>
      </w:r>
      <w:r w:rsidR="008727FA">
        <w:rPr>
          <w:color w:val="222222"/>
          <w:shd w:val="clear" w:color="auto" w:fill="FFFFFF"/>
        </w:rPr>
        <w:t xml:space="preserve"> Banaras University, India</w:t>
      </w:r>
    </w:p>
    <w:p w14:paraId="5D02C7C2" w14:textId="253C51B9" w:rsidR="00D159F7" w:rsidRDefault="00D159F7" w:rsidP="000D6275">
      <w:pPr>
        <w:tabs>
          <w:tab w:val="right" w:pos="10512"/>
        </w:tabs>
        <w:spacing w:after="0" w:line="240" w:lineRule="auto"/>
        <w:rPr>
          <w:rStyle w:val="Year"/>
          <w:caps/>
        </w:rPr>
      </w:pPr>
    </w:p>
    <w:p w14:paraId="1617F4F6" w14:textId="301D482D" w:rsidR="008727FA" w:rsidRDefault="008727FA" w:rsidP="000D6275">
      <w:pPr>
        <w:tabs>
          <w:tab w:val="right" w:pos="10512"/>
        </w:tabs>
        <w:spacing w:after="0" w:line="240" w:lineRule="auto"/>
        <w:rPr>
          <w:rStyle w:val="Year"/>
          <w:caps/>
        </w:rPr>
      </w:pPr>
    </w:p>
    <w:p w14:paraId="6E66B2C6" w14:textId="74E53A41" w:rsidR="008727FA" w:rsidRDefault="008727FA" w:rsidP="000D6275">
      <w:pPr>
        <w:tabs>
          <w:tab w:val="right" w:pos="10512"/>
        </w:tabs>
        <w:spacing w:after="0" w:line="240" w:lineRule="auto"/>
        <w:rPr>
          <w:rStyle w:val="Year"/>
          <w:caps/>
        </w:rPr>
      </w:pPr>
    </w:p>
    <w:p w14:paraId="18F8D836" w14:textId="035D98DC" w:rsidR="008727FA" w:rsidRPr="00507200" w:rsidRDefault="008727FA" w:rsidP="000D6275">
      <w:pPr>
        <w:tabs>
          <w:tab w:val="right" w:pos="10512"/>
        </w:tabs>
        <w:spacing w:after="0" w:line="240" w:lineRule="auto"/>
        <w:rPr>
          <w:rStyle w:val="Year"/>
          <w:caps/>
        </w:rPr>
      </w:pPr>
    </w:p>
    <w:sectPr w:rsidR="008727FA" w:rsidRPr="00507200" w:rsidSect="00787660">
      <w:footerReference w:type="default" r:id="rId9"/>
      <w:pgSz w:w="12240" w:h="15840"/>
      <w:pgMar w:top="864" w:right="864" w:bottom="864" w:left="864"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7ABE7" w14:textId="77777777" w:rsidR="009F446E" w:rsidRDefault="009F446E" w:rsidP="0006395E">
      <w:pPr>
        <w:spacing w:after="0" w:line="240" w:lineRule="auto"/>
      </w:pPr>
      <w:r>
        <w:separator/>
      </w:r>
    </w:p>
  </w:endnote>
  <w:endnote w:type="continuationSeparator" w:id="0">
    <w:p w14:paraId="66AFBA33" w14:textId="77777777" w:rsidR="009F446E" w:rsidRDefault="009F446E" w:rsidP="0006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5A5F1" w14:textId="47B60A28" w:rsidR="004E3E04" w:rsidRDefault="004E3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C59CA" w14:textId="77777777" w:rsidR="009F446E" w:rsidRDefault="009F446E" w:rsidP="0006395E">
      <w:pPr>
        <w:spacing w:after="0" w:line="240" w:lineRule="auto"/>
      </w:pPr>
      <w:r>
        <w:separator/>
      </w:r>
    </w:p>
  </w:footnote>
  <w:footnote w:type="continuationSeparator" w:id="0">
    <w:p w14:paraId="1D900E68" w14:textId="77777777" w:rsidR="009F446E" w:rsidRDefault="009F446E" w:rsidP="00063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6007"/>
    <w:multiLevelType w:val="multilevel"/>
    <w:tmpl w:val="EC5C13FE"/>
    <w:numStyleLink w:val="StyleBulletedWingdingssymbol10ptAutoLeft0Hanging"/>
  </w:abstractNum>
  <w:abstractNum w:abstractNumId="1" w15:restartNumberingAfterBreak="0">
    <w:nsid w:val="0D4C4CBA"/>
    <w:multiLevelType w:val="multilevel"/>
    <w:tmpl w:val="EC5C13FE"/>
    <w:numStyleLink w:val="StyleBulletedWingdingssymbol10ptAutoLeft0Hanging"/>
  </w:abstractNum>
  <w:abstractNum w:abstractNumId="2" w15:restartNumberingAfterBreak="0">
    <w:nsid w:val="0E550C06"/>
    <w:multiLevelType w:val="hybridMultilevel"/>
    <w:tmpl w:val="700850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0996D87"/>
    <w:multiLevelType w:val="hybridMultilevel"/>
    <w:tmpl w:val="40265C78"/>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1455D"/>
    <w:multiLevelType w:val="multilevel"/>
    <w:tmpl w:val="EC5C13FE"/>
    <w:numStyleLink w:val="StyleBulletedWingdingssymbol10ptAutoLeft0Hanging"/>
  </w:abstractNum>
  <w:abstractNum w:abstractNumId="5" w15:restartNumberingAfterBreak="0">
    <w:nsid w:val="11551EA5"/>
    <w:multiLevelType w:val="multilevel"/>
    <w:tmpl w:val="EC5C13FE"/>
    <w:numStyleLink w:val="StyleBulletedWingdingssymbol10ptAutoLeft0Hanging"/>
  </w:abstractNum>
  <w:abstractNum w:abstractNumId="6" w15:restartNumberingAfterBreak="0">
    <w:nsid w:val="134328CC"/>
    <w:multiLevelType w:val="multilevel"/>
    <w:tmpl w:val="EC5C13FE"/>
    <w:numStyleLink w:val="StyleBulletedWingdingssymbol10ptAutoLeft0Hanging"/>
  </w:abstractNum>
  <w:abstractNum w:abstractNumId="7" w15:restartNumberingAfterBreak="0">
    <w:nsid w:val="1677792E"/>
    <w:multiLevelType w:val="multilevel"/>
    <w:tmpl w:val="EC5C13FE"/>
    <w:numStyleLink w:val="StyleBulletedWingdingssymbol10ptAutoLeft0Hanging"/>
  </w:abstractNum>
  <w:abstractNum w:abstractNumId="8" w15:restartNumberingAfterBreak="0">
    <w:nsid w:val="19946834"/>
    <w:multiLevelType w:val="multilevel"/>
    <w:tmpl w:val="EC5C13FE"/>
    <w:numStyleLink w:val="StyleBulletedWingdingssymbol10ptAutoLeft0Hanging"/>
  </w:abstractNum>
  <w:abstractNum w:abstractNumId="9" w15:restartNumberingAfterBreak="0">
    <w:nsid w:val="19AF773C"/>
    <w:multiLevelType w:val="multilevel"/>
    <w:tmpl w:val="EC5C13FE"/>
    <w:numStyleLink w:val="StyleBulletedWingdingssymbol10ptAutoLeft0Hanging"/>
  </w:abstractNum>
  <w:abstractNum w:abstractNumId="10" w15:restartNumberingAfterBreak="0">
    <w:nsid w:val="1BB11B32"/>
    <w:multiLevelType w:val="multilevel"/>
    <w:tmpl w:val="EC5C13FE"/>
    <w:numStyleLink w:val="StyleBulletedWingdingssymbol10ptAutoLeft0Hanging"/>
  </w:abstractNum>
  <w:abstractNum w:abstractNumId="11" w15:restartNumberingAfterBreak="0">
    <w:nsid w:val="1CD1293E"/>
    <w:multiLevelType w:val="multilevel"/>
    <w:tmpl w:val="EC5C13FE"/>
    <w:numStyleLink w:val="StyleBulletedWingdingssymbol10ptAutoLeft0Hanging"/>
  </w:abstractNum>
  <w:abstractNum w:abstractNumId="12" w15:restartNumberingAfterBreak="0">
    <w:nsid w:val="1F552A52"/>
    <w:multiLevelType w:val="hybridMultilevel"/>
    <w:tmpl w:val="A3CC7BD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483"/>
        </w:tabs>
        <w:ind w:left="483" w:hanging="360"/>
      </w:pPr>
    </w:lvl>
    <w:lvl w:ilvl="2" w:tplc="04090005">
      <w:start w:val="1"/>
      <w:numFmt w:val="decimal"/>
      <w:lvlText w:val="%3."/>
      <w:lvlJc w:val="left"/>
      <w:pPr>
        <w:tabs>
          <w:tab w:val="num" w:pos="1203"/>
        </w:tabs>
        <w:ind w:left="1203" w:hanging="360"/>
      </w:pPr>
    </w:lvl>
    <w:lvl w:ilvl="3" w:tplc="04090001">
      <w:start w:val="1"/>
      <w:numFmt w:val="decimal"/>
      <w:lvlText w:val="%4."/>
      <w:lvlJc w:val="left"/>
      <w:pPr>
        <w:tabs>
          <w:tab w:val="num" w:pos="1923"/>
        </w:tabs>
        <w:ind w:left="1923" w:hanging="360"/>
      </w:pPr>
    </w:lvl>
    <w:lvl w:ilvl="4" w:tplc="04090003">
      <w:start w:val="1"/>
      <w:numFmt w:val="decimal"/>
      <w:lvlText w:val="%5."/>
      <w:lvlJc w:val="left"/>
      <w:pPr>
        <w:tabs>
          <w:tab w:val="num" w:pos="2643"/>
        </w:tabs>
        <w:ind w:left="2643" w:hanging="360"/>
      </w:pPr>
    </w:lvl>
    <w:lvl w:ilvl="5" w:tplc="04090005">
      <w:start w:val="1"/>
      <w:numFmt w:val="decimal"/>
      <w:lvlText w:val="%6."/>
      <w:lvlJc w:val="left"/>
      <w:pPr>
        <w:tabs>
          <w:tab w:val="num" w:pos="3363"/>
        </w:tabs>
        <w:ind w:left="3363" w:hanging="360"/>
      </w:pPr>
    </w:lvl>
    <w:lvl w:ilvl="6" w:tplc="04090001">
      <w:start w:val="1"/>
      <w:numFmt w:val="decimal"/>
      <w:lvlText w:val="%7."/>
      <w:lvlJc w:val="left"/>
      <w:pPr>
        <w:tabs>
          <w:tab w:val="num" w:pos="4083"/>
        </w:tabs>
        <w:ind w:left="4083" w:hanging="360"/>
      </w:pPr>
    </w:lvl>
    <w:lvl w:ilvl="7" w:tplc="04090003">
      <w:start w:val="1"/>
      <w:numFmt w:val="decimal"/>
      <w:lvlText w:val="%8."/>
      <w:lvlJc w:val="left"/>
      <w:pPr>
        <w:tabs>
          <w:tab w:val="num" w:pos="4803"/>
        </w:tabs>
        <w:ind w:left="4803" w:hanging="360"/>
      </w:pPr>
    </w:lvl>
    <w:lvl w:ilvl="8" w:tplc="04090005">
      <w:start w:val="1"/>
      <w:numFmt w:val="decimal"/>
      <w:lvlText w:val="%9."/>
      <w:lvlJc w:val="left"/>
      <w:pPr>
        <w:tabs>
          <w:tab w:val="num" w:pos="5523"/>
        </w:tabs>
        <w:ind w:left="5523" w:hanging="360"/>
      </w:pPr>
    </w:lvl>
  </w:abstractNum>
  <w:abstractNum w:abstractNumId="13" w15:restartNumberingAfterBreak="0">
    <w:nsid w:val="20D25ECC"/>
    <w:multiLevelType w:val="multilevel"/>
    <w:tmpl w:val="EC5C13FE"/>
    <w:numStyleLink w:val="StyleBulletedWingdingssymbol10ptAutoLeft0Hanging"/>
  </w:abstractNum>
  <w:abstractNum w:abstractNumId="14" w15:restartNumberingAfterBreak="0">
    <w:nsid w:val="227D400B"/>
    <w:multiLevelType w:val="multilevel"/>
    <w:tmpl w:val="EC5C13FE"/>
    <w:numStyleLink w:val="StyleBulletedWingdingssymbol10ptAutoLeft0Hanging"/>
  </w:abstractNum>
  <w:abstractNum w:abstractNumId="15" w15:restartNumberingAfterBreak="0">
    <w:nsid w:val="229A1438"/>
    <w:multiLevelType w:val="multilevel"/>
    <w:tmpl w:val="EC5C13FE"/>
    <w:numStyleLink w:val="StyleBulletedWingdingssymbol10ptAutoLeft0Hanging"/>
  </w:abstractNum>
  <w:abstractNum w:abstractNumId="16" w15:restartNumberingAfterBreak="0">
    <w:nsid w:val="22E866B5"/>
    <w:multiLevelType w:val="multilevel"/>
    <w:tmpl w:val="EC5C13FE"/>
    <w:numStyleLink w:val="StyleBulletedWingdingssymbol10ptAutoLeft0Hanging"/>
  </w:abstractNum>
  <w:abstractNum w:abstractNumId="17" w15:restartNumberingAfterBreak="0">
    <w:nsid w:val="23DE45D1"/>
    <w:multiLevelType w:val="multilevel"/>
    <w:tmpl w:val="EC5C13FE"/>
    <w:numStyleLink w:val="StyleBulletedWingdingssymbol10ptAutoLeft0Hanging"/>
  </w:abstractNum>
  <w:abstractNum w:abstractNumId="18" w15:restartNumberingAfterBreak="0">
    <w:nsid w:val="274E1B2E"/>
    <w:multiLevelType w:val="hybridMultilevel"/>
    <w:tmpl w:val="F842B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BB3D72"/>
    <w:multiLevelType w:val="hybridMultilevel"/>
    <w:tmpl w:val="9B127B5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1080"/>
        </w:tabs>
        <w:ind w:left="1080" w:hanging="360"/>
      </w:pPr>
    </w:lvl>
    <w:lvl w:ilvl="3" w:tplc="04090001">
      <w:start w:val="1"/>
      <w:numFmt w:val="decimal"/>
      <w:lvlText w:val="%4."/>
      <w:lvlJc w:val="left"/>
      <w:pPr>
        <w:tabs>
          <w:tab w:val="num" w:pos="1800"/>
        </w:tabs>
        <w:ind w:left="1800" w:hanging="360"/>
      </w:pPr>
    </w:lvl>
    <w:lvl w:ilvl="4" w:tplc="04090003">
      <w:start w:val="1"/>
      <w:numFmt w:val="decimal"/>
      <w:lvlText w:val="%5."/>
      <w:lvlJc w:val="left"/>
      <w:pPr>
        <w:tabs>
          <w:tab w:val="num" w:pos="2520"/>
        </w:tabs>
        <w:ind w:left="2520" w:hanging="360"/>
      </w:pPr>
    </w:lvl>
    <w:lvl w:ilvl="5" w:tplc="04090005">
      <w:start w:val="1"/>
      <w:numFmt w:val="decimal"/>
      <w:lvlText w:val="%6."/>
      <w:lvlJc w:val="left"/>
      <w:pPr>
        <w:tabs>
          <w:tab w:val="num" w:pos="3240"/>
        </w:tabs>
        <w:ind w:left="3240" w:hanging="360"/>
      </w:pPr>
    </w:lvl>
    <w:lvl w:ilvl="6" w:tplc="04090001">
      <w:start w:val="1"/>
      <w:numFmt w:val="decimal"/>
      <w:lvlText w:val="%7."/>
      <w:lvlJc w:val="left"/>
      <w:pPr>
        <w:tabs>
          <w:tab w:val="num" w:pos="3960"/>
        </w:tabs>
        <w:ind w:left="3960" w:hanging="360"/>
      </w:pPr>
    </w:lvl>
    <w:lvl w:ilvl="7" w:tplc="04090003">
      <w:start w:val="1"/>
      <w:numFmt w:val="decimal"/>
      <w:lvlText w:val="%8."/>
      <w:lvlJc w:val="left"/>
      <w:pPr>
        <w:tabs>
          <w:tab w:val="num" w:pos="4680"/>
        </w:tabs>
        <w:ind w:left="4680" w:hanging="360"/>
      </w:pPr>
    </w:lvl>
    <w:lvl w:ilvl="8" w:tplc="04090005">
      <w:start w:val="1"/>
      <w:numFmt w:val="decimal"/>
      <w:lvlText w:val="%9."/>
      <w:lvlJc w:val="left"/>
      <w:pPr>
        <w:tabs>
          <w:tab w:val="num" w:pos="5400"/>
        </w:tabs>
        <w:ind w:left="5400" w:hanging="360"/>
      </w:pPr>
    </w:lvl>
  </w:abstractNum>
  <w:abstractNum w:abstractNumId="20" w15:restartNumberingAfterBreak="0">
    <w:nsid w:val="30AA2C52"/>
    <w:multiLevelType w:val="hybridMultilevel"/>
    <w:tmpl w:val="77AEABBC"/>
    <w:lvl w:ilvl="0" w:tplc="FF725A4C">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9635E"/>
    <w:multiLevelType w:val="multilevel"/>
    <w:tmpl w:val="EC5C13FE"/>
    <w:numStyleLink w:val="StyleBulletedWingdingssymbol10ptAutoLeft0Hanging"/>
  </w:abstractNum>
  <w:abstractNum w:abstractNumId="22" w15:restartNumberingAfterBreak="0">
    <w:nsid w:val="37186302"/>
    <w:multiLevelType w:val="multilevel"/>
    <w:tmpl w:val="EC5C13FE"/>
    <w:numStyleLink w:val="StyleBulletedWingdingssymbol10ptAutoLeft0Hanging"/>
  </w:abstractNum>
  <w:abstractNum w:abstractNumId="23" w15:restartNumberingAfterBreak="0">
    <w:nsid w:val="3CC628D9"/>
    <w:multiLevelType w:val="multilevel"/>
    <w:tmpl w:val="EC5C13FE"/>
    <w:numStyleLink w:val="StyleBulletedWingdingssymbol10ptAutoLeft0Hanging"/>
  </w:abstractNum>
  <w:abstractNum w:abstractNumId="24" w15:restartNumberingAfterBreak="0">
    <w:nsid w:val="3CE13D0F"/>
    <w:multiLevelType w:val="multilevel"/>
    <w:tmpl w:val="EC5C13FE"/>
    <w:numStyleLink w:val="StyleBulletedWingdingssymbol10ptAutoLeft0Hanging"/>
  </w:abstractNum>
  <w:abstractNum w:abstractNumId="25" w15:restartNumberingAfterBreak="0">
    <w:nsid w:val="3EF9200B"/>
    <w:multiLevelType w:val="multilevel"/>
    <w:tmpl w:val="EC5C13FE"/>
    <w:numStyleLink w:val="StyleBulletedWingdingssymbol10ptAutoLeft0Hanging"/>
  </w:abstractNum>
  <w:abstractNum w:abstractNumId="26" w15:restartNumberingAfterBreak="0">
    <w:nsid w:val="410F18FB"/>
    <w:multiLevelType w:val="multilevel"/>
    <w:tmpl w:val="EC5C13FE"/>
    <w:numStyleLink w:val="StyleBulletedWingdingssymbol10ptAutoLeft0Hanging"/>
  </w:abstractNum>
  <w:abstractNum w:abstractNumId="27" w15:restartNumberingAfterBreak="0">
    <w:nsid w:val="414D7B80"/>
    <w:multiLevelType w:val="multilevel"/>
    <w:tmpl w:val="EC5C13FE"/>
    <w:numStyleLink w:val="StyleBulletedWingdingssymbol10ptAutoLeft0Hanging"/>
  </w:abstractNum>
  <w:abstractNum w:abstractNumId="28" w15:restartNumberingAfterBreak="0">
    <w:nsid w:val="415C1ACC"/>
    <w:multiLevelType w:val="multilevel"/>
    <w:tmpl w:val="EC5C13FE"/>
    <w:numStyleLink w:val="StyleBulletedWingdingssymbol10ptAutoLeft0Hanging"/>
  </w:abstractNum>
  <w:abstractNum w:abstractNumId="29" w15:restartNumberingAfterBreak="0">
    <w:nsid w:val="415F28DE"/>
    <w:multiLevelType w:val="multilevel"/>
    <w:tmpl w:val="EC5C13FE"/>
    <w:numStyleLink w:val="StyleBulletedWingdingssymbol10ptAutoLeft0Hanging"/>
  </w:abstractNum>
  <w:abstractNum w:abstractNumId="30" w15:restartNumberingAfterBreak="0">
    <w:nsid w:val="481C0B04"/>
    <w:multiLevelType w:val="multilevel"/>
    <w:tmpl w:val="EC5C13FE"/>
    <w:numStyleLink w:val="StyleBulletedWingdingssymbol10ptAutoLeft0Hanging"/>
  </w:abstractNum>
  <w:abstractNum w:abstractNumId="31" w15:restartNumberingAfterBreak="0">
    <w:nsid w:val="522462C3"/>
    <w:multiLevelType w:val="multilevel"/>
    <w:tmpl w:val="EC5C13FE"/>
    <w:numStyleLink w:val="StyleBulletedWingdingssymbol10ptAutoLeft0Hanging"/>
  </w:abstractNum>
  <w:abstractNum w:abstractNumId="32" w15:restartNumberingAfterBreak="0">
    <w:nsid w:val="56067626"/>
    <w:multiLevelType w:val="hybridMultilevel"/>
    <w:tmpl w:val="A75854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108F5"/>
    <w:multiLevelType w:val="multilevel"/>
    <w:tmpl w:val="EC5C13FE"/>
    <w:numStyleLink w:val="StyleBulletedWingdingssymbol10ptAutoLeft0Hanging"/>
  </w:abstractNum>
  <w:abstractNum w:abstractNumId="34" w15:restartNumberingAfterBreak="0">
    <w:nsid w:val="5E9C3FC2"/>
    <w:multiLevelType w:val="hybridMultilevel"/>
    <w:tmpl w:val="377C0B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43322B"/>
    <w:multiLevelType w:val="hybridMultilevel"/>
    <w:tmpl w:val="C3CAC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D0EB3"/>
    <w:multiLevelType w:val="multilevel"/>
    <w:tmpl w:val="EC5C13FE"/>
    <w:styleLink w:val="StyleBulletedWingdingssymbol10ptAutoLeft0Hanging"/>
    <w:lvl w:ilvl="0">
      <w:start w:val="1"/>
      <w:numFmt w:val="bullet"/>
      <w:pStyle w:val="StyleBulletAuto"/>
      <w:lvlText w:val=""/>
      <w:lvlJc w:val="left"/>
      <w:pPr>
        <w:tabs>
          <w:tab w:val="num" w:pos="360"/>
        </w:tabs>
        <w:ind w:left="360" w:hanging="360"/>
      </w:pPr>
      <w:rPr>
        <w:rFonts w:ascii="Wingdings" w:hAnsi="Wingdings"/>
        <w:color w:val="000000" w:themeColor="text1"/>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6B75600"/>
    <w:multiLevelType w:val="singleLevel"/>
    <w:tmpl w:val="EBBC44FA"/>
    <w:lvl w:ilvl="0">
      <w:start w:val="1"/>
      <w:numFmt w:val="bullet"/>
      <w:pStyle w:val="BulletedList"/>
      <w:lvlText w:val=""/>
      <w:lvlJc w:val="left"/>
      <w:pPr>
        <w:tabs>
          <w:tab w:val="num" w:pos="540"/>
        </w:tabs>
        <w:ind w:left="425" w:hanging="245"/>
      </w:pPr>
      <w:rPr>
        <w:rFonts w:ascii="Wingdings" w:hAnsi="Wingdings" w:hint="default"/>
      </w:rPr>
    </w:lvl>
  </w:abstractNum>
  <w:abstractNum w:abstractNumId="38" w15:restartNumberingAfterBreak="0">
    <w:nsid w:val="69D72D33"/>
    <w:multiLevelType w:val="multilevel"/>
    <w:tmpl w:val="EC5C13FE"/>
    <w:numStyleLink w:val="StyleBulletedWingdingssymbol10ptAutoLeft0Hanging"/>
  </w:abstractNum>
  <w:abstractNum w:abstractNumId="39" w15:restartNumberingAfterBreak="0">
    <w:nsid w:val="71E401B5"/>
    <w:multiLevelType w:val="multilevel"/>
    <w:tmpl w:val="EC5C13FE"/>
    <w:numStyleLink w:val="StyleBulletedWingdingssymbol10ptAutoLeft0Hanging"/>
  </w:abstractNum>
  <w:abstractNum w:abstractNumId="40" w15:restartNumberingAfterBreak="0">
    <w:nsid w:val="745478A4"/>
    <w:multiLevelType w:val="multilevel"/>
    <w:tmpl w:val="EC5C13FE"/>
    <w:numStyleLink w:val="StyleBulletedWingdingssymbol10ptAutoLeft0Hanging"/>
  </w:abstractNum>
  <w:abstractNum w:abstractNumId="41" w15:restartNumberingAfterBreak="0">
    <w:nsid w:val="7917368E"/>
    <w:multiLevelType w:val="multilevel"/>
    <w:tmpl w:val="EC5C13FE"/>
    <w:numStyleLink w:val="StyleBulletedWingdingssymbol10ptAutoLeft0Hanging"/>
  </w:abstractNum>
  <w:num w:numId="1">
    <w:abstractNumId w:val="20"/>
  </w:num>
  <w:num w:numId="2">
    <w:abstractNumId w:val="36"/>
  </w:num>
  <w:num w:numId="3">
    <w:abstractNumId w:val="5"/>
  </w:num>
  <w:num w:numId="4">
    <w:abstractNumId w:val="25"/>
  </w:num>
  <w:num w:numId="5">
    <w:abstractNumId w:val="15"/>
  </w:num>
  <w:num w:numId="6">
    <w:abstractNumId w:val="14"/>
  </w:num>
  <w:num w:numId="7">
    <w:abstractNumId w:val="22"/>
  </w:num>
  <w:num w:numId="8">
    <w:abstractNumId w:val="10"/>
  </w:num>
  <w:num w:numId="9">
    <w:abstractNumId w:val="26"/>
  </w:num>
  <w:num w:numId="10">
    <w:abstractNumId w:val="21"/>
  </w:num>
  <w:num w:numId="11">
    <w:abstractNumId w:val="33"/>
  </w:num>
  <w:num w:numId="12">
    <w:abstractNumId w:val="0"/>
  </w:num>
  <w:num w:numId="13">
    <w:abstractNumId w:val="28"/>
  </w:num>
  <w:num w:numId="14">
    <w:abstractNumId w:val="4"/>
  </w:num>
  <w:num w:numId="15">
    <w:abstractNumId w:val="27"/>
  </w:num>
  <w:num w:numId="16">
    <w:abstractNumId w:val="17"/>
  </w:num>
  <w:num w:numId="17">
    <w:abstractNumId w:val="39"/>
  </w:num>
  <w:num w:numId="18">
    <w:abstractNumId w:val="30"/>
  </w:num>
  <w:num w:numId="19">
    <w:abstractNumId w:val="6"/>
  </w:num>
  <w:num w:numId="20">
    <w:abstractNumId w:val="38"/>
  </w:num>
  <w:num w:numId="21">
    <w:abstractNumId w:val="11"/>
  </w:num>
  <w:num w:numId="22">
    <w:abstractNumId w:val="9"/>
  </w:num>
  <w:num w:numId="23">
    <w:abstractNumId w:val="29"/>
  </w:num>
  <w:num w:numId="24">
    <w:abstractNumId w:val="40"/>
  </w:num>
  <w:num w:numId="25">
    <w:abstractNumId w:val="41"/>
  </w:num>
  <w:num w:numId="26">
    <w:abstractNumId w:val="16"/>
  </w:num>
  <w:num w:numId="27">
    <w:abstractNumId w:val="7"/>
  </w:num>
  <w:num w:numId="28">
    <w:abstractNumId w:val="24"/>
  </w:num>
  <w:num w:numId="29">
    <w:abstractNumId w:val="23"/>
  </w:num>
  <w:num w:numId="30">
    <w:abstractNumId w:val="13"/>
  </w:num>
  <w:num w:numId="31">
    <w:abstractNumId w:val="1"/>
  </w:num>
  <w:num w:numId="32">
    <w:abstractNumId w:val="31"/>
  </w:num>
  <w:num w:numId="33">
    <w:abstractNumId w:val="8"/>
  </w:num>
  <w:num w:numId="34">
    <w:abstractNumId w:val="19"/>
  </w:num>
  <w:num w:numId="35">
    <w:abstractNumId w:val="37"/>
  </w:num>
  <w:num w:numId="36">
    <w:abstractNumId w:val="2"/>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18"/>
  </w:num>
  <w:num w:numId="40">
    <w:abstractNumId w:val="32"/>
  </w:num>
  <w:num w:numId="41">
    <w:abstractNumId w:val="35"/>
  </w:num>
  <w:num w:numId="42">
    <w:abstractNumId w:val="34"/>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5B"/>
    <w:rsid w:val="000123DD"/>
    <w:rsid w:val="00013C7C"/>
    <w:rsid w:val="00024C82"/>
    <w:rsid w:val="000460CA"/>
    <w:rsid w:val="000555EB"/>
    <w:rsid w:val="0006395E"/>
    <w:rsid w:val="00070B39"/>
    <w:rsid w:val="00071942"/>
    <w:rsid w:val="00075927"/>
    <w:rsid w:val="00086D75"/>
    <w:rsid w:val="00096F99"/>
    <w:rsid w:val="000B5934"/>
    <w:rsid w:val="000D6275"/>
    <w:rsid w:val="00123190"/>
    <w:rsid w:val="00142EA3"/>
    <w:rsid w:val="00182BCC"/>
    <w:rsid w:val="001913E0"/>
    <w:rsid w:val="001D5FF6"/>
    <w:rsid w:val="0021611D"/>
    <w:rsid w:val="002173CE"/>
    <w:rsid w:val="00220CA4"/>
    <w:rsid w:val="002268AC"/>
    <w:rsid w:val="00232EBB"/>
    <w:rsid w:val="00260CF1"/>
    <w:rsid w:val="0027071E"/>
    <w:rsid w:val="00277F90"/>
    <w:rsid w:val="0028104E"/>
    <w:rsid w:val="002C1230"/>
    <w:rsid w:val="002C5887"/>
    <w:rsid w:val="002F6964"/>
    <w:rsid w:val="002F7011"/>
    <w:rsid w:val="00322B48"/>
    <w:rsid w:val="00340E2E"/>
    <w:rsid w:val="00380765"/>
    <w:rsid w:val="00387FB4"/>
    <w:rsid w:val="00390071"/>
    <w:rsid w:val="00394139"/>
    <w:rsid w:val="00397319"/>
    <w:rsid w:val="003A4BDD"/>
    <w:rsid w:val="003D29AB"/>
    <w:rsid w:val="003D7F92"/>
    <w:rsid w:val="003E06F5"/>
    <w:rsid w:val="003F693E"/>
    <w:rsid w:val="00403667"/>
    <w:rsid w:val="00407D4D"/>
    <w:rsid w:val="0044087B"/>
    <w:rsid w:val="00450DBB"/>
    <w:rsid w:val="0046182B"/>
    <w:rsid w:val="00461EF3"/>
    <w:rsid w:val="00463A61"/>
    <w:rsid w:val="00470ED2"/>
    <w:rsid w:val="004914E5"/>
    <w:rsid w:val="004A0422"/>
    <w:rsid w:val="004A5FED"/>
    <w:rsid w:val="004B48A4"/>
    <w:rsid w:val="004E1C2B"/>
    <w:rsid w:val="004E20FB"/>
    <w:rsid w:val="004E3E04"/>
    <w:rsid w:val="004E7212"/>
    <w:rsid w:val="00507200"/>
    <w:rsid w:val="00556733"/>
    <w:rsid w:val="00570664"/>
    <w:rsid w:val="00574574"/>
    <w:rsid w:val="0058783C"/>
    <w:rsid w:val="00592E22"/>
    <w:rsid w:val="00593BF9"/>
    <w:rsid w:val="005E5121"/>
    <w:rsid w:val="0060417F"/>
    <w:rsid w:val="006C5061"/>
    <w:rsid w:val="006D28B5"/>
    <w:rsid w:val="00701793"/>
    <w:rsid w:val="00704A2A"/>
    <w:rsid w:val="007075AC"/>
    <w:rsid w:val="0073077A"/>
    <w:rsid w:val="0075019D"/>
    <w:rsid w:val="00751718"/>
    <w:rsid w:val="007520EB"/>
    <w:rsid w:val="00766D89"/>
    <w:rsid w:val="0077072E"/>
    <w:rsid w:val="007847E2"/>
    <w:rsid w:val="00787660"/>
    <w:rsid w:val="007C1BCC"/>
    <w:rsid w:val="007C28AF"/>
    <w:rsid w:val="007D0139"/>
    <w:rsid w:val="007E3EE5"/>
    <w:rsid w:val="007E5240"/>
    <w:rsid w:val="00811FEA"/>
    <w:rsid w:val="0082413D"/>
    <w:rsid w:val="008400DA"/>
    <w:rsid w:val="0084672F"/>
    <w:rsid w:val="00866F7D"/>
    <w:rsid w:val="008727FA"/>
    <w:rsid w:val="008776AE"/>
    <w:rsid w:val="0089439A"/>
    <w:rsid w:val="008951F0"/>
    <w:rsid w:val="008A3213"/>
    <w:rsid w:val="008A70AB"/>
    <w:rsid w:val="008B157E"/>
    <w:rsid w:val="008C6B84"/>
    <w:rsid w:val="008D2CEF"/>
    <w:rsid w:val="008E2580"/>
    <w:rsid w:val="008E7E29"/>
    <w:rsid w:val="00915879"/>
    <w:rsid w:val="0093220C"/>
    <w:rsid w:val="0093328C"/>
    <w:rsid w:val="00944040"/>
    <w:rsid w:val="00951A88"/>
    <w:rsid w:val="0099091A"/>
    <w:rsid w:val="009B0216"/>
    <w:rsid w:val="009C5E20"/>
    <w:rsid w:val="009D00E1"/>
    <w:rsid w:val="009D0984"/>
    <w:rsid w:val="009D4089"/>
    <w:rsid w:val="009D7DD6"/>
    <w:rsid w:val="009F446E"/>
    <w:rsid w:val="00A431F8"/>
    <w:rsid w:val="00A70E84"/>
    <w:rsid w:val="00A84E24"/>
    <w:rsid w:val="00AC5830"/>
    <w:rsid w:val="00AD0AD8"/>
    <w:rsid w:val="00AE19C4"/>
    <w:rsid w:val="00AF168A"/>
    <w:rsid w:val="00B24431"/>
    <w:rsid w:val="00B42629"/>
    <w:rsid w:val="00B51508"/>
    <w:rsid w:val="00B53790"/>
    <w:rsid w:val="00B60480"/>
    <w:rsid w:val="00B63F9D"/>
    <w:rsid w:val="00B65968"/>
    <w:rsid w:val="00B920A4"/>
    <w:rsid w:val="00BC3A95"/>
    <w:rsid w:val="00BC51ED"/>
    <w:rsid w:val="00BF0559"/>
    <w:rsid w:val="00C37607"/>
    <w:rsid w:val="00C5542C"/>
    <w:rsid w:val="00C72A74"/>
    <w:rsid w:val="00CB7B45"/>
    <w:rsid w:val="00CD78FC"/>
    <w:rsid w:val="00CF7FE1"/>
    <w:rsid w:val="00D05899"/>
    <w:rsid w:val="00D159F7"/>
    <w:rsid w:val="00D310C9"/>
    <w:rsid w:val="00D4566F"/>
    <w:rsid w:val="00D47533"/>
    <w:rsid w:val="00D51B5B"/>
    <w:rsid w:val="00D57DC9"/>
    <w:rsid w:val="00D877DC"/>
    <w:rsid w:val="00D944F9"/>
    <w:rsid w:val="00DF6D46"/>
    <w:rsid w:val="00E25316"/>
    <w:rsid w:val="00E54148"/>
    <w:rsid w:val="00E66809"/>
    <w:rsid w:val="00E70F70"/>
    <w:rsid w:val="00E878A5"/>
    <w:rsid w:val="00E87FD6"/>
    <w:rsid w:val="00E93D48"/>
    <w:rsid w:val="00EA60D5"/>
    <w:rsid w:val="00EB402A"/>
    <w:rsid w:val="00EC3ED3"/>
    <w:rsid w:val="00EC580B"/>
    <w:rsid w:val="00ED54FD"/>
    <w:rsid w:val="00ED70A9"/>
    <w:rsid w:val="00EF0967"/>
    <w:rsid w:val="00EF6511"/>
    <w:rsid w:val="00F31BB2"/>
    <w:rsid w:val="00F46FD0"/>
    <w:rsid w:val="00F87633"/>
    <w:rsid w:val="00FA145E"/>
    <w:rsid w:val="00FD0593"/>
    <w:rsid w:val="00FE2B8B"/>
    <w:rsid w:val="00FF30C1"/>
    <w:rsid w:val="00FF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51B49"/>
  <w15:chartTrackingRefBased/>
  <w15:docId w15:val="{B17D1D0E-2561-46B3-9CAD-BD77DA11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6D75"/>
    <w:rPr>
      <w:color w:val="808080"/>
    </w:rPr>
  </w:style>
  <w:style w:type="character" w:customStyle="1" w:styleId="Name">
    <w:name w:val="Name"/>
    <w:basedOn w:val="DefaultParagraphFont"/>
    <w:uiPriority w:val="1"/>
    <w:rsid w:val="00E66809"/>
    <w:rPr>
      <w:rFonts w:ascii="Arial Bold" w:hAnsi="Arial Bold"/>
      <w:b/>
      <w:color w:val="0055A1"/>
      <w:sz w:val="28"/>
    </w:rPr>
  </w:style>
  <w:style w:type="character" w:customStyle="1" w:styleId="City">
    <w:name w:val="City"/>
    <w:basedOn w:val="DefaultParagraphFont"/>
    <w:uiPriority w:val="1"/>
    <w:rsid w:val="00E66809"/>
    <w:rPr>
      <w:rFonts w:ascii="Arial" w:hAnsi="Arial"/>
      <w:b w:val="0"/>
      <w:i w:val="0"/>
      <w:color w:val="000000" w:themeColor="text1"/>
      <w:sz w:val="22"/>
    </w:rPr>
  </w:style>
  <w:style w:type="character" w:customStyle="1" w:styleId="Zip">
    <w:name w:val="Zip"/>
    <w:basedOn w:val="DefaultParagraphFont"/>
    <w:uiPriority w:val="1"/>
    <w:rsid w:val="008D2CEF"/>
    <w:rPr>
      <w:rFonts w:ascii="Arial" w:hAnsi="Arial"/>
      <w:color w:val="000000" w:themeColor="text1"/>
      <w:sz w:val="22"/>
    </w:rPr>
  </w:style>
  <w:style w:type="character" w:customStyle="1" w:styleId="Email">
    <w:name w:val="Email"/>
    <w:basedOn w:val="DefaultParagraphFont"/>
    <w:uiPriority w:val="1"/>
    <w:rsid w:val="008D2CEF"/>
    <w:rPr>
      <w:rFonts w:ascii="Arial" w:hAnsi="Arial"/>
      <w:b w:val="0"/>
      <w:i w:val="0"/>
      <w:color w:val="000000" w:themeColor="text1"/>
      <w:sz w:val="22"/>
    </w:rPr>
  </w:style>
  <w:style w:type="character" w:customStyle="1" w:styleId="LinkedIn">
    <w:name w:val="LinkedIn"/>
    <w:basedOn w:val="DefaultParagraphFont"/>
    <w:uiPriority w:val="1"/>
    <w:rsid w:val="008D2CEF"/>
    <w:rPr>
      <w:rFonts w:ascii="Arial" w:hAnsi="Arial"/>
      <w:b w:val="0"/>
      <w:i w:val="0"/>
      <w:color w:val="000000" w:themeColor="text1"/>
      <w:sz w:val="22"/>
    </w:rPr>
  </w:style>
  <w:style w:type="character" w:customStyle="1" w:styleId="Phone">
    <w:name w:val="Phone"/>
    <w:basedOn w:val="DefaultParagraphFont"/>
    <w:uiPriority w:val="1"/>
    <w:rsid w:val="008D2CEF"/>
    <w:rPr>
      <w:rFonts w:ascii="Arial" w:hAnsi="Arial"/>
      <w:b w:val="0"/>
      <w:i w:val="0"/>
      <w:color w:val="000000" w:themeColor="text1"/>
      <w:sz w:val="22"/>
    </w:rPr>
  </w:style>
  <w:style w:type="character" w:customStyle="1" w:styleId="Skill">
    <w:name w:val="Skill"/>
    <w:basedOn w:val="DefaultParagraphFont"/>
    <w:uiPriority w:val="1"/>
    <w:rsid w:val="008D2CEF"/>
  </w:style>
  <w:style w:type="character" w:customStyle="1" w:styleId="Company">
    <w:name w:val="Company"/>
    <w:basedOn w:val="DefaultParagraphFont"/>
    <w:uiPriority w:val="1"/>
    <w:rsid w:val="008D2CEF"/>
    <w:rPr>
      <w:b/>
      <w:caps/>
    </w:rPr>
  </w:style>
  <w:style w:type="character" w:customStyle="1" w:styleId="State">
    <w:name w:val="State"/>
    <w:basedOn w:val="DefaultParagraphFont"/>
    <w:uiPriority w:val="1"/>
    <w:rsid w:val="008D2CEF"/>
    <w:rPr>
      <w:rFonts w:ascii="Arial" w:hAnsi="Arial"/>
      <w:caps/>
      <w:smallCaps w:val="0"/>
      <w:color w:val="000000" w:themeColor="text1"/>
      <w:sz w:val="22"/>
    </w:rPr>
  </w:style>
  <w:style w:type="character" w:customStyle="1" w:styleId="FromDate">
    <w:name w:val="FromDate"/>
    <w:basedOn w:val="DefaultParagraphFont"/>
    <w:uiPriority w:val="1"/>
    <w:rsid w:val="008D2CEF"/>
    <w:rPr>
      <w:rFonts w:ascii="Arial" w:hAnsi="Arial"/>
      <w:b w:val="0"/>
      <w:i w:val="0"/>
      <w:color w:val="000000" w:themeColor="text1"/>
      <w:sz w:val="22"/>
    </w:rPr>
  </w:style>
  <w:style w:type="character" w:customStyle="1" w:styleId="ToDate">
    <w:name w:val="ToDate"/>
    <w:basedOn w:val="DefaultParagraphFont"/>
    <w:uiPriority w:val="1"/>
    <w:rsid w:val="004A0422"/>
    <w:rPr>
      <w:rFonts w:ascii="Calibri" w:hAnsi="Calibri"/>
      <w:b w:val="0"/>
      <w:i w:val="0"/>
      <w:color w:val="000000" w:themeColor="text1"/>
      <w:sz w:val="22"/>
    </w:rPr>
  </w:style>
  <w:style w:type="character" w:customStyle="1" w:styleId="CompanyDescription">
    <w:name w:val="CompanyDescription"/>
    <w:basedOn w:val="DefaultParagraphFont"/>
    <w:uiPriority w:val="1"/>
    <w:rsid w:val="008D2CEF"/>
    <w:rPr>
      <w:rFonts w:ascii="Arial" w:hAnsi="Arial"/>
      <w:i/>
      <w:color w:val="000000" w:themeColor="text1"/>
      <w:sz w:val="20"/>
    </w:rPr>
  </w:style>
  <w:style w:type="character" w:customStyle="1" w:styleId="PositionTitle">
    <w:name w:val="PositionTitle"/>
    <w:basedOn w:val="DefaultParagraphFont"/>
    <w:uiPriority w:val="1"/>
    <w:rsid w:val="008D2CEF"/>
    <w:rPr>
      <w:rFonts w:ascii="Arial" w:hAnsi="Arial"/>
      <w:b/>
      <w:i/>
      <w:color w:val="0055A1"/>
      <w:sz w:val="22"/>
    </w:rPr>
  </w:style>
  <w:style w:type="character" w:customStyle="1" w:styleId="From">
    <w:name w:val="From"/>
    <w:basedOn w:val="DefaultParagraphFont"/>
    <w:uiPriority w:val="1"/>
    <w:rsid w:val="008D2CEF"/>
    <w:rPr>
      <w:rFonts w:ascii="Arial" w:hAnsi="Arial"/>
      <w:b w:val="0"/>
      <w:i w:val="0"/>
      <w:color w:val="000000" w:themeColor="text1"/>
      <w:sz w:val="22"/>
    </w:rPr>
  </w:style>
  <w:style w:type="character" w:customStyle="1" w:styleId="End">
    <w:name w:val="End"/>
    <w:basedOn w:val="DefaultParagraphFont"/>
    <w:uiPriority w:val="1"/>
    <w:rsid w:val="008D2CEF"/>
    <w:rPr>
      <w:rFonts w:ascii="Arial" w:hAnsi="Arial"/>
      <w:b w:val="0"/>
      <w:i w:val="0"/>
      <w:color w:val="000000" w:themeColor="text1"/>
      <w:sz w:val="22"/>
    </w:rPr>
  </w:style>
  <w:style w:type="character" w:customStyle="1" w:styleId="PositionDescription">
    <w:name w:val="PositionDescription"/>
    <w:basedOn w:val="DefaultParagraphFont"/>
    <w:uiPriority w:val="1"/>
    <w:rsid w:val="008D2CEF"/>
    <w:rPr>
      <w:rFonts w:ascii="Arial" w:hAnsi="Arial"/>
      <w:b w:val="0"/>
      <w:i w:val="0"/>
      <w:color w:val="000000" w:themeColor="text1"/>
      <w:sz w:val="22"/>
    </w:rPr>
  </w:style>
  <w:style w:type="paragraph" w:styleId="ListParagraph">
    <w:name w:val="List Paragraph"/>
    <w:basedOn w:val="Normal"/>
    <w:link w:val="ListParagraphChar"/>
    <w:uiPriority w:val="34"/>
    <w:qFormat/>
    <w:rsid w:val="00ED54FD"/>
    <w:pPr>
      <w:ind w:left="720"/>
      <w:contextualSpacing/>
    </w:pPr>
  </w:style>
  <w:style w:type="character" w:customStyle="1" w:styleId="Bullet">
    <w:name w:val="Bullet"/>
    <w:basedOn w:val="DefaultParagraphFont"/>
    <w:uiPriority w:val="1"/>
    <w:rsid w:val="008D2CEF"/>
    <w:rPr>
      <w:rFonts w:ascii="Arial" w:hAnsi="Arial"/>
      <w:b w:val="0"/>
      <w:i w:val="0"/>
      <w:color w:val="000000" w:themeColor="text1"/>
      <w:sz w:val="22"/>
    </w:rPr>
  </w:style>
  <w:style w:type="character" w:customStyle="1" w:styleId="Summary">
    <w:name w:val="Summary"/>
    <w:basedOn w:val="DefaultParagraphFont"/>
    <w:uiPriority w:val="1"/>
    <w:rsid w:val="00E25316"/>
    <w:rPr>
      <w:rFonts w:ascii="Calibri" w:hAnsi="Calibri"/>
      <w:color w:val="000000" w:themeColor="text1"/>
    </w:rPr>
  </w:style>
  <w:style w:type="character" w:customStyle="1" w:styleId="NamePg2">
    <w:name w:val="NamePg2"/>
    <w:basedOn w:val="DefaultParagraphFont"/>
    <w:uiPriority w:val="1"/>
    <w:rsid w:val="00BF0559"/>
    <w:rPr>
      <w:b/>
    </w:rPr>
  </w:style>
  <w:style w:type="character" w:customStyle="1" w:styleId="Degree">
    <w:name w:val="Degree"/>
    <w:basedOn w:val="DefaultParagraphFont"/>
    <w:uiPriority w:val="1"/>
    <w:rsid w:val="00BF0559"/>
    <w:rPr>
      <w:b/>
    </w:rPr>
  </w:style>
  <w:style w:type="character" w:customStyle="1" w:styleId="Year">
    <w:name w:val="Year"/>
    <w:basedOn w:val="DefaultParagraphFont"/>
    <w:uiPriority w:val="1"/>
    <w:rsid w:val="00277F90"/>
    <w:rPr>
      <w:rFonts w:ascii="Arial" w:hAnsi="Arial"/>
      <w:b w:val="0"/>
      <w:i w:val="0"/>
      <w:sz w:val="22"/>
    </w:rPr>
  </w:style>
  <w:style w:type="character" w:customStyle="1" w:styleId="Style1">
    <w:name w:val="Style1"/>
    <w:basedOn w:val="DefaultParagraphFont"/>
    <w:uiPriority w:val="1"/>
    <w:rsid w:val="00277F90"/>
    <w:rPr>
      <w:rFonts w:ascii="Arial" w:hAnsi="Arial"/>
      <w:b w:val="0"/>
      <w:i w:val="0"/>
      <w:sz w:val="22"/>
    </w:rPr>
  </w:style>
  <w:style w:type="character" w:customStyle="1" w:styleId="Certification">
    <w:name w:val="Certification"/>
    <w:basedOn w:val="DefaultParagraphFont"/>
    <w:uiPriority w:val="1"/>
    <w:rsid w:val="007075AC"/>
    <w:rPr>
      <w:rFonts w:ascii="Arial" w:hAnsi="Arial"/>
      <w:b w:val="0"/>
      <w:i w:val="0"/>
      <w:color w:val="000000" w:themeColor="text1"/>
      <w:sz w:val="22"/>
    </w:rPr>
  </w:style>
  <w:style w:type="character" w:customStyle="1" w:styleId="Agency">
    <w:name w:val="Agency"/>
    <w:basedOn w:val="DefaultParagraphFont"/>
    <w:uiPriority w:val="1"/>
    <w:rsid w:val="007075AC"/>
    <w:rPr>
      <w:rFonts w:ascii="Arial" w:hAnsi="Arial"/>
      <w:b w:val="0"/>
      <w:i w:val="0"/>
      <w:color w:val="000000" w:themeColor="text1"/>
      <w:sz w:val="22"/>
    </w:rPr>
  </w:style>
  <w:style w:type="character" w:customStyle="1" w:styleId="Affiliation">
    <w:name w:val="Affiliation"/>
    <w:basedOn w:val="DefaultParagraphFont"/>
    <w:uiPriority w:val="1"/>
    <w:rsid w:val="007075AC"/>
    <w:rPr>
      <w:rFonts w:ascii="Arial" w:hAnsi="Arial"/>
      <w:b w:val="0"/>
      <w:i w:val="0"/>
      <w:sz w:val="22"/>
    </w:rPr>
  </w:style>
  <w:style w:type="character" w:customStyle="1" w:styleId="Volunteer">
    <w:name w:val="Volunteer"/>
    <w:basedOn w:val="DefaultParagraphFont"/>
    <w:uiPriority w:val="1"/>
    <w:rsid w:val="007075AC"/>
    <w:rPr>
      <w:rFonts w:ascii="Arial" w:hAnsi="Arial"/>
      <w:b w:val="0"/>
      <w:i w:val="0"/>
      <w:color w:val="000000" w:themeColor="text1"/>
      <w:sz w:val="22"/>
    </w:rPr>
  </w:style>
  <w:style w:type="character" w:customStyle="1" w:styleId="Organization">
    <w:name w:val="Organization"/>
    <w:basedOn w:val="DefaultParagraphFont"/>
    <w:uiPriority w:val="1"/>
    <w:rsid w:val="007075AC"/>
    <w:rPr>
      <w:rFonts w:ascii="Arial" w:hAnsi="Arial"/>
      <w:b w:val="0"/>
      <w:i w:val="0"/>
      <w:color w:val="000000" w:themeColor="text1"/>
      <w:sz w:val="22"/>
    </w:rPr>
  </w:style>
  <w:style w:type="paragraph" w:customStyle="1" w:styleId="StyleBulletAuto">
    <w:name w:val="Style Bullet + Auto"/>
    <w:basedOn w:val="ListParagraph"/>
    <w:link w:val="StyleBulletAutoChar"/>
    <w:rsid w:val="002C1230"/>
    <w:pPr>
      <w:numPr>
        <w:numId w:val="19"/>
      </w:numPr>
      <w:tabs>
        <w:tab w:val="right" w:pos="10512"/>
      </w:tabs>
      <w:spacing w:after="0" w:line="240" w:lineRule="auto"/>
    </w:pPr>
  </w:style>
  <w:style w:type="numbering" w:customStyle="1" w:styleId="StyleBulletedWingdingssymbol10ptAutoLeft0Hanging">
    <w:name w:val="Style Bulleted Wingdings (symbol) 10 pt Auto Left:  0&quot; Hanging..."/>
    <w:basedOn w:val="NoList"/>
    <w:rsid w:val="000460CA"/>
    <w:pPr>
      <w:numPr>
        <w:numId w:val="2"/>
      </w:numPr>
    </w:pPr>
  </w:style>
  <w:style w:type="character" w:customStyle="1" w:styleId="ListParagraphChar">
    <w:name w:val="List Paragraph Char"/>
    <w:basedOn w:val="DefaultParagraphFont"/>
    <w:link w:val="ListParagraph"/>
    <w:uiPriority w:val="34"/>
    <w:rsid w:val="000460CA"/>
  </w:style>
  <w:style w:type="character" w:customStyle="1" w:styleId="StyleBulletAutoChar">
    <w:name w:val="Style Bullet + Auto Char"/>
    <w:basedOn w:val="ListParagraphChar"/>
    <w:link w:val="StyleBulletAuto"/>
    <w:rsid w:val="002C1230"/>
  </w:style>
  <w:style w:type="paragraph" w:customStyle="1" w:styleId="BulletedList">
    <w:name w:val="Bulleted List"/>
    <w:basedOn w:val="BodyText"/>
    <w:rsid w:val="00FF30C1"/>
    <w:pPr>
      <w:numPr>
        <w:numId w:val="35"/>
      </w:numPr>
      <w:spacing w:line="240" w:lineRule="auto"/>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FF30C1"/>
    <w:pPr>
      <w:spacing w:after="120"/>
    </w:pPr>
  </w:style>
  <w:style w:type="character" w:customStyle="1" w:styleId="BodyTextChar">
    <w:name w:val="Body Text Char"/>
    <w:basedOn w:val="DefaultParagraphFont"/>
    <w:link w:val="BodyText"/>
    <w:uiPriority w:val="99"/>
    <w:semiHidden/>
    <w:rsid w:val="00FF30C1"/>
  </w:style>
  <w:style w:type="paragraph" w:styleId="Header">
    <w:name w:val="header"/>
    <w:basedOn w:val="Normal"/>
    <w:link w:val="HeaderChar"/>
    <w:uiPriority w:val="99"/>
    <w:unhideWhenUsed/>
    <w:rsid w:val="0006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95E"/>
  </w:style>
  <w:style w:type="paragraph" w:styleId="Footer">
    <w:name w:val="footer"/>
    <w:basedOn w:val="Normal"/>
    <w:link w:val="FooterChar"/>
    <w:uiPriority w:val="99"/>
    <w:unhideWhenUsed/>
    <w:rsid w:val="0006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343783">
      <w:bodyDiv w:val="1"/>
      <w:marLeft w:val="0"/>
      <w:marRight w:val="0"/>
      <w:marTop w:val="0"/>
      <w:marBottom w:val="0"/>
      <w:divBdr>
        <w:top w:val="none" w:sz="0" w:space="0" w:color="auto"/>
        <w:left w:val="none" w:sz="0" w:space="0" w:color="auto"/>
        <w:bottom w:val="none" w:sz="0" w:space="0" w:color="auto"/>
        <w:right w:val="none" w:sz="0" w:space="0" w:color="auto"/>
      </w:divBdr>
      <w:divsChild>
        <w:div w:id="696538759">
          <w:marLeft w:val="600"/>
          <w:marRight w:val="0"/>
          <w:marTop w:val="6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usha-hogan-068a0018a?lipi=urn%3Ali%3Apage%3Ad_flagship3_profile_view_base_contact_details%3BuX7zF3nRSSSk7pLLzTBBVw%3D%3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64e20d0b-b6fd-4c88-9633-3c2539d0c98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DAB47929B64F758F13851666513AE9"/>
        <w:category>
          <w:name w:val="General"/>
          <w:gallery w:val="placeholder"/>
        </w:category>
        <w:types>
          <w:type w:val="bbPlcHdr"/>
        </w:types>
        <w:behaviors>
          <w:behavior w:val="content"/>
        </w:behaviors>
        <w:guid w:val="{E3C0FE87-BE30-41F1-BEDE-C694119ED3CF}"/>
      </w:docPartPr>
      <w:docPartBody>
        <w:p w:rsidR="00D61067" w:rsidRDefault="00D111CF">
          <w:pPr>
            <w:pStyle w:val="13DAB47929B64F758F13851666513AE9"/>
          </w:pPr>
          <w:r w:rsidRPr="003E06F5">
            <w:rPr>
              <w:rStyle w:val="Name"/>
            </w:rPr>
            <w:t>Name</w:t>
          </w:r>
        </w:p>
      </w:docPartBody>
    </w:docPart>
    <w:docPart>
      <w:docPartPr>
        <w:name w:val="BC21C0AF4D9D42928B10EC0CCCAEEC7E"/>
        <w:category>
          <w:name w:val="General"/>
          <w:gallery w:val="placeholder"/>
        </w:category>
        <w:types>
          <w:type w:val="bbPlcHdr"/>
        </w:types>
        <w:behaviors>
          <w:behavior w:val="content"/>
        </w:behaviors>
        <w:guid w:val="{C2ACDCC7-5362-49B2-B0B8-802DE3A47FCA}"/>
      </w:docPartPr>
      <w:docPartBody>
        <w:p w:rsidR="00D61067" w:rsidRDefault="00D111CF">
          <w:pPr>
            <w:pStyle w:val="BC21C0AF4D9D42928B10EC0CCCAEEC7E"/>
          </w:pPr>
          <w:r w:rsidRPr="003E06F5">
            <w:rPr>
              <w:rStyle w:val="City"/>
            </w:rPr>
            <w:t>City</w:t>
          </w:r>
        </w:p>
      </w:docPartBody>
    </w:docPart>
    <w:docPart>
      <w:docPartPr>
        <w:name w:val="6E47C26BD0ED4742A1DCAB0C8CB6B9FD"/>
        <w:category>
          <w:name w:val="General"/>
          <w:gallery w:val="placeholder"/>
        </w:category>
        <w:types>
          <w:type w:val="bbPlcHdr"/>
        </w:types>
        <w:behaviors>
          <w:behavior w:val="content"/>
        </w:behaviors>
        <w:guid w:val="{1DDB6E6B-6882-4210-8BC2-6765BBE1267F}"/>
      </w:docPartPr>
      <w:docPartBody>
        <w:p w:rsidR="00D61067" w:rsidRDefault="00D111CF">
          <w:pPr>
            <w:pStyle w:val="6E47C26BD0ED4742A1DCAB0C8CB6B9FD"/>
          </w:pPr>
          <w:r w:rsidRPr="003E06F5">
            <w:rPr>
              <w:rStyle w:val="Zip"/>
            </w:rPr>
            <w:t>Zip</w:t>
          </w:r>
        </w:p>
      </w:docPartBody>
    </w:docPart>
    <w:docPart>
      <w:docPartPr>
        <w:name w:val="2883714858E946E49015C3610921022F"/>
        <w:category>
          <w:name w:val="General"/>
          <w:gallery w:val="placeholder"/>
        </w:category>
        <w:types>
          <w:type w:val="bbPlcHdr"/>
        </w:types>
        <w:behaviors>
          <w:behavior w:val="content"/>
        </w:behaviors>
        <w:guid w:val="{08CF1222-A98A-41A0-8894-8DE72902708B}"/>
      </w:docPartPr>
      <w:docPartBody>
        <w:p w:rsidR="00D61067" w:rsidRDefault="00D111CF">
          <w:pPr>
            <w:pStyle w:val="2883714858E946E49015C3610921022F"/>
          </w:pPr>
          <w:r w:rsidRPr="003E06F5">
            <w:rPr>
              <w:rStyle w:val="PlaceholderText"/>
              <w:color w:val="000000" w:themeColor="text1"/>
            </w:rPr>
            <w:t>Phone</w:t>
          </w:r>
        </w:p>
      </w:docPartBody>
    </w:docPart>
    <w:docPart>
      <w:docPartPr>
        <w:name w:val="246043B0DE424A2385AC553A88D891FF"/>
        <w:category>
          <w:name w:val="General"/>
          <w:gallery w:val="placeholder"/>
        </w:category>
        <w:types>
          <w:type w:val="bbPlcHdr"/>
        </w:types>
        <w:behaviors>
          <w:behavior w:val="content"/>
        </w:behaviors>
        <w:guid w:val="{6BC8E0AE-7E89-4C6F-B761-6C47B34595CD}"/>
      </w:docPartPr>
      <w:docPartBody>
        <w:p w:rsidR="00D61067" w:rsidRDefault="00D111CF">
          <w:pPr>
            <w:pStyle w:val="246043B0DE424A2385AC553A88D891FF"/>
          </w:pPr>
          <w:r w:rsidRPr="003E06F5">
            <w:rPr>
              <w:rStyle w:val="PlaceholderText"/>
              <w:color w:val="000000" w:themeColor="text1"/>
            </w:rPr>
            <w:t>Email</w:t>
          </w:r>
        </w:p>
      </w:docPartBody>
    </w:docPart>
    <w:docPart>
      <w:docPartPr>
        <w:name w:val="70499B5472D84C55BE066FC6767E87FC"/>
        <w:category>
          <w:name w:val="General"/>
          <w:gallery w:val="placeholder"/>
        </w:category>
        <w:types>
          <w:type w:val="bbPlcHdr"/>
        </w:types>
        <w:behaviors>
          <w:behavior w:val="content"/>
        </w:behaviors>
        <w:guid w:val="{FE0D6B8C-F5AE-4F38-B07A-5652CAD50FA0}"/>
      </w:docPartPr>
      <w:docPartBody>
        <w:p w:rsidR="00D61067" w:rsidRDefault="00D111CF">
          <w:pPr>
            <w:pStyle w:val="70499B5472D84C55BE066FC6767E87FC"/>
          </w:pPr>
          <w:r w:rsidRPr="003E06F5">
            <w:rPr>
              <w:rStyle w:val="PlaceholderText"/>
              <w:color w:val="000000" w:themeColor="text1"/>
            </w:rPr>
            <w:t>LinkedIn</w:t>
          </w:r>
        </w:p>
      </w:docPartBody>
    </w:docPart>
    <w:docPart>
      <w:docPartPr>
        <w:name w:val="74811DE8F3B04D0AAAC7FA24F2382B57"/>
        <w:category>
          <w:name w:val="General"/>
          <w:gallery w:val="placeholder"/>
        </w:category>
        <w:types>
          <w:type w:val="bbPlcHdr"/>
        </w:types>
        <w:behaviors>
          <w:behavior w:val="content"/>
        </w:behaviors>
        <w:guid w:val="{5001F421-621B-4950-AFF2-27258BAD06BA}"/>
      </w:docPartPr>
      <w:docPartBody>
        <w:p w:rsidR="00D61067" w:rsidRDefault="00D111CF">
          <w:pPr>
            <w:pStyle w:val="74811DE8F3B04D0AAAC7FA24F2382B57"/>
          </w:pPr>
          <w:r w:rsidRPr="003E06F5">
            <w:rPr>
              <w:rStyle w:val="Company"/>
            </w:rPr>
            <w:t>COMPANY NAME</w:t>
          </w:r>
        </w:p>
      </w:docPartBody>
    </w:docPart>
    <w:docPart>
      <w:docPartPr>
        <w:name w:val="540608BCED6F4C058E14340856B6205D"/>
        <w:category>
          <w:name w:val="General"/>
          <w:gallery w:val="placeholder"/>
        </w:category>
        <w:types>
          <w:type w:val="bbPlcHdr"/>
        </w:types>
        <w:behaviors>
          <w:behavior w:val="content"/>
        </w:behaviors>
        <w:guid w:val="{28880A98-50E5-4824-B0FB-561B276B2B1A}"/>
      </w:docPartPr>
      <w:docPartBody>
        <w:p w:rsidR="00D61067" w:rsidRDefault="00D111CF">
          <w:pPr>
            <w:pStyle w:val="540608BCED6F4C058E14340856B6205D"/>
          </w:pPr>
          <w:r w:rsidRPr="003E06F5">
            <w:rPr>
              <w:rStyle w:val="PlaceholderText"/>
              <w:color w:val="000000" w:themeColor="text1"/>
            </w:rPr>
            <w:t>City</w:t>
          </w:r>
        </w:p>
      </w:docPartBody>
    </w:docPart>
    <w:docPart>
      <w:docPartPr>
        <w:name w:val="78BBE78E24854BE0A5423A0A94D8B111"/>
        <w:category>
          <w:name w:val="General"/>
          <w:gallery w:val="placeholder"/>
        </w:category>
        <w:types>
          <w:type w:val="bbPlcHdr"/>
        </w:types>
        <w:behaviors>
          <w:behavior w:val="content"/>
        </w:behaviors>
        <w:guid w:val="{CFFDE43E-1827-4387-A214-22843A8DE085}"/>
      </w:docPartPr>
      <w:docPartBody>
        <w:p w:rsidR="00D61067" w:rsidRDefault="00D111CF">
          <w:pPr>
            <w:pStyle w:val="78BBE78E24854BE0A5423A0A94D8B111"/>
          </w:pPr>
          <w:r w:rsidRPr="003E06F5">
            <w:rPr>
              <w:rStyle w:val="PlaceholderText"/>
              <w:color w:val="000000" w:themeColor="text1"/>
            </w:rPr>
            <w:t>Month YYYY</w:t>
          </w:r>
        </w:p>
      </w:docPartBody>
    </w:docPart>
    <w:docPart>
      <w:docPartPr>
        <w:name w:val="66BBB2F44113459C978F676B5CB991F5"/>
        <w:category>
          <w:name w:val="General"/>
          <w:gallery w:val="placeholder"/>
        </w:category>
        <w:types>
          <w:type w:val="bbPlcHdr"/>
        </w:types>
        <w:behaviors>
          <w:behavior w:val="content"/>
        </w:behaviors>
        <w:guid w:val="{C29F276C-C66D-4820-9949-CD9150495E71}"/>
      </w:docPartPr>
      <w:docPartBody>
        <w:p w:rsidR="00D61067" w:rsidRDefault="00D111CF">
          <w:pPr>
            <w:pStyle w:val="66BBB2F44113459C978F676B5CB991F5"/>
          </w:pPr>
          <w:r w:rsidRPr="003E06F5">
            <w:rPr>
              <w:rStyle w:val="PlaceholderText"/>
              <w:color w:val="000000" w:themeColor="text1"/>
            </w:rPr>
            <w:t>Month YYYY</w:t>
          </w:r>
        </w:p>
      </w:docPartBody>
    </w:docPart>
    <w:docPart>
      <w:docPartPr>
        <w:name w:val="7D8138D105944CFE89F4FD84B78B5A9C"/>
        <w:category>
          <w:name w:val="General"/>
          <w:gallery w:val="placeholder"/>
        </w:category>
        <w:types>
          <w:type w:val="bbPlcHdr"/>
        </w:types>
        <w:behaviors>
          <w:behavior w:val="content"/>
        </w:behaviors>
        <w:guid w:val="{EFFFC1D2-85E2-4E6D-9741-A423EAD2A594}"/>
      </w:docPartPr>
      <w:docPartBody>
        <w:p w:rsidR="00D61067" w:rsidRDefault="00D111CF">
          <w:pPr>
            <w:pStyle w:val="7D8138D105944CFE89F4FD84B78B5A9C"/>
          </w:pPr>
          <w:r w:rsidRPr="003E06F5">
            <w:rPr>
              <w:rStyle w:val="PlaceholderText"/>
              <w:i/>
            </w:rPr>
            <w:t>Position Title</w:t>
          </w:r>
        </w:p>
      </w:docPartBody>
    </w:docPart>
    <w:docPart>
      <w:docPartPr>
        <w:name w:val="4186FFE2ADE64903A332F861B947B2EC"/>
        <w:category>
          <w:name w:val="General"/>
          <w:gallery w:val="placeholder"/>
        </w:category>
        <w:types>
          <w:type w:val="bbPlcHdr"/>
        </w:types>
        <w:behaviors>
          <w:behavior w:val="content"/>
        </w:behaviors>
        <w:guid w:val="{09219CBB-C2D8-4184-BA3E-550DDC4005A6}"/>
      </w:docPartPr>
      <w:docPartBody>
        <w:p w:rsidR="00D61067" w:rsidRDefault="00D111CF">
          <w:pPr>
            <w:pStyle w:val="4186FFE2ADE64903A332F861B947B2EC"/>
          </w:pPr>
          <w:r>
            <w:rPr>
              <w:rStyle w:val="From"/>
            </w:rPr>
            <w:t>YYYY</w:t>
          </w:r>
        </w:p>
      </w:docPartBody>
    </w:docPart>
    <w:docPart>
      <w:docPartPr>
        <w:name w:val="96A6930F01BB4FB5B618ED1C84AF17D9"/>
        <w:category>
          <w:name w:val="General"/>
          <w:gallery w:val="placeholder"/>
        </w:category>
        <w:types>
          <w:type w:val="bbPlcHdr"/>
        </w:types>
        <w:behaviors>
          <w:behavior w:val="content"/>
        </w:behaviors>
        <w:guid w:val="{93D99736-DD7D-4D8F-BE01-900F267766DC}"/>
      </w:docPartPr>
      <w:docPartBody>
        <w:p w:rsidR="00D61067" w:rsidRDefault="00D111CF">
          <w:pPr>
            <w:pStyle w:val="96A6930F01BB4FB5B618ED1C84AF17D9"/>
          </w:pPr>
          <w:r w:rsidRPr="003E06F5">
            <w:rPr>
              <w:rStyle w:val="PlaceholderText"/>
              <w:color w:val="auto"/>
            </w:rPr>
            <w:t>YYYY</w:t>
          </w:r>
        </w:p>
      </w:docPartBody>
    </w:docPart>
    <w:docPart>
      <w:docPartPr>
        <w:name w:val="E0A65031886F44A2AB048A467365C92B"/>
        <w:category>
          <w:name w:val="General"/>
          <w:gallery w:val="placeholder"/>
        </w:category>
        <w:types>
          <w:type w:val="bbPlcHdr"/>
        </w:types>
        <w:behaviors>
          <w:behavior w:val="content"/>
        </w:behaviors>
        <w:guid w:val="{530D9C83-24B0-46B3-AE02-A6266A148A24}"/>
      </w:docPartPr>
      <w:docPartBody>
        <w:p w:rsidR="00D61067" w:rsidRDefault="00D111CF">
          <w:pPr>
            <w:pStyle w:val="E0A65031886F44A2AB048A467365C92B"/>
          </w:pPr>
          <w:r w:rsidRPr="003E06F5">
            <w:rPr>
              <w:rStyle w:val="PlaceholderText"/>
              <w:color w:val="auto"/>
            </w:rPr>
            <w:t>Position description</w:t>
          </w:r>
        </w:p>
      </w:docPartBody>
    </w:docPart>
    <w:docPart>
      <w:docPartPr>
        <w:name w:val="BD0219E7AEAC43FD9C26EC658206A2A7"/>
        <w:category>
          <w:name w:val="General"/>
          <w:gallery w:val="placeholder"/>
        </w:category>
        <w:types>
          <w:type w:val="bbPlcHdr"/>
        </w:types>
        <w:behaviors>
          <w:behavior w:val="content"/>
        </w:behaviors>
        <w:guid w:val="{803EAA81-E567-4A1B-8123-0438641BC70E}"/>
      </w:docPartPr>
      <w:docPartBody>
        <w:p w:rsidR="00D61067" w:rsidRDefault="00D111CF">
          <w:pPr>
            <w:pStyle w:val="BD0219E7AEAC43FD9C26EC658206A2A7"/>
          </w:pPr>
          <w:r w:rsidRPr="003E06F5">
            <w:rPr>
              <w:rStyle w:val="PlaceholderText"/>
              <w:i/>
            </w:rPr>
            <w:t>Position Title</w:t>
          </w:r>
        </w:p>
      </w:docPartBody>
    </w:docPart>
    <w:docPart>
      <w:docPartPr>
        <w:name w:val="62770F135A574C3B91FD786D9E83222D"/>
        <w:category>
          <w:name w:val="General"/>
          <w:gallery w:val="placeholder"/>
        </w:category>
        <w:types>
          <w:type w:val="bbPlcHdr"/>
        </w:types>
        <w:behaviors>
          <w:behavior w:val="content"/>
        </w:behaviors>
        <w:guid w:val="{CA8F7B4D-E499-46F9-B003-B91C8C924DB0}"/>
      </w:docPartPr>
      <w:docPartBody>
        <w:p w:rsidR="00D61067" w:rsidRDefault="00D111CF">
          <w:pPr>
            <w:pStyle w:val="62770F135A574C3B91FD786D9E83222D"/>
          </w:pPr>
          <w:r>
            <w:rPr>
              <w:rStyle w:val="PlaceholderText"/>
              <w:color w:val="auto"/>
            </w:rPr>
            <w:t>YYYY</w:t>
          </w:r>
        </w:p>
      </w:docPartBody>
    </w:docPart>
    <w:docPart>
      <w:docPartPr>
        <w:name w:val="30A0A16A9C6F4480A12296CB4F4AA8E1"/>
        <w:category>
          <w:name w:val="General"/>
          <w:gallery w:val="placeholder"/>
        </w:category>
        <w:types>
          <w:type w:val="bbPlcHdr"/>
        </w:types>
        <w:behaviors>
          <w:behavior w:val="content"/>
        </w:behaviors>
        <w:guid w:val="{CABF36D8-35E8-4771-89E3-1838DA647F05}"/>
      </w:docPartPr>
      <w:docPartBody>
        <w:p w:rsidR="00D61067" w:rsidRDefault="00D111CF">
          <w:pPr>
            <w:pStyle w:val="30A0A16A9C6F4480A12296CB4F4AA8E1"/>
          </w:pPr>
          <w:r w:rsidRPr="003E06F5">
            <w:rPr>
              <w:rStyle w:val="PlaceholderText"/>
              <w:color w:val="auto"/>
            </w:rPr>
            <w:t>YYYY</w:t>
          </w:r>
        </w:p>
      </w:docPartBody>
    </w:docPart>
    <w:docPart>
      <w:docPartPr>
        <w:name w:val="4DD232A6D4DD4149B404FA66B46F75F9"/>
        <w:category>
          <w:name w:val="General"/>
          <w:gallery w:val="placeholder"/>
        </w:category>
        <w:types>
          <w:type w:val="bbPlcHdr"/>
        </w:types>
        <w:behaviors>
          <w:behavior w:val="content"/>
        </w:behaviors>
        <w:guid w:val="{74CED909-AA38-48EC-BED6-CE7797153F25}"/>
      </w:docPartPr>
      <w:docPartBody>
        <w:p w:rsidR="00D61067" w:rsidRDefault="00D111CF">
          <w:pPr>
            <w:pStyle w:val="4DD232A6D4DD4149B404FA66B46F75F9"/>
          </w:pPr>
          <w:r w:rsidRPr="003E06F5">
            <w:rPr>
              <w:rStyle w:val="PlaceholderText"/>
              <w:color w:val="auto"/>
            </w:rPr>
            <w:t>Position description</w:t>
          </w:r>
        </w:p>
      </w:docPartBody>
    </w:docPart>
    <w:docPart>
      <w:docPartPr>
        <w:name w:val="475049432CC94C3A9B0A3346316BAD19"/>
        <w:category>
          <w:name w:val="General"/>
          <w:gallery w:val="placeholder"/>
        </w:category>
        <w:types>
          <w:type w:val="bbPlcHdr"/>
        </w:types>
        <w:behaviors>
          <w:behavior w:val="content"/>
        </w:behaviors>
        <w:guid w:val="{DE6B330D-9FEC-4AAB-9DF7-C22CC9510C14}"/>
      </w:docPartPr>
      <w:docPartBody>
        <w:p w:rsidR="00D61067" w:rsidRDefault="00D111CF">
          <w:pPr>
            <w:pStyle w:val="475049432CC94C3A9B0A3346316BAD19"/>
          </w:pPr>
          <w:r w:rsidRPr="003E06F5">
            <w:rPr>
              <w:rStyle w:val="PlaceholderText"/>
              <w:color w:val="auto"/>
            </w:rPr>
            <w:t>Bullet</w:t>
          </w:r>
        </w:p>
      </w:docPartBody>
    </w:docPart>
    <w:docPart>
      <w:docPartPr>
        <w:name w:val="24C7D5FD351441D4AC14E806CFDADF03"/>
        <w:category>
          <w:name w:val="General"/>
          <w:gallery w:val="placeholder"/>
        </w:category>
        <w:types>
          <w:type w:val="bbPlcHdr"/>
        </w:types>
        <w:behaviors>
          <w:behavior w:val="content"/>
        </w:behaviors>
        <w:guid w:val="{BEC4E956-7B24-4C86-870A-141E4F7BFB48}"/>
      </w:docPartPr>
      <w:docPartBody>
        <w:p w:rsidR="00D61067" w:rsidRDefault="00D111CF">
          <w:pPr>
            <w:pStyle w:val="24C7D5FD351441D4AC14E806CFDADF03"/>
          </w:pPr>
          <w:r w:rsidRPr="003E06F5">
            <w:rPr>
              <w:rStyle w:val="PlaceholderText"/>
              <w:color w:val="000000" w:themeColor="text1"/>
            </w:rPr>
            <w:t>City</w:t>
          </w:r>
        </w:p>
      </w:docPartBody>
    </w:docPart>
    <w:docPart>
      <w:docPartPr>
        <w:name w:val="C13F561972DE4A24956CB14319929686"/>
        <w:category>
          <w:name w:val="General"/>
          <w:gallery w:val="placeholder"/>
        </w:category>
        <w:types>
          <w:type w:val="bbPlcHdr"/>
        </w:types>
        <w:behaviors>
          <w:behavior w:val="content"/>
        </w:behaviors>
        <w:guid w:val="{12C99894-D7A0-4536-8789-EB48F2770DC9}"/>
      </w:docPartPr>
      <w:docPartBody>
        <w:p w:rsidR="00D61067" w:rsidRDefault="00D111CF">
          <w:pPr>
            <w:pStyle w:val="C13F561972DE4A24956CB14319929686"/>
          </w:pPr>
          <w:r w:rsidRPr="003E06F5">
            <w:rPr>
              <w:rStyle w:val="PlaceholderText"/>
              <w:color w:val="000000" w:themeColor="text1"/>
            </w:rPr>
            <w:t>Month YYYY</w:t>
          </w:r>
        </w:p>
      </w:docPartBody>
    </w:docPart>
    <w:docPart>
      <w:docPartPr>
        <w:name w:val="0FEBE3704EF146069A4158017B229DA2"/>
        <w:category>
          <w:name w:val="General"/>
          <w:gallery w:val="placeholder"/>
        </w:category>
        <w:types>
          <w:type w:val="bbPlcHdr"/>
        </w:types>
        <w:behaviors>
          <w:behavior w:val="content"/>
        </w:behaviors>
        <w:guid w:val="{C5D4B5F5-F021-42CA-8557-A553A882F5B9}"/>
      </w:docPartPr>
      <w:docPartBody>
        <w:p w:rsidR="00D61067" w:rsidRDefault="00D111CF">
          <w:pPr>
            <w:pStyle w:val="0FEBE3704EF146069A4158017B229DA2"/>
          </w:pPr>
          <w:r w:rsidRPr="003E06F5">
            <w:rPr>
              <w:rStyle w:val="PlaceholderText"/>
              <w:color w:val="000000" w:themeColor="text1"/>
            </w:rPr>
            <w:t>Month YYYY</w:t>
          </w:r>
        </w:p>
      </w:docPartBody>
    </w:docPart>
    <w:docPart>
      <w:docPartPr>
        <w:name w:val="CC30BFFE0EF44EAEAF48CF777FB8409A"/>
        <w:category>
          <w:name w:val="General"/>
          <w:gallery w:val="placeholder"/>
        </w:category>
        <w:types>
          <w:type w:val="bbPlcHdr"/>
        </w:types>
        <w:behaviors>
          <w:behavior w:val="content"/>
        </w:behaviors>
        <w:guid w:val="{83CB37D6-6190-4694-AA7D-9EA0F42D8211}"/>
      </w:docPartPr>
      <w:docPartBody>
        <w:p w:rsidR="00D61067" w:rsidRDefault="00D111CF">
          <w:pPr>
            <w:pStyle w:val="CC30BFFE0EF44EAEAF48CF777FB8409A"/>
          </w:pPr>
          <w:r w:rsidRPr="003E06F5">
            <w:rPr>
              <w:rStyle w:val="PlaceholderText"/>
              <w:i/>
            </w:rPr>
            <w:t>Position Title</w:t>
          </w:r>
        </w:p>
      </w:docPartBody>
    </w:docPart>
    <w:docPart>
      <w:docPartPr>
        <w:name w:val="C489B34114FC4AE7B96F13E96A502119"/>
        <w:category>
          <w:name w:val="General"/>
          <w:gallery w:val="placeholder"/>
        </w:category>
        <w:types>
          <w:type w:val="bbPlcHdr"/>
        </w:types>
        <w:behaviors>
          <w:behavior w:val="content"/>
        </w:behaviors>
        <w:guid w:val="{0A690E01-53F7-4EAF-B5F0-A4AE5F234A6F}"/>
      </w:docPartPr>
      <w:docPartBody>
        <w:p w:rsidR="00D61067" w:rsidRDefault="00D111CF">
          <w:pPr>
            <w:pStyle w:val="C489B34114FC4AE7B96F13E96A502119"/>
          </w:pPr>
          <w:r>
            <w:rPr>
              <w:rStyle w:val="PlaceholderText"/>
              <w:color w:val="auto"/>
            </w:rPr>
            <w:t>YYYY</w:t>
          </w:r>
        </w:p>
      </w:docPartBody>
    </w:docPart>
    <w:docPart>
      <w:docPartPr>
        <w:name w:val="94A836DE11634D20A787C494625AB1FA"/>
        <w:category>
          <w:name w:val="General"/>
          <w:gallery w:val="placeholder"/>
        </w:category>
        <w:types>
          <w:type w:val="bbPlcHdr"/>
        </w:types>
        <w:behaviors>
          <w:behavior w:val="content"/>
        </w:behaviors>
        <w:guid w:val="{07A86F12-BEA2-4AB8-B73B-FE360D5DAF3D}"/>
      </w:docPartPr>
      <w:docPartBody>
        <w:p w:rsidR="00D61067" w:rsidRDefault="00D111CF">
          <w:pPr>
            <w:pStyle w:val="94A836DE11634D20A787C494625AB1FA"/>
          </w:pPr>
          <w:r w:rsidRPr="003E06F5">
            <w:rPr>
              <w:rStyle w:val="PlaceholderText"/>
              <w:color w:val="auto"/>
            </w:rPr>
            <w:t>YYYY</w:t>
          </w:r>
        </w:p>
      </w:docPartBody>
    </w:docPart>
    <w:docPart>
      <w:docPartPr>
        <w:name w:val="2364819E9D7D4D9984C0A0000C8C971B"/>
        <w:category>
          <w:name w:val="General"/>
          <w:gallery w:val="placeholder"/>
        </w:category>
        <w:types>
          <w:type w:val="bbPlcHdr"/>
        </w:types>
        <w:behaviors>
          <w:behavior w:val="content"/>
        </w:behaviors>
        <w:guid w:val="{FF3FCAA7-9312-4468-9BC1-A95DAA14E831}"/>
      </w:docPartPr>
      <w:docPartBody>
        <w:p w:rsidR="00D61067" w:rsidRDefault="00D111CF">
          <w:pPr>
            <w:pStyle w:val="2364819E9D7D4D9984C0A0000C8C971B"/>
          </w:pPr>
          <w:r w:rsidRPr="003E06F5">
            <w:rPr>
              <w:rStyle w:val="Company"/>
            </w:rPr>
            <w:t>COMPANY NAME</w:t>
          </w:r>
        </w:p>
      </w:docPartBody>
    </w:docPart>
    <w:docPart>
      <w:docPartPr>
        <w:name w:val="3782A645A9714EF6897F206CD05E0473"/>
        <w:category>
          <w:name w:val="General"/>
          <w:gallery w:val="placeholder"/>
        </w:category>
        <w:types>
          <w:type w:val="bbPlcHdr"/>
        </w:types>
        <w:behaviors>
          <w:behavior w:val="content"/>
        </w:behaviors>
        <w:guid w:val="{77A0EB9F-DEBC-4182-BE8A-87A1A4DA90C3}"/>
      </w:docPartPr>
      <w:docPartBody>
        <w:p w:rsidR="00D61067" w:rsidRDefault="00D111CF">
          <w:pPr>
            <w:pStyle w:val="3782A645A9714EF6897F206CD05E0473"/>
          </w:pPr>
          <w:r w:rsidRPr="003E06F5">
            <w:rPr>
              <w:rStyle w:val="PlaceholderText"/>
              <w:color w:val="000000" w:themeColor="text1"/>
            </w:rPr>
            <w:t>City</w:t>
          </w:r>
        </w:p>
      </w:docPartBody>
    </w:docPart>
    <w:docPart>
      <w:docPartPr>
        <w:name w:val="6D84B8333D094807B908DDFFBE499430"/>
        <w:category>
          <w:name w:val="General"/>
          <w:gallery w:val="placeholder"/>
        </w:category>
        <w:types>
          <w:type w:val="bbPlcHdr"/>
        </w:types>
        <w:behaviors>
          <w:behavior w:val="content"/>
        </w:behaviors>
        <w:guid w:val="{F5598633-DC2B-4E72-BB61-C916958074D4}"/>
      </w:docPartPr>
      <w:docPartBody>
        <w:p w:rsidR="00D61067" w:rsidRDefault="00D111CF">
          <w:pPr>
            <w:pStyle w:val="6D84B8333D094807B908DDFFBE499430"/>
          </w:pPr>
          <w:r w:rsidRPr="003E06F5">
            <w:rPr>
              <w:rStyle w:val="PlaceholderText"/>
              <w:color w:val="000000" w:themeColor="text1"/>
            </w:rPr>
            <w:t>Month YYYY</w:t>
          </w:r>
        </w:p>
      </w:docPartBody>
    </w:docPart>
    <w:docPart>
      <w:docPartPr>
        <w:name w:val="E7A4A3C04D244014981348FE38731DFD"/>
        <w:category>
          <w:name w:val="General"/>
          <w:gallery w:val="placeholder"/>
        </w:category>
        <w:types>
          <w:type w:val="bbPlcHdr"/>
        </w:types>
        <w:behaviors>
          <w:behavior w:val="content"/>
        </w:behaviors>
        <w:guid w:val="{22B2EFBA-1FB3-42B3-B428-2373A581B541}"/>
      </w:docPartPr>
      <w:docPartBody>
        <w:p w:rsidR="00D61067" w:rsidRDefault="00D111CF">
          <w:pPr>
            <w:pStyle w:val="E7A4A3C04D244014981348FE38731DFD"/>
          </w:pPr>
          <w:r w:rsidRPr="003E06F5">
            <w:rPr>
              <w:rStyle w:val="PlaceholderText"/>
              <w:color w:val="000000" w:themeColor="text1"/>
            </w:rPr>
            <w:t>Month YYYY</w:t>
          </w:r>
        </w:p>
      </w:docPartBody>
    </w:docPart>
    <w:docPart>
      <w:docPartPr>
        <w:name w:val="03734202294C46A5A6A1F5254EF625AB"/>
        <w:category>
          <w:name w:val="General"/>
          <w:gallery w:val="placeholder"/>
        </w:category>
        <w:types>
          <w:type w:val="bbPlcHdr"/>
        </w:types>
        <w:behaviors>
          <w:behavior w:val="content"/>
        </w:behaviors>
        <w:guid w:val="{8B735B09-A59D-40DE-93F0-F486E32FBDE8}"/>
      </w:docPartPr>
      <w:docPartBody>
        <w:p w:rsidR="00D61067" w:rsidRDefault="00D111CF">
          <w:pPr>
            <w:pStyle w:val="03734202294C46A5A6A1F5254EF625AB"/>
          </w:pPr>
          <w:r w:rsidRPr="003E06F5">
            <w:rPr>
              <w:rStyle w:val="PlaceholderText"/>
              <w:i/>
            </w:rPr>
            <w:t>Position Title</w:t>
          </w:r>
        </w:p>
      </w:docPartBody>
    </w:docPart>
    <w:docPart>
      <w:docPartPr>
        <w:name w:val="06AF5D4566ED4B9B8E9A9961F2418069"/>
        <w:category>
          <w:name w:val="General"/>
          <w:gallery w:val="placeholder"/>
        </w:category>
        <w:types>
          <w:type w:val="bbPlcHdr"/>
        </w:types>
        <w:behaviors>
          <w:behavior w:val="content"/>
        </w:behaviors>
        <w:guid w:val="{A4557C99-B434-4EF6-9F73-E96EB4F307EB}"/>
      </w:docPartPr>
      <w:docPartBody>
        <w:p w:rsidR="00D61067" w:rsidRDefault="00D111CF">
          <w:pPr>
            <w:pStyle w:val="06AF5D4566ED4B9B8E9A9961F2418069"/>
          </w:pPr>
          <w:r>
            <w:rPr>
              <w:rStyle w:val="PlaceholderText"/>
              <w:color w:val="auto"/>
            </w:rPr>
            <w:t>YYYY</w:t>
          </w:r>
        </w:p>
      </w:docPartBody>
    </w:docPart>
    <w:docPart>
      <w:docPartPr>
        <w:name w:val="2BA90BA1623B4EDD841E2CBEEACE8867"/>
        <w:category>
          <w:name w:val="General"/>
          <w:gallery w:val="placeholder"/>
        </w:category>
        <w:types>
          <w:type w:val="bbPlcHdr"/>
        </w:types>
        <w:behaviors>
          <w:behavior w:val="content"/>
        </w:behaviors>
        <w:guid w:val="{9D6982B2-AB3A-4980-B23E-22FAC4FBC82F}"/>
      </w:docPartPr>
      <w:docPartBody>
        <w:p w:rsidR="00D61067" w:rsidRDefault="00D111CF">
          <w:pPr>
            <w:pStyle w:val="2BA90BA1623B4EDD841E2CBEEACE8867"/>
          </w:pPr>
          <w:r w:rsidRPr="003E06F5">
            <w:rPr>
              <w:rStyle w:val="PlaceholderText"/>
              <w:color w:val="auto"/>
            </w:rPr>
            <w:t>YYYY</w:t>
          </w:r>
        </w:p>
      </w:docPartBody>
    </w:docPart>
    <w:docPart>
      <w:docPartPr>
        <w:name w:val="7363E9D3092545189E0B6250845620A2"/>
        <w:category>
          <w:name w:val="General"/>
          <w:gallery w:val="placeholder"/>
        </w:category>
        <w:types>
          <w:type w:val="bbPlcHdr"/>
        </w:types>
        <w:behaviors>
          <w:behavior w:val="content"/>
        </w:behaviors>
        <w:guid w:val="{3C90B51A-B2BB-4926-8AA6-5B629DD8C7AC}"/>
      </w:docPartPr>
      <w:docPartBody>
        <w:p w:rsidR="00D61067" w:rsidRDefault="00D111CF">
          <w:pPr>
            <w:pStyle w:val="7363E9D3092545189E0B6250845620A2"/>
          </w:pPr>
          <w:r w:rsidRPr="00BF0559">
            <w:rPr>
              <w:rStyle w:val="Degree"/>
            </w:rPr>
            <w:t>Degree</w:t>
          </w:r>
        </w:p>
      </w:docPartBody>
    </w:docPart>
    <w:docPart>
      <w:docPartPr>
        <w:name w:val="DAE39B3502F9447DBDF07F30DB1ECE59"/>
        <w:category>
          <w:name w:val="General"/>
          <w:gallery w:val="placeholder"/>
        </w:category>
        <w:types>
          <w:type w:val="bbPlcHdr"/>
        </w:types>
        <w:behaviors>
          <w:behavior w:val="content"/>
        </w:behaviors>
        <w:guid w:val="{0C4F82DB-BC01-4591-9392-F832BAD6C757}"/>
      </w:docPartPr>
      <w:docPartBody>
        <w:p w:rsidR="00D61067" w:rsidRDefault="00D111CF">
          <w:pPr>
            <w:pStyle w:val="DAE39B3502F9447DBDF07F30DB1ECE59"/>
          </w:pPr>
          <w:r w:rsidRPr="00277F90">
            <w:rPr>
              <w:rStyle w:val="PlaceholderText"/>
              <w:color w:val="000000" w:themeColor="text1"/>
            </w:rPr>
            <w:t>YYYY</w:t>
          </w:r>
        </w:p>
      </w:docPartBody>
    </w:docPart>
    <w:docPart>
      <w:docPartPr>
        <w:name w:val="9DED8CBEC6204687857AAE8407D3C2C2"/>
        <w:category>
          <w:name w:val="General"/>
          <w:gallery w:val="placeholder"/>
        </w:category>
        <w:types>
          <w:type w:val="bbPlcHdr"/>
        </w:types>
        <w:behaviors>
          <w:behavior w:val="content"/>
        </w:behaviors>
        <w:guid w:val="{6279BC5E-95FE-4DCF-A7E4-ADB14A7379E7}"/>
      </w:docPartPr>
      <w:docPartBody>
        <w:p w:rsidR="00D61067" w:rsidRDefault="00D111CF">
          <w:pPr>
            <w:pStyle w:val="9DED8CBEC6204687857AAE8407D3C2C2"/>
          </w:pPr>
          <w:r w:rsidRPr="00277F90">
            <w:rPr>
              <w:rStyle w:val="PlaceholderText"/>
              <w:color w:val="000000" w:themeColor="text1"/>
            </w:rPr>
            <w:t>College</w:t>
          </w:r>
        </w:p>
      </w:docPartBody>
    </w:docPart>
    <w:docPart>
      <w:docPartPr>
        <w:name w:val="32D588805C2F4FFEA9D4D65BFD6015EF"/>
        <w:category>
          <w:name w:val="General"/>
          <w:gallery w:val="placeholder"/>
        </w:category>
        <w:types>
          <w:type w:val="bbPlcHdr"/>
        </w:types>
        <w:behaviors>
          <w:behavior w:val="content"/>
        </w:behaviors>
        <w:guid w:val="{340EEC25-581E-4829-8927-4D869147457C}"/>
      </w:docPartPr>
      <w:docPartBody>
        <w:p w:rsidR="00D61067" w:rsidRDefault="00D111CF">
          <w:pPr>
            <w:pStyle w:val="32D588805C2F4FFEA9D4D65BFD6015EF"/>
          </w:pPr>
          <w:r w:rsidRPr="003E06F5">
            <w:rPr>
              <w:rStyle w:val="PlaceholderText"/>
              <w:color w:val="000000" w:themeColor="text1"/>
            </w:rPr>
            <w:t>City</w:t>
          </w:r>
        </w:p>
      </w:docPartBody>
    </w:docPart>
    <w:docPart>
      <w:docPartPr>
        <w:name w:val="FC62A825BD304E1797A8D53573DC4908"/>
        <w:category>
          <w:name w:val="General"/>
          <w:gallery w:val="placeholder"/>
        </w:category>
        <w:types>
          <w:type w:val="bbPlcHdr"/>
        </w:types>
        <w:behaviors>
          <w:behavior w:val="content"/>
        </w:behaviors>
        <w:guid w:val="{E0820C64-2530-4CC3-9C9D-9CADEEF4F98B}"/>
      </w:docPartPr>
      <w:docPartBody>
        <w:p w:rsidR="00D61067" w:rsidRDefault="00D111CF">
          <w:pPr>
            <w:pStyle w:val="FC62A825BD304E1797A8D53573DC4908"/>
          </w:pPr>
          <w:r w:rsidRPr="00387FB4">
            <w:rPr>
              <w:rStyle w:val="PlaceholderText"/>
              <w:color w:val="000000" w:themeColor="text1"/>
            </w:rPr>
            <w:t>Degree</w:t>
          </w:r>
        </w:p>
      </w:docPartBody>
    </w:docPart>
    <w:docPart>
      <w:docPartPr>
        <w:name w:val="994DA7291A734F5DB9EA575CC341870D"/>
        <w:category>
          <w:name w:val="General"/>
          <w:gallery w:val="placeholder"/>
        </w:category>
        <w:types>
          <w:type w:val="bbPlcHdr"/>
        </w:types>
        <w:behaviors>
          <w:behavior w:val="content"/>
        </w:behaviors>
        <w:guid w:val="{76E56A08-0E7C-4314-AAD9-3F64BB38975B}"/>
      </w:docPartPr>
      <w:docPartBody>
        <w:p w:rsidR="00D61067" w:rsidRDefault="00D111CF">
          <w:pPr>
            <w:pStyle w:val="994DA7291A734F5DB9EA575CC341870D"/>
          </w:pPr>
          <w:r w:rsidRPr="00277F90">
            <w:rPr>
              <w:rStyle w:val="PlaceholderText"/>
              <w:color w:val="000000" w:themeColor="text1"/>
            </w:rPr>
            <w:t>YYYY</w:t>
          </w:r>
        </w:p>
      </w:docPartBody>
    </w:docPart>
    <w:docPart>
      <w:docPartPr>
        <w:name w:val="AE32475BB1664BEC808A9F0546E21AFB"/>
        <w:category>
          <w:name w:val="General"/>
          <w:gallery w:val="placeholder"/>
        </w:category>
        <w:types>
          <w:type w:val="bbPlcHdr"/>
        </w:types>
        <w:behaviors>
          <w:behavior w:val="content"/>
        </w:behaviors>
        <w:guid w:val="{15AD28EF-D32D-4639-84AA-45A312A592EE}"/>
      </w:docPartPr>
      <w:docPartBody>
        <w:p w:rsidR="00D61067" w:rsidRDefault="00D111CF">
          <w:pPr>
            <w:pStyle w:val="AE32475BB1664BEC808A9F0546E21AFB"/>
          </w:pPr>
          <w:r w:rsidRPr="00277F90">
            <w:rPr>
              <w:rStyle w:val="PlaceholderText"/>
              <w:color w:val="000000" w:themeColor="text1"/>
            </w:rPr>
            <w:t>College</w:t>
          </w:r>
        </w:p>
      </w:docPartBody>
    </w:docPart>
    <w:docPart>
      <w:docPartPr>
        <w:name w:val="63BB89B3067D4657A9613530A173261A"/>
        <w:category>
          <w:name w:val="General"/>
          <w:gallery w:val="placeholder"/>
        </w:category>
        <w:types>
          <w:type w:val="bbPlcHdr"/>
        </w:types>
        <w:behaviors>
          <w:behavior w:val="content"/>
        </w:behaviors>
        <w:guid w:val="{36DA4063-0916-4130-AFD8-7A5ACD866ACC}"/>
      </w:docPartPr>
      <w:docPartBody>
        <w:p w:rsidR="00D61067" w:rsidRDefault="00D111CF">
          <w:pPr>
            <w:pStyle w:val="63BB89B3067D4657A9613530A173261A"/>
          </w:pPr>
          <w:r w:rsidRPr="003E06F5">
            <w:rPr>
              <w:rStyle w:val="PlaceholderText"/>
              <w:color w:val="000000" w:themeColor="text1"/>
            </w:rPr>
            <w:t>City</w:t>
          </w:r>
        </w:p>
      </w:docPartBody>
    </w:docPart>
    <w:docPart>
      <w:docPartPr>
        <w:name w:val="FBBE44D4B48D4EF2B182067552FE32D1"/>
        <w:category>
          <w:name w:val="General"/>
          <w:gallery w:val="placeholder"/>
        </w:category>
        <w:types>
          <w:type w:val="bbPlcHdr"/>
        </w:types>
        <w:behaviors>
          <w:behavior w:val="content"/>
        </w:behaviors>
        <w:guid w:val="{98D9F6E8-C81B-42AD-9C9B-8BCD94F3B35B}"/>
      </w:docPartPr>
      <w:docPartBody>
        <w:p w:rsidR="00C8745F" w:rsidRDefault="00C9122B" w:rsidP="00C9122B">
          <w:pPr>
            <w:pStyle w:val="FBBE44D4B48D4EF2B182067552FE32D1"/>
          </w:pPr>
          <w:r w:rsidRPr="003E06F5">
            <w:rPr>
              <w:rStyle w:val="PlaceholderText"/>
              <w:color w:val="000000" w:themeColor="text1"/>
            </w:rPr>
            <w:t>Skill8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CF"/>
    <w:rsid w:val="00066016"/>
    <w:rsid w:val="0009049B"/>
    <w:rsid w:val="005B190C"/>
    <w:rsid w:val="0086241D"/>
    <w:rsid w:val="0099577D"/>
    <w:rsid w:val="009B5F9A"/>
    <w:rsid w:val="00BD1F81"/>
    <w:rsid w:val="00C8745F"/>
    <w:rsid w:val="00C9122B"/>
    <w:rsid w:val="00D111CF"/>
    <w:rsid w:val="00D214ED"/>
    <w:rsid w:val="00D61067"/>
    <w:rsid w:val="00DD2A71"/>
    <w:rsid w:val="00E701A2"/>
    <w:rsid w:val="00FF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uiPriority w:val="1"/>
    <w:rPr>
      <w:rFonts w:ascii="Arial Bold" w:hAnsi="Arial Bold"/>
      <w:b/>
      <w:color w:val="0055A1"/>
      <w:sz w:val="28"/>
    </w:rPr>
  </w:style>
  <w:style w:type="paragraph" w:customStyle="1" w:styleId="13DAB47929B64F758F13851666513AE9">
    <w:name w:val="13DAB47929B64F758F13851666513AE9"/>
  </w:style>
  <w:style w:type="character" w:customStyle="1" w:styleId="City">
    <w:name w:val="City"/>
    <w:basedOn w:val="DefaultParagraphFont"/>
    <w:uiPriority w:val="1"/>
    <w:rPr>
      <w:rFonts w:ascii="Arial" w:hAnsi="Arial"/>
      <w:b w:val="0"/>
      <w:i w:val="0"/>
      <w:color w:val="000000" w:themeColor="text1"/>
      <w:sz w:val="22"/>
    </w:rPr>
  </w:style>
  <w:style w:type="paragraph" w:customStyle="1" w:styleId="BC21C0AF4D9D42928B10EC0CCCAEEC7E">
    <w:name w:val="BC21C0AF4D9D42928B10EC0CCCAEEC7E"/>
  </w:style>
  <w:style w:type="character" w:customStyle="1" w:styleId="Zip">
    <w:name w:val="Zip"/>
    <w:basedOn w:val="DefaultParagraphFont"/>
    <w:uiPriority w:val="1"/>
    <w:rPr>
      <w:rFonts w:ascii="Arial" w:hAnsi="Arial"/>
      <w:color w:val="000000" w:themeColor="text1"/>
      <w:sz w:val="22"/>
    </w:rPr>
  </w:style>
  <w:style w:type="paragraph" w:customStyle="1" w:styleId="6E47C26BD0ED4742A1DCAB0C8CB6B9FD">
    <w:name w:val="6E47C26BD0ED4742A1DCAB0C8CB6B9FD"/>
  </w:style>
  <w:style w:type="character" w:styleId="PlaceholderText">
    <w:name w:val="Placeholder Text"/>
    <w:basedOn w:val="DefaultParagraphFont"/>
    <w:uiPriority w:val="99"/>
    <w:semiHidden/>
    <w:rsid w:val="00C9122B"/>
    <w:rPr>
      <w:color w:val="808080"/>
    </w:rPr>
  </w:style>
  <w:style w:type="paragraph" w:customStyle="1" w:styleId="2883714858E946E49015C3610921022F">
    <w:name w:val="2883714858E946E49015C3610921022F"/>
  </w:style>
  <w:style w:type="paragraph" w:customStyle="1" w:styleId="246043B0DE424A2385AC553A88D891FF">
    <w:name w:val="246043B0DE424A2385AC553A88D891FF"/>
  </w:style>
  <w:style w:type="paragraph" w:customStyle="1" w:styleId="70499B5472D84C55BE066FC6767E87FC">
    <w:name w:val="70499B5472D84C55BE066FC6767E87FC"/>
  </w:style>
  <w:style w:type="character" w:customStyle="1" w:styleId="Summary">
    <w:name w:val="Summary"/>
    <w:basedOn w:val="DefaultParagraphFont"/>
    <w:uiPriority w:val="1"/>
    <w:rPr>
      <w:rFonts w:ascii="Calibri" w:hAnsi="Calibri"/>
      <w:color w:val="000000" w:themeColor="text1"/>
    </w:rPr>
  </w:style>
  <w:style w:type="paragraph" w:customStyle="1" w:styleId="853B896530C5428394B810674A92D38E">
    <w:name w:val="853B896530C5428394B810674A92D38E"/>
  </w:style>
  <w:style w:type="character" w:customStyle="1" w:styleId="Skill">
    <w:name w:val="Skill"/>
    <w:basedOn w:val="DefaultParagraphFont"/>
    <w:uiPriority w:val="1"/>
  </w:style>
  <w:style w:type="paragraph" w:customStyle="1" w:styleId="7B50F0D5AD5946CDB2DA39C8F9A0D760">
    <w:name w:val="7B50F0D5AD5946CDB2DA39C8F9A0D760"/>
  </w:style>
  <w:style w:type="paragraph" w:customStyle="1" w:styleId="A4450B8E733443F59EF3074F1AC27C0F">
    <w:name w:val="A4450B8E733443F59EF3074F1AC27C0F"/>
  </w:style>
  <w:style w:type="paragraph" w:customStyle="1" w:styleId="9E33BA3D3634451B8C80D7CD84AAA2DB">
    <w:name w:val="9E33BA3D3634451B8C80D7CD84AAA2DB"/>
  </w:style>
  <w:style w:type="paragraph" w:customStyle="1" w:styleId="C40B9EC259E94D2381937DBFD92A92E9">
    <w:name w:val="C40B9EC259E94D2381937DBFD92A92E9"/>
  </w:style>
  <w:style w:type="paragraph" w:customStyle="1" w:styleId="E9BEDF77F7DF441386905D6F813C75CD">
    <w:name w:val="E9BEDF77F7DF441386905D6F813C75CD"/>
  </w:style>
  <w:style w:type="paragraph" w:customStyle="1" w:styleId="B58E9F272D4F464AA86EDD25DB9B2A3C">
    <w:name w:val="B58E9F272D4F464AA86EDD25DB9B2A3C"/>
  </w:style>
  <w:style w:type="paragraph" w:customStyle="1" w:styleId="C16E3E09F0B14323A0CCEE5D0368210E">
    <w:name w:val="C16E3E09F0B14323A0CCEE5D0368210E"/>
  </w:style>
  <w:style w:type="paragraph" w:customStyle="1" w:styleId="2B79CCED76A54963936A176B7B3528A8">
    <w:name w:val="2B79CCED76A54963936A176B7B3528A8"/>
  </w:style>
  <w:style w:type="paragraph" w:customStyle="1" w:styleId="31B4EEB1F4BC4D12AD745FDBF2A413A3">
    <w:name w:val="31B4EEB1F4BC4D12AD745FDBF2A413A3"/>
  </w:style>
  <w:style w:type="character" w:customStyle="1" w:styleId="Company">
    <w:name w:val="Company"/>
    <w:basedOn w:val="DefaultParagraphFont"/>
    <w:uiPriority w:val="1"/>
    <w:rPr>
      <w:b/>
      <w:caps/>
    </w:rPr>
  </w:style>
  <w:style w:type="paragraph" w:customStyle="1" w:styleId="74811DE8F3B04D0AAAC7FA24F2382B57">
    <w:name w:val="74811DE8F3B04D0AAAC7FA24F2382B57"/>
  </w:style>
  <w:style w:type="paragraph" w:customStyle="1" w:styleId="540608BCED6F4C058E14340856B6205D">
    <w:name w:val="540608BCED6F4C058E14340856B6205D"/>
  </w:style>
  <w:style w:type="paragraph" w:customStyle="1" w:styleId="78BBE78E24854BE0A5423A0A94D8B111">
    <w:name w:val="78BBE78E24854BE0A5423A0A94D8B111"/>
  </w:style>
  <w:style w:type="paragraph" w:customStyle="1" w:styleId="66BBB2F44113459C978F676B5CB991F5">
    <w:name w:val="66BBB2F44113459C978F676B5CB991F5"/>
  </w:style>
  <w:style w:type="paragraph" w:customStyle="1" w:styleId="40A6A262FEB24A28BF930808B471B334">
    <w:name w:val="40A6A262FEB24A28BF930808B471B334"/>
  </w:style>
  <w:style w:type="paragraph" w:customStyle="1" w:styleId="7D8138D105944CFE89F4FD84B78B5A9C">
    <w:name w:val="7D8138D105944CFE89F4FD84B78B5A9C"/>
  </w:style>
  <w:style w:type="character" w:customStyle="1" w:styleId="From">
    <w:name w:val="From"/>
    <w:basedOn w:val="DefaultParagraphFont"/>
    <w:uiPriority w:val="1"/>
    <w:rPr>
      <w:rFonts w:ascii="Arial" w:hAnsi="Arial"/>
      <w:b w:val="0"/>
      <w:i w:val="0"/>
      <w:color w:val="000000" w:themeColor="text1"/>
      <w:sz w:val="22"/>
    </w:rPr>
  </w:style>
  <w:style w:type="paragraph" w:customStyle="1" w:styleId="4186FFE2ADE64903A332F861B947B2EC">
    <w:name w:val="4186FFE2ADE64903A332F861B947B2EC"/>
  </w:style>
  <w:style w:type="paragraph" w:customStyle="1" w:styleId="96A6930F01BB4FB5B618ED1C84AF17D9">
    <w:name w:val="96A6930F01BB4FB5B618ED1C84AF17D9"/>
  </w:style>
  <w:style w:type="paragraph" w:customStyle="1" w:styleId="E0A65031886F44A2AB048A467365C92B">
    <w:name w:val="E0A65031886F44A2AB048A467365C92B"/>
  </w:style>
  <w:style w:type="paragraph" w:customStyle="1" w:styleId="930B0BBC4295445780D05A3F21756E62">
    <w:name w:val="930B0BBC4295445780D05A3F21756E62"/>
  </w:style>
  <w:style w:type="paragraph" w:customStyle="1" w:styleId="7C1AF6431CDA4354A49B6566AF453BB7">
    <w:name w:val="7C1AF6431CDA4354A49B6566AF453BB7"/>
  </w:style>
  <w:style w:type="paragraph" w:customStyle="1" w:styleId="4D7099CE41B5480FB2475BB207F7D4E6">
    <w:name w:val="4D7099CE41B5480FB2475BB207F7D4E6"/>
  </w:style>
  <w:style w:type="paragraph" w:customStyle="1" w:styleId="D99DA9A49C65444A9A21B7AAF9C47AEA">
    <w:name w:val="D99DA9A49C65444A9A21B7AAF9C47AEA"/>
  </w:style>
  <w:style w:type="paragraph" w:customStyle="1" w:styleId="04D8BC6E1F72440AA47B6C84BC7307DB">
    <w:name w:val="04D8BC6E1F72440AA47B6C84BC7307DB"/>
  </w:style>
  <w:style w:type="paragraph" w:customStyle="1" w:styleId="9B294257D74E43D187EE27E56DE4B5D7">
    <w:name w:val="9B294257D74E43D187EE27E56DE4B5D7"/>
  </w:style>
  <w:style w:type="paragraph" w:customStyle="1" w:styleId="BD0219E7AEAC43FD9C26EC658206A2A7">
    <w:name w:val="BD0219E7AEAC43FD9C26EC658206A2A7"/>
  </w:style>
  <w:style w:type="paragraph" w:customStyle="1" w:styleId="62770F135A574C3B91FD786D9E83222D">
    <w:name w:val="62770F135A574C3B91FD786D9E83222D"/>
  </w:style>
  <w:style w:type="paragraph" w:customStyle="1" w:styleId="30A0A16A9C6F4480A12296CB4F4AA8E1">
    <w:name w:val="30A0A16A9C6F4480A12296CB4F4AA8E1"/>
  </w:style>
  <w:style w:type="paragraph" w:customStyle="1" w:styleId="4DD232A6D4DD4149B404FA66B46F75F9">
    <w:name w:val="4DD232A6D4DD4149B404FA66B46F75F9"/>
  </w:style>
  <w:style w:type="paragraph" w:customStyle="1" w:styleId="475049432CC94C3A9B0A3346316BAD19">
    <w:name w:val="475049432CC94C3A9B0A3346316BAD19"/>
  </w:style>
  <w:style w:type="paragraph" w:customStyle="1" w:styleId="B64FCE03BB2D45A494E0E6F461DFADBA">
    <w:name w:val="B64FCE03BB2D45A494E0E6F461DFADBA"/>
  </w:style>
  <w:style w:type="paragraph" w:customStyle="1" w:styleId="0D8CFDF376BD45D7BA2D23E24E6AB419">
    <w:name w:val="0D8CFDF376BD45D7BA2D23E24E6AB419"/>
  </w:style>
  <w:style w:type="paragraph" w:customStyle="1" w:styleId="48C8DFD2AA044B11BFC331BA85C8144D">
    <w:name w:val="48C8DFD2AA044B11BFC331BA85C8144D"/>
  </w:style>
  <w:style w:type="paragraph" w:customStyle="1" w:styleId="383E5674BE6541C3BAD7AE94842E0B16">
    <w:name w:val="383E5674BE6541C3BAD7AE94842E0B16"/>
  </w:style>
  <w:style w:type="paragraph" w:customStyle="1" w:styleId="3F13267C736C4069A84F417813EE2B80">
    <w:name w:val="3F13267C736C4069A84F417813EE2B80"/>
  </w:style>
  <w:style w:type="paragraph" w:customStyle="1" w:styleId="16F801D9E9754A4EB883EFCECEDACDAC">
    <w:name w:val="16F801D9E9754A4EB883EFCECEDACDAC"/>
  </w:style>
  <w:style w:type="paragraph" w:customStyle="1" w:styleId="24C7D5FD351441D4AC14E806CFDADF03">
    <w:name w:val="24C7D5FD351441D4AC14E806CFDADF03"/>
  </w:style>
  <w:style w:type="paragraph" w:customStyle="1" w:styleId="C13F561972DE4A24956CB14319929686">
    <w:name w:val="C13F561972DE4A24956CB14319929686"/>
  </w:style>
  <w:style w:type="paragraph" w:customStyle="1" w:styleId="0FEBE3704EF146069A4158017B229DA2">
    <w:name w:val="0FEBE3704EF146069A4158017B229DA2"/>
  </w:style>
  <w:style w:type="paragraph" w:customStyle="1" w:styleId="9576CBD75C614A7E97298A49653CD2F0">
    <w:name w:val="9576CBD75C614A7E97298A49653CD2F0"/>
  </w:style>
  <w:style w:type="paragraph" w:customStyle="1" w:styleId="CC30BFFE0EF44EAEAF48CF777FB8409A">
    <w:name w:val="CC30BFFE0EF44EAEAF48CF777FB8409A"/>
  </w:style>
  <w:style w:type="paragraph" w:customStyle="1" w:styleId="C489B34114FC4AE7B96F13E96A502119">
    <w:name w:val="C489B34114FC4AE7B96F13E96A502119"/>
  </w:style>
  <w:style w:type="paragraph" w:customStyle="1" w:styleId="94A836DE11634D20A787C494625AB1FA">
    <w:name w:val="94A836DE11634D20A787C494625AB1FA"/>
  </w:style>
  <w:style w:type="paragraph" w:customStyle="1" w:styleId="BED3CCE5845B410E915FF5153C8F51B0">
    <w:name w:val="BED3CCE5845B410E915FF5153C8F51B0"/>
  </w:style>
  <w:style w:type="paragraph" w:customStyle="1" w:styleId="61537A168EE1408082B7F6725528D17A">
    <w:name w:val="61537A168EE1408082B7F6725528D17A"/>
  </w:style>
  <w:style w:type="paragraph" w:customStyle="1" w:styleId="EBD07D22417948DF8AE48D293F184D72">
    <w:name w:val="EBD07D22417948DF8AE48D293F184D72"/>
  </w:style>
  <w:style w:type="paragraph" w:customStyle="1" w:styleId="7434289E6B4045A296D60EC9479C66BD">
    <w:name w:val="7434289E6B4045A296D60EC9479C66BD"/>
  </w:style>
  <w:style w:type="paragraph" w:customStyle="1" w:styleId="848E490424D349AABEAF85F54DE448F7">
    <w:name w:val="848E490424D349AABEAF85F54DE448F7"/>
  </w:style>
  <w:style w:type="paragraph" w:customStyle="1" w:styleId="80B1C79DF43D4AC3AC6EBE352088B34E">
    <w:name w:val="80B1C79DF43D4AC3AC6EBE352088B34E"/>
  </w:style>
  <w:style w:type="paragraph" w:customStyle="1" w:styleId="2F451FA4A1C542E58E4FF8AB01EAA869">
    <w:name w:val="2F451FA4A1C542E58E4FF8AB01EAA869"/>
  </w:style>
  <w:style w:type="paragraph" w:customStyle="1" w:styleId="D6CD940564C64F8BB144D72A0DBCAFEA">
    <w:name w:val="D6CD940564C64F8BB144D72A0DBCAFEA"/>
  </w:style>
  <w:style w:type="paragraph" w:customStyle="1" w:styleId="0D2D41A02D924051B174CD94ECC3AF93">
    <w:name w:val="0D2D41A02D924051B174CD94ECC3AF93"/>
  </w:style>
  <w:style w:type="paragraph" w:customStyle="1" w:styleId="049C935D602F48878B44E500BFF3BBEF">
    <w:name w:val="049C935D602F48878B44E500BFF3BBEF"/>
  </w:style>
  <w:style w:type="paragraph" w:customStyle="1" w:styleId="2901A457C7D94AA99EC90D8128999036">
    <w:name w:val="2901A457C7D94AA99EC90D8128999036"/>
  </w:style>
  <w:style w:type="paragraph" w:customStyle="1" w:styleId="C6FA346660A04105B62DCA428043DB91">
    <w:name w:val="C6FA346660A04105B62DCA428043DB91"/>
  </w:style>
  <w:style w:type="paragraph" w:customStyle="1" w:styleId="11C28BD1100E4AA1B89F00DE6E377D16">
    <w:name w:val="11C28BD1100E4AA1B89F00DE6E377D16"/>
  </w:style>
  <w:style w:type="character" w:customStyle="1" w:styleId="NamePg2">
    <w:name w:val="NamePg2"/>
    <w:basedOn w:val="DefaultParagraphFont"/>
    <w:uiPriority w:val="1"/>
    <w:rPr>
      <w:b/>
    </w:rPr>
  </w:style>
  <w:style w:type="paragraph" w:customStyle="1" w:styleId="7A5B24BA545C422EA123BEC9D04EB82D">
    <w:name w:val="7A5B24BA545C422EA123BEC9D04EB82D"/>
  </w:style>
  <w:style w:type="paragraph" w:customStyle="1" w:styleId="D313EB1B28634892A63459B027FC886C">
    <w:name w:val="D313EB1B28634892A63459B027FC886C"/>
  </w:style>
  <w:style w:type="paragraph" w:customStyle="1" w:styleId="652FE2C070F94A69A15975215237468A">
    <w:name w:val="652FE2C070F94A69A15975215237468A"/>
  </w:style>
  <w:style w:type="paragraph" w:customStyle="1" w:styleId="2364819E9D7D4D9984C0A0000C8C971B">
    <w:name w:val="2364819E9D7D4D9984C0A0000C8C971B"/>
  </w:style>
  <w:style w:type="paragraph" w:customStyle="1" w:styleId="3782A645A9714EF6897F206CD05E0473">
    <w:name w:val="3782A645A9714EF6897F206CD05E0473"/>
  </w:style>
  <w:style w:type="paragraph" w:customStyle="1" w:styleId="6D84B8333D094807B908DDFFBE499430">
    <w:name w:val="6D84B8333D094807B908DDFFBE499430"/>
  </w:style>
  <w:style w:type="paragraph" w:customStyle="1" w:styleId="E7A4A3C04D244014981348FE38731DFD">
    <w:name w:val="E7A4A3C04D244014981348FE38731DFD"/>
  </w:style>
  <w:style w:type="paragraph" w:customStyle="1" w:styleId="1B04C4CFC27444CB81541F4456BA4F16">
    <w:name w:val="1B04C4CFC27444CB81541F4456BA4F16"/>
  </w:style>
  <w:style w:type="paragraph" w:customStyle="1" w:styleId="03734202294C46A5A6A1F5254EF625AB">
    <w:name w:val="03734202294C46A5A6A1F5254EF625AB"/>
  </w:style>
  <w:style w:type="paragraph" w:customStyle="1" w:styleId="06AF5D4566ED4B9B8E9A9961F2418069">
    <w:name w:val="06AF5D4566ED4B9B8E9A9961F2418069"/>
  </w:style>
  <w:style w:type="paragraph" w:customStyle="1" w:styleId="2BA90BA1623B4EDD841E2CBEEACE8867">
    <w:name w:val="2BA90BA1623B4EDD841E2CBEEACE8867"/>
  </w:style>
  <w:style w:type="paragraph" w:customStyle="1" w:styleId="424151E1519B441E8DBF8C9D9065D4B7">
    <w:name w:val="424151E1519B441E8DBF8C9D9065D4B7"/>
  </w:style>
  <w:style w:type="paragraph" w:customStyle="1" w:styleId="17723DCF67FC4CBA87ED9E12A0AA112A">
    <w:name w:val="17723DCF67FC4CBA87ED9E12A0AA112A"/>
  </w:style>
  <w:style w:type="paragraph" w:customStyle="1" w:styleId="1002EFC53AD94D4AB74113083304FCA6">
    <w:name w:val="1002EFC53AD94D4AB74113083304FCA6"/>
  </w:style>
  <w:style w:type="paragraph" w:customStyle="1" w:styleId="9BF1EBC9826041DDB4AFDF0973A9ACE0">
    <w:name w:val="9BF1EBC9826041DDB4AFDF0973A9ACE0"/>
  </w:style>
  <w:style w:type="paragraph" w:customStyle="1" w:styleId="3A410E5F43964B009370511CE7774B56">
    <w:name w:val="3A410E5F43964B009370511CE7774B56"/>
  </w:style>
  <w:style w:type="paragraph" w:customStyle="1" w:styleId="7488D9B86EE5468EA0E80BFCDBB3CD27">
    <w:name w:val="7488D9B86EE5468EA0E80BFCDBB3CD27"/>
  </w:style>
  <w:style w:type="paragraph" w:customStyle="1" w:styleId="C09FC0070B614609A0B49F5784B43FA6">
    <w:name w:val="C09FC0070B614609A0B49F5784B43FA6"/>
  </w:style>
  <w:style w:type="paragraph" w:customStyle="1" w:styleId="417027412F7A4EFB82C93E58D4331392">
    <w:name w:val="417027412F7A4EFB82C93E58D4331392"/>
  </w:style>
  <w:style w:type="paragraph" w:customStyle="1" w:styleId="00B99E6BDDEC4EE3B81D0CB5CF02DD40">
    <w:name w:val="00B99E6BDDEC4EE3B81D0CB5CF02DD40"/>
  </w:style>
  <w:style w:type="paragraph" w:customStyle="1" w:styleId="266A32A0E3DA4C088E45AA0D7D89923B">
    <w:name w:val="266A32A0E3DA4C088E45AA0D7D89923B"/>
  </w:style>
  <w:style w:type="paragraph" w:customStyle="1" w:styleId="098F6C9E9CFB412EBDDE7510AC47C158">
    <w:name w:val="098F6C9E9CFB412EBDDE7510AC47C158"/>
  </w:style>
  <w:style w:type="paragraph" w:customStyle="1" w:styleId="A294A49B0EBE427EA1FA5E11923B0BA7">
    <w:name w:val="A294A49B0EBE427EA1FA5E11923B0BA7"/>
  </w:style>
  <w:style w:type="paragraph" w:customStyle="1" w:styleId="478AE76CE9E94213BCD4D3B84FB7C61B">
    <w:name w:val="478AE76CE9E94213BCD4D3B84FB7C61B"/>
  </w:style>
  <w:style w:type="paragraph" w:customStyle="1" w:styleId="AE69CCE5DF984FBC806E96C525379136">
    <w:name w:val="AE69CCE5DF984FBC806E96C525379136"/>
  </w:style>
  <w:style w:type="paragraph" w:customStyle="1" w:styleId="2E8853A8394A476F879D978D4D504C79">
    <w:name w:val="2E8853A8394A476F879D978D4D504C79"/>
  </w:style>
  <w:style w:type="paragraph" w:customStyle="1" w:styleId="14CED95215B64AA5B3ABAFFB2168C860">
    <w:name w:val="14CED95215B64AA5B3ABAFFB2168C860"/>
  </w:style>
  <w:style w:type="paragraph" w:customStyle="1" w:styleId="53393B9226324085A7C338B38F03DE9B">
    <w:name w:val="53393B9226324085A7C338B38F03DE9B"/>
  </w:style>
  <w:style w:type="character" w:customStyle="1" w:styleId="Degree">
    <w:name w:val="Degree"/>
    <w:basedOn w:val="DefaultParagraphFont"/>
    <w:uiPriority w:val="1"/>
    <w:rPr>
      <w:b/>
    </w:rPr>
  </w:style>
  <w:style w:type="paragraph" w:customStyle="1" w:styleId="7363E9D3092545189E0B6250845620A2">
    <w:name w:val="7363E9D3092545189E0B6250845620A2"/>
  </w:style>
  <w:style w:type="paragraph" w:customStyle="1" w:styleId="DAE39B3502F9447DBDF07F30DB1ECE59">
    <w:name w:val="DAE39B3502F9447DBDF07F30DB1ECE59"/>
  </w:style>
  <w:style w:type="paragraph" w:customStyle="1" w:styleId="9DED8CBEC6204687857AAE8407D3C2C2">
    <w:name w:val="9DED8CBEC6204687857AAE8407D3C2C2"/>
  </w:style>
  <w:style w:type="paragraph" w:customStyle="1" w:styleId="32D588805C2F4FFEA9D4D65BFD6015EF">
    <w:name w:val="32D588805C2F4FFEA9D4D65BFD6015EF"/>
  </w:style>
  <w:style w:type="paragraph" w:customStyle="1" w:styleId="FC62A825BD304E1797A8D53573DC4908">
    <w:name w:val="FC62A825BD304E1797A8D53573DC4908"/>
  </w:style>
  <w:style w:type="paragraph" w:customStyle="1" w:styleId="994DA7291A734F5DB9EA575CC341870D">
    <w:name w:val="994DA7291A734F5DB9EA575CC341870D"/>
  </w:style>
  <w:style w:type="paragraph" w:customStyle="1" w:styleId="AE32475BB1664BEC808A9F0546E21AFB">
    <w:name w:val="AE32475BB1664BEC808A9F0546E21AFB"/>
  </w:style>
  <w:style w:type="paragraph" w:customStyle="1" w:styleId="63BB89B3067D4657A9613530A173261A">
    <w:name w:val="63BB89B3067D4657A9613530A173261A"/>
  </w:style>
  <w:style w:type="paragraph" w:customStyle="1" w:styleId="9D0BE941DC2F4A26904E6485E26E7018">
    <w:name w:val="9D0BE941DC2F4A26904E6485E26E7018"/>
  </w:style>
  <w:style w:type="paragraph" w:customStyle="1" w:styleId="07DD66A7074648BBA0369983C639FF6B">
    <w:name w:val="07DD66A7074648BBA0369983C639FF6B"/>
  </w:style>
  <w:style w:type="paragraph" w:customStyle="1" w:styleId="0DAD180CDF8A471E90488ADB3184355E">
    <w:name w:val="0DAD180CDF8A471E90488ADB3184355E"/>
  </w:style>
  <w:style w:type="paragraph" w:customStyle="1" w:styleId="45379A90277540A3A697FD625A8798B4">
    <w:name w:val="45379A90277540A3A697FD625A8798B4"/>
  </w:style>
  <w:style w:type="paragraph" w:customStyle="1" w:styleId="583EAC1AF0144286B9481A7AB5AC04F6">
    <w:name w:val="583EAC1AF0144286B9481A7AB5AC04F6"/>
  </w:style>
  <w:style w:type="paragraph" w:customStyle="1" w:styleId="F50B1158ECEE45B0871E3BFA38DF0C0C">
    <w:name w:val="F50B1158ECEE45B0871E3BFA38DF0C0C"/>
  </w:style>
  <w:style w:type="paragraph" w:customStyle="1" w:styleId="975E206A31DE409E94B059A9385C3EDE">
    <w:name w:val="975E206A31DE409E94B059A9385C3EDE"/>
  </w:style>
  <w:style w:type="paragraph" w:customStyle="1" w:styleId="4848FFA639644FC9B89E4810AE586E46">
    <w:name w:val="4848FFA639644FC9B89E4810AE586E46"/>
  </w:style>
  <w:style w:type="paragraph" w:customStyle="1" w:styleId="2F2549F5AA38414BBD67AB2A34B19D6E">
    <w:name w:val="2F2549F5AA38414BBD67AB2A34B19D6E"/>
  </w:style>
  <w:style w:type="paragraph" w:customStyle="1" w:styleId="CDCB0B169E16487CB7D8BEB7584CA75B">
    <w:name w:val="CDCB0B169E16487CB7D8BEB7584CA75B"/>
  </w:style>
  <w:style w:type="paragraph" w:customStyle="1" w:styleId="F6B2E3B8B1954BCCB7CE35AACC5A3C57">
    <w:name w:val="F6B2E3B8B1954BCCB7CE35AACC5A3C57"/>
  </w:style>
  <w:style w:type="paragraph" w:customStyle="1" w:styleId="F7C487EF8F3A47BDB11ED43250629E1C">
    <w:name w:val="F7C487EF8F3A47BDB11ED43250629E1C"/>
  </w:style>
  <w:style w:type="paragraph" w:customStyle="1" w:styleId="04C49FAFBE6A4C4BB703C30626EABC7B">
    <w:name w:val="04C49FAFBE6A4C4BB703C30626EABC7B"/>
  </w:style>
  <w:style w:type="paragraph" w:customStyle="1" w:styleId="54D36748B8C045D186A89FE4CA75E8B4">
    <w:name w:val="54D36748B8C045D186A89FE4CA75E8B4"/>
  </w:style>
  <w:style w:type="paragraph" w:customStyle="1" w:styleId="03E3A508F140485FAA67B300576841DA">
    <w:name w:val="03E3A508F140485FAA67B300576841DA"/>
    <w:rsid w:val="00C9122B"/>
  </w:style>
  <w:style w:type="paragraph" w:customStyle="1" w:styleId="745FF241C36E44F89C148EE7980A735D">
    <w:name w:val="745FF241C36E44F89C148EE7980A735D"/>
    <w:rsid w:val="00C9122B"/>
  </w:style>
  <w:style w:type="paragraph" w:customStyle="1" w:styleId="F0F3E4E2099F4EF89518F5EAB7644C2A">
    <w:name w:val="F0F3E4E2099F4EF89518F5EAB7644C2A"/>
    <w:rsid w:val="00C9122B"/>
  </w:style>
  <w:style w:type="paragraph" w:customStyle="1" w:styleId="FBBE44D4B48D4EF2B182067552FE32D1">
    <w:name w:val="FBBE44D4B48D4EF2B182067552FE32D1"/>
    <w:rsid w:val="00C9122B"/>
  </w:style>
  <w:style w:type="paragraph" w:customStyle="1" w:styleId="281D7189FF9646FDA3CCAAB51882EFBD">
    <w:name w:val="281D7189FF9646FDA3CCAAB51882EFBD"/>
    <w:rsid w:val="00C9122B"/>
  </w:style>
  <w:style w:type="paragraph" w:customStyle="1" w:styleId="4484D9B947114DFA87994E12040C382E">
    <w:name w:val="4484D9B947114DFA87994E12040C382E"/>
    <w:rsid w:val="00C9122B"/>
  </w:style>
  <w:style w:type="paragraph" w:customStyle="1" w:styleId="A1EFFB7942CF4333ACE34754E5678973">
    <w:name w:val="A1EFFB7942CF4333ACE34754E5678973"/>
    <w:rsid w:val="00C9122B"/>
  </w:style>
  <w:style w:type="paragraph" w:customStyle="1" w:styleId="027874A0597F408F8D966A67DE96D00A">
    <w:name w:val="027874A0597F408F8D966A67DE96D00A"/>
    <w:rsid w:val="00C8745F"/>
  </w:style>
  <w:style w:type="paragraph" w:customStyle="1" w:styleId="DE5B973CC28642E6937922BBF7A0615F">
    <w:name w:val="DE5B973CC28642E6937922BBF7A0615F"/>
    <w:rsid w:val="00C8745F"/>
  </w:style>
  <w:style w:type="paragraph" w:customStyle="1" w:styleId="2D07AFD330D0445C8DB4D5D2D637D16E">
    <w:name w:val="2D07AFD330D0445C8DB4D5D2D637D16E"/>
    <w:rsid w:val="00E701A2"/>
  </w:style>
  <w:style w:type="paragraph" w:customStyle="1" w:styleId="8A058BF35A5743829D2437507E6A17F1">
    <w:name w:val="8A058BF35A5743829D2437507E6A17F1"/>
    <w:rsid w:val="00E70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A93E-6E92-43B7-B118-3CBEFA0D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64e20d0b-b6fd-4c88-9633-3c2539d0c98c</Template>
  <TotalTime>1</TotalTime>
  <Pages>3</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Usha Hogan</cp:lastModifiedBy>
  <cp:revision>2</cp:revision>
  <dcterms:created xsi:type="dcterms:W3CDTF">2020-08-13T18:49:00Z</dcterms:created>
  <dcterms:modified xsi:type="dcterms:W3CDTF">2020-08-13T18:49:00Z</dcterms:modified>
</cp:coreProperties>
</file>