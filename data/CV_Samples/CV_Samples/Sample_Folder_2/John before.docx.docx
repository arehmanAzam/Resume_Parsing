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53278" w:rsidP="00913946">
            <w:pPr>
              <w:pStyle w:val="Title"/>
            </w:pPr>
            <w:r>
              <w:t>John Hickey</w:t>
            </w:r>
          </w:p>
          <w:p w:rsidR="00692703" w:rsidRPr="00CF1A49" w:rsidRDefault="00353278" w:rsidP="00913946">
            <w:pPr>
              <w:pStyle w:val="ContactInfo"/>
              <w:contextualSpacing w:val="0"/>
            </w:pPr>
            <w:r>
              <w:t>1230 Davis Rd Piedmont SC 29673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26F41EC04DB41249280A878B0434BF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864-417-9508</w:t>
            </w:r>
          </w:p>
          <w:p w:rsidR="00692703" w:rsidRPr="00CF1A49" w:rsidRDefault="00353278" w:rsidP="00913946">
            <w:pPr>
              <w:pStyle w:val="ContactInfoEmphasis"/>
              <w:contextualSpacing w:val="0"/>
            </w:pPr>
            <w:r>
              <w:t>Johnhickey3rd@gmail.com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E9400D517AA4BE09BBAD9902D0DC6E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https://www.linkedin.com/in/john-hickey-795542a8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32ED033F22D44A996A6A96D0A76367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FA2126" w:rsidRDefault="00353278" w:rsidP="00913946">
            <w:pPr>
              <w:contextualSpacing w:val="0"/>
              <w:rPr>
                <w:i/>
                <w:iCs/>
              </w:rPr>
            </w:pP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>I am a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 highly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 driven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>, goal oriented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 and ambitious </w:t>
            </w:r>
            <w:r w:rsidR="00A95E93"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>senior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 sales manager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 with a proven history of exceeding goals and achieving high 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>performance out of my sales team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. I am seeking a 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regional 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sales manager position with a fast-growing 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home </w:t>
            </w:r>
            <w:r w:rsidR="00A95E93"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>improvement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 company where I can </w:t>
            </w:r>
            <w:r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utilize my strengths and innovative thinking to </w:t>
            </w:r>
            <w:r w:rsidR="00A95E93"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help improve the </w:t>
            </w:r>
            <w:r w:rsidR="00FA2126"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 xml:space="preserve">company’s </w:t>
            </w:r>
            <w:r w:rsidR="00A95E93" w:rsidRPr="00FA2126">
              <w:rPr>
                <w:rStyle w:val="Emphasis"/>
                <w:rFonts w:ascii="Helvetica" w:hAnsi="Helvetica" w:cs="Helvetica"/>
                <w:i w:val="0"/>
                <w:iCs w:val="0"/>
                <w:color w:val="212529"/>
                <w:spacing w:val="-7"/>
                <w:shd w:val="clear" w:color="auto" w:fill="FFFFFF"/>
              </w:rPr>
              <w:t>sales growth.</w:t>
            </w:r>
          </w:p>
        </w:tc>
      </w:tr>
    </w:tbl>
    <w:p w:rsidR="004E01EB" w:rsidRPr="00CF1A49" w:rsidRDefault="00BA517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8911DCC66A146E69E531E9C1D7352F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95E93" w:rsidP="001D0BF1">
            <w:pPr>
              <w:pStyle w:val="Heading3"/>
              <w:contextualSpacing w:val="0"/>
              <w:outlineLvl w:val="2"/>
            </w:pPr>
            <w:r>
              <w:t>10/2018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A95E93" w:rsidP="001D0BF1">
            <w:pPr>
              <w:pStyle w:val="Heading2"/>
              <w:contextualSpacing w:val="0"/>
              <w:outlineLvl w:val="1"/>
            </w:pPr>
            <w:r>
              <w:t>district sales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champion window and home exterior</w:t>
            </w:r>
          </w:p>
          <w:p w:rsidR="001E3120" w:rsidRDefault="00A95E93" w:rsidP="00D531EF">
            <w:pPr>
              <w:pStyle w:val="ListParagraph"/>
              <w:numPr>
                <w:ilvl w:val="0"/>
                <w:numId w:val="14"/>
              </w:numPr>
            </w:pPr>
            <w:r>
              <w:t xml:space="preserve">Recruiting and assisting in onboarding new sales </w:t>
            </w:r>
            <w:r w:rsidR="00D045BA">
              <w:t>representatives.</w:t>
            </w:r>
          </w:p>
          <w:p w:rsidR="00FA2126" w:rsidRDefault="00FA2126" w:rsidP="00D531EF">
            <w:pPr>
              <w:pStyle w:val="ListParagraph"/>
              <w:numPr>
                <w:ilvl w:val="0"/>
                <w:numId w:val="14"/>
              </w:numPr>
            </w:pPr>
            <w:r>
              <w:t>Assisted in onboarding new installers and sub-contractors.</w:t>
            </w:r>
          </w:p>
          <w:p w:rsidR="00A95E93" w:rsidRDefault="00A95E93" w:rsidP="00D531EF">
            <w:pPr>
              <w:pStyle w:val="ListParagraph"/>
              <w:numPr>
                <w:ilvl w:val="0"/>
                <w:numId w:val="14"/>
              </w:numPr>
            </w:pPr>
            <w:r>
              <w:t>Continued training with sales representatives in the office and in the field</w:t>
            </w:r>
            <w:r w:rsidR="00D045BA">
              <w:t>.</w:t>
            </w:r>
          </w:p>
          <w:p w:rsidR="00D045BA" w:rsidRDefault="00D045BA" w:rsidP="00D531EF">
            <w:pPr>
              <w:pStyle w:val="ListParagraph"/>
              <w:numPr>
                <w:ilvl w:val="0"/>
                <w:numId w:val="14"/>
              </w:numPr>
            </w:pPr>
            <w:r>
              <w:t>Implemented new sales training techniques that have helped with retention and sales performance.</w:t>
            </w:r>
          </w:p>
          <w:p w:rsidR="00D045BA" w:rsidRDefault="00D045BA" w:rsidP="00D531EF">
            <w:pPr>
              <w:pStyle w:val="ListParagraph"/>
              <w:numPr>
                <w:ilvl w:val="0"/>
                <w:numId w:val="14"/>
              </w:numPr>
            </w:pPr>
            <w:r>
              <w:t>Monthly sales performance reviews and game plans</w:t>
            </w:r>
          </w:p>
          <w:p w:rsidR="00A95E93" w:rsidRDefault="00A95E93" w:rsidP="00D531EF">
            <w:pPr>
              <w:pStyle w:val="ListParagraph"/>
              <w:numPr>
                <w:ilvl w:val="0"/>
                <w:numId w:val="14"/>
              </w:numPr>
            </w:pPr>
            <w:r>
              <w:t>Performed P/L reports</w:t>
            </w:r>
          </w:p>
          <w:p w:rsidR="00A95E93" w:rsidRDefault="00A95E93" w:rsidP="00D531EF">
            <w:pPr>
              <w:pStyle w:val="ListParagraph"/>
              <w:numPr>
                <w:ilvl w:val="0"/>
                <w:numId w:val="14"/>
              </w:numPr>
            </w:pPr>
            <w:r>
              <w:t>Submitted monthly and yearly sales forecast</w:t>
            </w:r>
          </w:p>
          <w:p w:rsidR="00D045BA" w:rsidRDefault="00D045BA" w:rsidP="00D531EF">
            <w:pPr>
              <w:pStyle w:val="ListParagraph"/>
              <w:numPr>
                <w:ilvl w:val="0"/>
                <w:numId w:val="14"/>
              </w:numPr>
            </w:pPr>
            <w:r>
              <w:t>Assisted in open A/R</w:t>
            </w:r>
          </w:p>
          <w:p w:rsidR="00FA2126" w:rsidRDefault="00FA2126" w:rsidP="00D531EF">
            <w:pPr>
              <w:pStyle w:val="ListParagraph"/>
              <w:numPr>
                <w:ilvl w:val="0"/>
                <w:numId w:val="14"/>
              </w:numPr>
            </w:pPr>
            <w:r>
              <w:t>Help control open installation backlog and scheduling.</w:t>
            </w:r>
            <w:bookmarkStart w:id="0" w:name="_GoBack"/>
            <w:bookmarkEnd w:id="0"/>
          </w:p>
          <w:p w:rsidR="00D045BA" w:rsidRDefault="00D045BA" w:rsidP="00D531EF">
            <w:pPr>
              <w:pStyle w:val="ListParagraph"/>
              <w:numPr>
                <w:ilvl w:val="0"/>
                <w:numId w:val="14"/>
              </w:numPr>
            </w:pPr>
            <w:r>
              <w:t>Achieved 63% sales growth during pandemic</w:t>
            </w:r>
          </w:p>
          <w:p w:rsidR="00D045BA" w:rsidRDefault="00D045BA" w:rsidP="00D531EF">
            <w:pPr>
              <w:pStyle w:val="ListParagraph"/>
              <w:numPr>
                <w:ilvl w:val="0"/>
                <w:numId w:val="14"/>
              </w:numPr>
            </w:pPr>
            <w:r>
              <w:t>Lowered cancellation rate from 33% to 13%</w:t>
            </w:r>
          </w:p>
          <w:p w:rsidR="00D045BA" w:rsidRDefault="00D045BA" w:rsidP="00D531EF">
            <w:pPr>
              <w:pStyle w:val="ListParagraph"/>
              <w:numPr>
                <w:ilvl w:val="0"/>
                <w:numId w:val="14"/>
              </w:numPr>
            </w:pPr>
            <w:r>
              <w:t>Increased finance utilization 7% and deposit 9%</w:t>
            </w:r>
          </w:p>
          <w:p w:rsidR="00D045BA" w:rsidRDefault="00D045BA" w:rsidP="00D531EF">
            <w:pPr>
              <w:pStyle w:val="ListParagraph"/>
              <w:numPr>
                <w:ilvl w:val="0"/>
                <w:numId w:val="14"/>
              </w:numPr>
            </w:pPr>
            <w:r>
              <w:t>Implemented new virtual appointment process during pandemic</w:t>
            </w:r>
          </w:p>
          <w:p w:rsidR="00A95E93" w:rsidRPr="00CF1A49" w:rsidRDefault="00A95E93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045BA" w:rsidP="00F61DF9">
            <w:pPr>
              <w:pStyle w:val="Heading3"/>
              <w:contextualSpacing w:val="0"/>
              <w:outlineLvl w:val="2"/>
            </w:pPr>
            <w:r>
              <w:t>01/2016</w:t>
            </w:r>
            <w:r w:rsidR="00F61DF9" w:rsidRPr="00CF1A49">
              <w:t xml:space="preserve"> – </w:t>
            </w:r>
            <w:r>
              <w:t>09/2018</w:t>
            </w:r>
          </w:p>
          <w:p w:rsidR="00F61DF9" w:rsidRPr="00CF1A49" w:rsidRDefault="00D045BA" w:rsidP="00F61DF9">
            <w:pPr>
              <w:pStyle w:val="Heading2"/>
              <w:contextualSpacing w:val="0"/>
              <w:outlineLvl w:val="1"/>
            </w:pPr>
            <w:r>
              <w:t>Area Sales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empire today llc</w:t>
            </w:r>
          </w:p>
          <w:p w:rsidR="00D531EF" w:rsidRDefault="00D531EF" w:rsidP="00D531EF">
            <w:pPr>
              <w:pStyle w:val="ListBullet"/>
            </w:pPr>
            <w:r>
              <w:t>Audit leads the night before and early AM in CRM to make sure the best</w:t>
            </w:r>
            <w:r w:rsidRPr="00BC33FD">
              <w:t xml:space="preserve"> </w:t>
            </w:r>
            <w:r>
              <w:t>representative is assigned to the correct lead for the best optimal allocation.</w:t>
            </w:r>
          </w:p>
          <w:p w:rsidR="00D531EF" w:rsidRDefault="00D531EF" w:rsidP="00D531EF">
            <w:pPr>
              <w:pStyle w:val="ListBullet"/>
            </w:pPr>
            <w:r>
              <w:t xml:space="preserve">Manually track leads throughout the day to audit the sales </w:t>
            </w:r>
            <w:bookmarkStart w:id="1" w:name="_Hlk535494670"/>
            <w:proofErr w:type="gramStart"/>
            <w:r>
              <w:t>representatives</w:t>
            </w:r>
            <w:bookmarkEnd w:id="1"/>
            <w:proofErr w:type="gramEnd"/>
            <w:r>
              <w:t xml:space="preserve"> times to make sure that the representatives will make all appointments in two-hour window and to make sure sales representatives are calling from every home to help close the sale.</w:t>
            </w:r>
          </w:p>
          <w:p w:rsidR="00D531EF" w:rsidRDefault="00D531EF" w:rsidP="00D531EF">
            <w:pPr>
              <w:pStyle w:val="ListBullet"/>
            </w:pPr>
            <w:r>
              <w:t>Coach sales representatives over the phone, in the office, during our weekly training classes, and out in the field to help boost performance.</w:t>
            </w:r>
          </w:p>
          <w:p w:rsidR="00D531EF" w:rsidRDefault="00D531EF" w:rsidP="00D531EF">
            <w:pPr>
              <w:pStyle w:val="ListBullet"/>
            </w:pPr>
            <w:r>
              <w:t>Perform all training classes for incoming new sales representatives.</w:t>
            </w:r>
          </w:p>
          <w:p w:rsidR="00D531EF" w:rsidRDefault="00D531EF" w:rsidP="00D531EF">
            <w:pPr>
              <w:pStyle w:val="ListBullet"/>
            </w:pPr>
            <w:r>
              <w:t>Work with recruiter daily to help recruit the best possible candidates for the area.</w:t>
            </w:r>
          </w:p>
          <w:p w:rsidR="00D531EF" w:rsidRDefault="00D531EF" w:rsidP="00D531EF">
            <w:pPr>
              <w:pStyle w:val="ListBullet"/>
            </w:pPr>
            <w:r>
              <w:t>Perform sales meeting every week where we go over accolades of the week as well as additional training to boost self-generated business, selling financing, getting deposits on every job, closing, and coaching the importance of going to every appointment and calling from every house.</w:t>
            </w:r>
          </w:p>
          <w:p w:rsidR="00D531EF" w:rsidRDefault="00D531EF" w:rsidP="00D531EF">
            <w:pPr>
              <w:pStyle w:val="ListBullet"/>
            </w:pPr>
            <w:r>
              <w:lastRenderedPageBreak/>
              <w:t>Submit payroll and spiffs weekly.</w:t>
            </w:r>
          </w:p>
          <w:p w:rsidR="00D531EF" w:rsidRDefault="00D531EF" w:rsidP="00D531EF">
            <w:pPr>
              <w:pStyle w:val="ListBullet"/>
            </w:pPr>
            <w:r>
              <w:t xml:space="preserve">Assign and perform ride a </w:t>
            </w:r>
            <w:proofErr w:type="gramStart"/>
            <w:r>
              <w:t>longs</w:t>
            </w:r>
            <w:proofErr w:type="gramEnd"/>
            <w:r>
              <w:t xml:space="preserve"> with sales representatives for additional training.</w:t>
            </w:r>
          </w:p>
          <w:p w:rsidR="00D531EF" w:rsidRDefault="00D531EF" w:rsidP="00D531EF">
            <w:pPr>
              <w:pStyle w:val="ListBullet"/>
            </w:pPr>
            <w:r>
              <w:t>Call customers, resolve sales issues, and help close any service request tickets.</w:t>
            </w:r>
          </w:p>
          <w:p w:rsidR="00D531EF" w:rsidRDefault="00D531EF" w:rsidP="00D531EF">
            <w:pPr>
              <w:pStyle w:val="ListBullet"/>
            </w:pPr>
            <w:r>
              <w:t>Go to other markets and help train previous or incoming</w:t>
            </w:r>
            <w:r w:rsidRPr="00EF397F">
              <w:t xml:space="preserve"> </w:t>
            </w:r>
            <w:r>
              <w:t>sales representatives.</w:t>
            </w:r>
          </w:p>
          <w:p w:rsidR="00D531EF" w:rsidRDefault="00D531EF" w:rsidP="00D531EF">
            <w:pPr>
              <w:pStyle w:val="ListBullet"/>
            </w:pPr>
            <w:r>
              <w:t>Track daily, weekly, monthly, and yearly performance.</w:t>
            </w:r>
          </w:p>
          <w:p w:rsidR="00D531EF" w:rsidRDefault="00D531EF" w:rsidP="00D531EF">
            <w:pPr>
              <w:pStyle w:val="ListBullet"/>
            </w:pPr>
            <w:r>
              <w:t>Sales forecasting</w:t>
            </w:r>
          </w:p>
          <w:p w:rsidR="00D531EF" w:rsidRDefault="00D531EF" w:rsidP="00D531EF">
            <w:pPr>
              <w:pStyle w:val="ListBullet"/>
            </w:pPr>
            <w:r>
              <w:t>Monitor lead count to make sure we do not have more leads than</w:t>
            </w:r>
            <w:r w:rsidRPr="00EF397F">
              <w:t xml:space="preserve"> </w:t>
            </w:r>
            <w:r>
              <w:t>sales representatives.</w:t>
            </w:r>
          </w:p>
          <w:p w:rsidR="00D531EF" w:rsidRDefault="00D531EF" w:rsidP="00D531EF">
            <w:pPr>
              <w:pStyle w:val="ListBullet"/>
            </w:pPr>
            <w:r>
              <w:t xml:space="preserve">Audit previous day’s sales to make sure jobs were sold </w:t>
            </w:r>
            <w:proofErr w:type="gramStart"/>
            <w:r>
              <w:t>correctly, and</w:t>
            </w:r>
            <w:proofErr w:type="gramEnd"/>
            <w:r>
              <w:t xml:space="preserve"> use any mistakes as a coaching session.</w:t>
            </w:r>
          </w:p>
          <w:p w:rsidR="00D531EF" w:rsidRDefault="00D531EF" w:rsidP="00D531EF">
            <w:pPr>
              <w:pStyle w:val="ListBullet"/>
            </w:pPr>
            <w:r>
              <w:t>Take calls from</w:t>
            </w:r>
            <w:r w:rsidRPr="00EF397F">
              <w:t xml:space="preserve"> </w:t>
            </w:r>
            <w:r>
              <w:t>sales representatives in the field to offer support and help close all deals.</w:t>
            </w:r>
          </w:p>
          <w:p w:rsidR="00D531EF" w:rsidRDefault="00D531EF" w:rsidP="00D531EF">
            <w:pPr>
              <w:pStyle w:val="ListBullet"/>
            </w:pPr>
            <w:r>
              <w:t>Visited markets and helped implement new strategies and processes.</w:t>
            </w:r>
          </w:p>
          <w:p w:rsidR="00D531EF" w:rsidRDefault="00D531EF" w:rsidP="00D531EF">
            <w:pPr>
              <w:pStyle w:val="ListBullet"/>
            </w:pPr>
            <w:r>
              <w:t>Weekly coaching calls with my managers to help boost closing and hold greater margins.</w:t>
            </w:r>
          </w:p>
          <w:p w:rsidR="00D531EF" w:rsidRDefault="00D531EF" w:rsidP="00D531EF">
            <w:pPr>
              <w:pStyle w:val="ListBullet"/>
            </w:pPr>
            <w:r>
              <w:t>Quarterly national sales call where I spoke to 3500+ sales reps on how to become a better closer.</w:t>
            </w:r>
          </w:p>
          <w:p w:rsidR="00D531EF" w:rsidRDefault="00D531EF" w:rsidP="00D531EF">
            <w:pPr>
              <w:pStyle w:val="ListBullet"/>
            </w:pPr>
            <w:r>
              <w:t>Monthly audits of my markets to find areas to improve to grow the area and business.</w:t>
            </w:r>
          </w:p>
          <w:p w:rsidR="00F61DF9" w:rsidRDefault="00F61DF9" w:rsidP="00F61DF9"/>
          <w:p w:rsidR="00D531EF" w:rsidRDefault="00D531EF" w:rsidP="00F61DF9"/>
          <w:p w:rsidR="00D531EF" w:rsidRPr="00CF1A49" w:rsidRDefault="00D531EF" w:rsidP="00D531EF">
            <w:pPr>
              <w:pStyle w:val="Heading3"/>
              <w:contextualSpacing w:val="0"/>
              <w:outlineLvl w:val="2"/>
            </w:pPr>
            <w:r>
              <w:t>0</w:t>
            </w:r>
            <w:r>
              <w:t>4</w:t>
            </w:r>
            <w:r>
              <w:t>/201</w:t>
            </w:r>
            <w:r>
              <w:t>5</w:t>
            </w:r>
            <w:r w:rsidRPr="00CF1A49">
              <w:t xml:space="preserve"> – </w:t>
            </w:r>
            <w:r>
              <w:t>12</w:t>
            </w:r>
            <w:r>
              <w:t>/201</w:t>
            </w:r>
            <w:r>
              <w:t>5</w:t>
            </w:r>
          </w:p>
          <w:p w:rsidR="00D531EF" w:rsidRPr="00CF1A49" w:rsidRDefault="00D531EF" w:rsidP="00D531EF">
            <w:pPr>
              <w:pStyle w:val="Heading2"/>
              <w:contextualSpacing w:val="0"/>
              <w:outlineLvl w:val="1"/>
            </w:pPr>
            <w:r>
              <w:t>commercial and residential sales</w:t>
            </w:r>
            <w:r w:rsidRPr="00CF1A49">
              <w:t xml:space="preserve">, </w:t>
            </w:r>
            <w:r>
              <w:rPr>
                <w:rStyle w:val="SubtleReference"/>
              </w:rPr>
              <w:t>spencer pest services</w:t>
            </w:r>
          </w:p>
          <w:p w:rsidR="00D531EF" w:rsidRDefault="00D531EF" w:rsidP="00D531EF">
            <w:pPr>
              <w:pStyle w:val="ListBullet"/>
            </w:pPr>
            <w:r>
              <w:t>B2B</w:t>
            </w:r>
          </w:p>
          <w:p w:rsidR="00D531EF" w:rsidRDefault="00D531EF" w:rsidP="00D531EF">
            <w:pPr>
              <w:pStyle w:val="ListBullet"/>
            </w:pPr>
            <w:r>
              <w:t>Inspect customers home or place of business and sell services required to fix their problem or upsell current customers to better services</w:t>
            </w:r>
          </w:p>
          <w:p w:rsidR="00D531EF" w:rsidRDefault="00D531EF" w:rsidP="00D531EF">
            <w:pPr>
              <w:pStyle w:val="ListBullet"/>
            </w:pPr>
            <w:r>
              <w:t>Cold call cancelled customer and resell service contracts</w:t>
            </w:r>
          </w:p>
          <w:p w:rsidR="00D531EF" w:rsidRDefault="00D531EF" w:rsidP="00D531EF">
            <w:pPr>
              <w:pStyle w:val="ListBullet"/>
            </w:pPr>
            <w:r>
              <w:t>Proposed multi-unit proposals</w:t>
            </w:r>
          </w:p>
          <w:p w:rsidR="00D531EF" w:rsidRDefault="00D531EF" w:rsidP="00D531EF">
            <w:pPr>
              <w:pStyle w:val="ListBullet"/>
            </w:pPr>
            <w:r>
              <w:t xml:space="preserve">Door to door </w:t>
            </w:r>
          </w:p>
          <w:p w:rsidR="00D531EF" w:rsidRDefault="00D531EF" w:rsidP="00D531EF">
            <w:pPr>
              <w:pStyle w:val="ListBullet"/>
            </w:pPr>
            <w:r>
              <w:t>clover leafing</w:t>
            </w:r>
          </w:p>
          <w:p w:rsidR="00D531EF" w:rsidRDefault="00D531EF" w:rsidP="00D531EF">
            <w:pPr>
              <w:pStyle w:val="ListBullet"/>
            </w:pPr>
            <w:r>
              <w:t>Measured homes and business for services</w:t>
            </w:r>
          </w:p>
          <w:p w:rsidR="00D531EF" w:rsidRDefault="00D531EF" w:rsidP="00D531EF">
            <w:pPr>
              <w:pStyle w:val="ListBullet"/>
            </w:pPr>
            <w:r>
              <w:t>Educated customer on services and built value in service</w:t>
            </w:r>
          </w:p>
          <w:p w:rsidR="00D531EF" w:rsidRDefault="00D531EF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531EF" w:rsidRDefault="00D531EF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531EF" w:rsidRPr="00CF1A49" w:rsidRDefault="00D531EF" w:rsidP="00D531EF">
            <w:pPr>
              <w:pStyle w:val="Heading3"/>
              <w:contextualSpacing w:val="0"/>
              <w:outlineLvl w:val="2"/>
            </w:pPr>
            <w:r>
              <w:t>0</w:t>
            </w:r>
            <w:r>
              <w:t>1</w:t>
            </w:r>
            <w:r>
              <w:t>/2015</w:t>
            </w:r>
            <w:r w:rsidRPr="00CF1A49">
              <w:t xml:space="preserve"> – </w:t>
            </w:r>
            <w:r>
              <w:t>04</w:t>
            </w:r>
            <w:r>
              <w:t>/2015</w:t>
            </w:r>
          </w:p>
          <w:p w:rsidR="00D531EF" w:rsidRPr="00CF1A49" w:rsidRDefault="00D531EF" w:rsidP="00D531EF">
            <w:pPr>
              <w:pStyle w:val="Heading2"/>
              <w:contextualSpacing w:val="0"/>
              <w:outlineLvl w:val="1"/>
            </w:pPr>
            <w:r>
              <w:t>commercial and residential sales</w:t>
            </w:r>
            <w:r w:rsidRPr="00CF1A49">
              <w:t xml:space="preserve">, </w:t>
            </w:r>
            <w:r>
              <w:rPr>
                <w:rStyle w:val="SubtleReference"/>
              </w:rPr>
              <w:t>s</w:t>
            </w:r>
            <w:r>
              <w:rPr>
                <w:rStyle w:val="SubtleReference"/>
              </w:rPr>
              <w:t>cotts/trugreen lawn service</w:t>
            </w:r>
          </w:p>
          <w:p w:rsidR="00D531EF" w:rsidRDefault="00D531EF" w:rsidP="00D531EF">
            <w:pPr>
              <w:pStyle w:val="ListBullet"/>
            </w:pPr>
            <w:r>
              <w:t>B2B</w:t>
            </w:r>
          </w:p>
          <w:p w:rsidR="00D531EF" w:rsidRDefault="00D531EF" w:rsidP="00D531EF">
            <w:pPr>
              <w:pStyle w:val="ListBullet"/>
            </w:pPr>
            <w:r>
              <w:t>Prospected new territories to market</w:t>
            </w:r>
          </w:p>
          <w:p w:rsidR="00D531EF" w:rsidRDefault="00D531EF" w:rsidP="00D531EF">
            <w:pPr>
              <w:pStyle w:val="ListBullet"/>
            </w:pPr>
            <w:r>
              <w:t xml:space="preserve">Cold call cancelled customer and resell service </w:t>
            </w:r>
          </w:p>
          <w:p w:rsidR="00D531EF" w:rsidRDefault="00D531EF" w:rsidP="00D531EF">
            <w:pPr>
              <w:pStyle w:val="ListBullet"/>
            </w:pPr>
            <w:r>
              <w:t>Set marketing plans and sales plans for sales team</w:t>
            </w:r>
          </w:p>
          <w:p w:rsidR="00D531EF" w:rsidRDefault="00D531EF" w:rsidP="00D531EF">
            <w:pPr>
              <w:pStyle w:val="ListBullet"/>
            </w:pPr>
            <w:r>
              <w:t xml:space="preserve">Door to door </w:t>
            </w:r>
          </w:p>
          <w:p w:rsidR="00D531EF" w:rsidRDefault="00D531EF" w:rsidP="00D531EF">
            <w:pPr>
              <w:pStyle w:val="ListBullet"/>
            </w:pPr>
            <w:r>
              <w:t>clover leafing</w:t>
            </w:r>
          </w:p>
          <w:p w:rsidR="00D531EF" w:rsidRDefault="00D531EF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531EF" w:rsidRDefault="00D531EF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531EF" w:rsidRPr="00CF1A49" w:rsidRDefault="00D531EF" w:rsidP="00D531EF">
            <w:pPr>
              <w:pStyle w:val="Heading3"/>
              <w:contextualSpacing w:val="0"/>
              <w:outlineLvl w:val="2"/>
            </w:pPr>
            <w:r>
              <w:t>01/201</w:t>
            </w:r>
            <w:r>
              <w:t>3</w:t>
            </w:r>
            <w:r w:rsidRPr="00CF1A49">
              <w:t xml:space="preserve"> – </w:t>
            </w:r>
            <w:r>
              <w:t>0</w:t>
            </w:r>
            <w:r>
              <w:t>1</w:t>
            </w:r>
            <w:r>
              <w:t>/2015</w:t>
            </w:r>
          </w:p>
          <w:p w:rsidR="00D531EF" w:rsidRDefault="00D531EF" w:rsidP="00D531E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co-owner</w:t>
            </w:r>
            <w:r w:rsidRPr="00CF1A49">
              <w:t xml:space="preserve">, </w:t>
            </w:r>
            <w:r>
              <w:rPr>
                <w:rStyle w:val="SubtleReference"/>
              </w:rPr>
              <w:t>two guys pressure washing llc</w:t>
            </w:r>
          </w:p>
          <w:p w:rsidR="00D531EF" w:rsidRDefault="00D531EF" w:rsidP="00D531EF">
            <w:pPr>
              <w:pStyle w:val="ListBullet"/>
            </w:pPr>
            <w:r>
              <w:t>Interviewed new hires</w:t>
            </w:r>
          </w:p>
          <w:p w:rsidR="00D531EF" w:rsidRDefault="00D531EF" w:rsidP="00D531EF">
            <w:pPr>
              <w:pStyle w:val="ListBullet"/>
            </w:pPr>
            <w:r>
              <w:t xml:space="preserve">Hired new employees terminated employees </w:t>
            </w:r>
          </w:p>
          <w:p w:rsidR="00D531EF" w:rsidRDefault="00D531EF" w:rsidP="00D531EF">
            <w:pPr>
              <w:pStyle w:val="ListBullet"/>
            </w:pPr>
            <w:r>
              <w:t>Set marketing plans and executed them</w:t>
            </w:r>
          </w:p>
          <w:p w:rsidR="00D531EF" w:rsidRDefault="00D531EF" w:rsidP="00D531EF">
            <w:pPr>
              <w:pStyle w:val="ListBullet"/>
            </w:pPr>
            <w:r>
              <w:lastRenderedPageBreak/>
              <w:t xml:space="preserve">Door to door </w:t>
            </w:r>
          </w:p>
          <w:p w:rsidR="00D531EF" w:rsidRDefault="00D531EF" w:rsidP="00D531EF">
            <w:pPr>
              <w:pStyle w:val="ListBullet"/>
            </w:pPr>
            <w:r>
              <w:t>Clover-leaving</w:t>
            </w:r>
          </w:p>
          <w:p w:rsidR="00D531EF" w:rsidRDefault="00D531EF" w:rsidP="00D531EF">
            <w:pPr>
              <w:pStyle w:val="ListBullet"/>
            </w:pPr>
            <w:r>
              <w:t>Marketed and prospected new territories</w:t>
            </w:r>
          </w:p>
          <w:p w:rsidR="00D531EF" w:rsidRDefault="00D531EF" w:rsidP="00D531EF">
            <w:pPr>
              <w:pStyle w:val="ListBullet"/>
            </w:pPr>
            <w:r>
              <w:t>Estimates</w:t>
            </w:r>
          </w:p>
          <w:p w:rsidR="00D531EF" w:rsidRDefault="00D531EF" w:rsidP="00D531EF">
            <w:pPr>
              <w:pStyle w:val="ListBullet"/>
            </w:pPr>
            <w:proofErr w:type="gramStart"/>
            <w:r>
              <w:t>Book Keeping</w:t>
            </w:r>
            <w:proofErr w:type="gramEnd"/>
          </w:p>
          <w:p w:rsidR="00D531EF" w:rsidRDefault="00D531EF" w:rsidP="00D531EF">
            <w:pPr>
              <w:pStyle w:val="ListBullet"/>
            </w:pPr>
            <w:r>
              <w:t>Payroll</w:t>
            </w:r>
          </w:p>
          <w:p w:rsidR="00D531EF" w:rsidRDefault="00D531EF" w:rsidP="00D531EF">
            <w:pPr>
              <w:pStyle w:val="ListBullet"/>
            </w:pPr>
            <w:r>
              <w:t>B2B</w:t>
            </w:r>
          </w:p>
          <w:p w:rsidR="00D531EF" w:rsidRDefault="00D531EF" w:rsidP="00D531EF">
            <w:pPr>
              <w:pStyle w:val="Heading2"/>
              <w:contextualSpacing w:val="0"/>
              <w:outlineLvl w:val="1"/>
            </w:pPr>
          </w:p>
          <w:p w:rsidR="00D531EF" w:rsidRDefault="00D531EF" w:rsidP="00D531EF">
            <w:pPr>
              <w:pStyle w:val="Heading2"/>
              <w:contextualSpacing w:val="0"/>
              <w:outlineLvl w:val="1"/>
            </w:pPr>
          </w:p>
          <w:p w:rsidR="00D531EF" w:rsidRPr="00CF1A49" w:rsidRDefault="00D531EF" w:rsidP="00D531EF">
            <w:pPr>
              <w:pStyle w:val="Heading3"/>
              <w:contextualSpacing w:val="0"/>
              <w:outlineLvl w:val="2"/>
            </w:pPr>
            <w:r>
              <w:t>10</w:t>
            </w:r>
            <w:r>
              <w:t>/201</w:t>
            </w:r>
            <w:r>
              <w:t>1</w:t>
            </w:r>
            <w:r w:rsidRPr="00CF1A49">
              <w:t xml:space="preserve"> – </w:t>
            </w:r>
            <w:r>
              <w:t>12</w:t>
            </w:r>
            <w:r>
              <w:t>/201</w:t>
            </w:r>
            <w:r>
              <w:t>4</w:t>
            </w:r>
          </w:p>
          <w:p w:rsidR="00D531EF" w:rsidRDefault="00D531EF" w:rsidP="00D531E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co-owner</w:t>
            </w:r>
            <w:r w:rsidRPr="00CF1A49">
              <w:t xml:space="preserve">, </w:t>
            </w:r>
            <w:r>
              <w:rPr>
                <w:rStyle w:val="SubtleReference"/>
              </w:rPr>
              <w:t>roll out auto sales llc</w:t>
            </w:r>
          </w:p>
          <w:p w:rsidR="00D531EF" w:rsidRDefault="00D531EF" w:rsidP="00D531EF">
            <w:pPr>
              <w:pStyle w:val="ListBullet"/>
            </w:pPr>
            <w:r>
              <w:t>Interviewed new hires</w:t>
            </w:r>
          </w:p>
          <w:p w:rsidR="00D531EF" w:rsidRDefault="00D531EF" w:rsidP="00D531EF">
            <w:pPr>
              <w:pStyle w:val="ListBullet"/>
            </w:pPr>
            <w:r>
              <w:t xml:space="preserve">Hired new employees terminated employees </w:t>
            </w:r>
          </w:p>
          <w:p w:rsidR="00D531EF" w:rsidRDefault="00D531EF" w:rsidP="00D531EF">
            <w:pPr>
              <w:pStyle w:val="ListBullet"/>
            </w:pPr>
            <w:r>
              <w:t>Set marketing plans and executed them</w:t>
            </w:r>
          </w:p>
          <w:p w:rsidR="00D531EF" w:rsidRDefault="00D531EF" w:rsidP="00D531EF">
            <w:pPr>
              <w:pStyle w:val="ListBullet"/>
            </w:pPr>
            <w:r>
              <w:t xml:space="preserve">Helped acquire all necessary licenses, bonds, and insurance to open </w:t>
            </w:r>
          </w:p>
          <w:p w:rsidR="00D531EF" w:rsidRDefault="00D531EF" w:rsidP="00D531EF">
            <w:pPr>
              <w:pStyle w:val="ListBullet"/>
            </w:pPr>
            <w:r>
              <w:t>Financially backed business in obtaining property and inventory</w:t>
            </w:r>
          </w:p>
          <w:p w:rsidR="00D531EF" w:rsidRDefault="00D531EF" w:rsidP="00D531EF">
            <w:pPr>
              <w:pStyle w:val="ListBullet"/>
            </w:pPr>
            <w:r>
              <w:t>Purchased inventory and helped sell inventory</w:t>
            </w:r>
          </w:p>
          <w:p w:rsidR="00D531EF" w:rsidRDefault="00D531EF" w:rsidP="00D531EF">
            <w:pPr>
              <w:pStyle w:val="ListBullet"/>
            </w:pPr>
            <w:r>
              <w:t>Performed vehicle appraisals on trade ins</w:t>
            </w:r>
          </w:p>
          <w:p w:rsidR="00D531EF" w:rsidRDefault="00D531EF" w:rsidP="00D531EF">
            <w:pPr>
              <w:pStyle w:val="ListBullet"/>
            </w:pPr>
            <w:r>
              <w:t>Performed collection calls and field visits</w:t>
            </w:r>
          </w:p>
          <w:p w:rsidR="00D531EF" w:rsidRDefault="00D531EF" w:rsidP="00D531EF">
            <w:pPr>
              <w:pStyle w:val="ListBullet"/>
            </w:pPr>
            <w:proofErr w:type="gramStart"/>
            <w:r>
              <w:t>Book Keeping</w:t>
            </w:r>
            <w:proofErr w:type="gramEnd"/>
          </w:p>
          <w:p w:rsidR="00D531EF" w:rsidRDefault="00D531EF" w:rsidP="00D531EF">
            <w:pPr>
              <w:pStyle w:val="ListBullet"/>
            </w:pPr>
            <w:r>
              <w:t>Payroll</w:t>
            </w:r>
          </w:p>
          <w:p w:rsidR="00D531EF" w:rsidRDefault="00D531EF" w:rsidP="00D531EF">
            <w:pPr>
              <w:pStyle w:val="ListBullet"/>
            </w:pPr>
            <w:r>
              <w:t>Built relationships with surrounding businesses in area for growth potential</w:t>
            </w:r>
          </w:p>
          <w:p w:rsidR="00D531EF" w:rsidRDefault="00D531EF" w:rsidP="00D531EF">
            <w:pPr>
              <w:pStyle w:val="ListBullet"/>
            </w:pPr>
            <w:r>
              <w:t>Preformed finance in house and 3</w:t>
            </w:r>
            <w:r w:rsidRPr="00D251DA">
              <w:rPr>
                <w:vertAlign w:val="superscript"/>
              </w:rPr>
              <w:t>rd</w:t>
            </w:r>
            <w:r>
              <w:t xml:space="preserve"> party</w:t>
            </w:r>
          </w:p>
          <w:p w:rsidR="00D531EF" w:rsidRDefault="00D531EF" w:rsidP="00D531EF">
            <w:pPr>
              <w:pStyle w:val="Heading2"/>
              <w:contextualSpacing w:val="0"/>
              <w:outlineLvl w:val="1"/>
            </w:pPr>
          </w:p>
          <w:p w:rsidR="00D531EF" w:rsidRDefault="00D531EF" w:rsidP="00D531EF">
            <w:pPr>
              <w:pStyle w:val="Heading2"/>
              <w:contextualSpacing w:val="0"/>
              <w:outlineLvl w:val="1"/>
            </w:pPr>
          </w:p>
          <w:p w:rsidR="00D531EF" w:rsidRPr="00CF1A49" w:rsidRDefault="00D531EF" w:rsidP="00D531EF">
            <w:pPr>
              <w:pStyle w:val="Heading3"/>
              <w:contextualSpacing w:val="0"/>
              <w:outlineLvl w:val="2"/>
            </w:pPr>
            <w:r>
              <w:t>04</w:t>
            </w:r>
            <w:r>
              <w:t>/201</w:t>
            </w:r>
            <w:r>
              <w:t>0</w:t>
            </w:r>
            <w:r w:rsidRPr="00CF1A49">
              <w:t xml:space="preserve"> – </w:t>
            </w:r>
            <w:r>
              <w:t>1</w:t>
            </w:r>
            <w:r>
              <w:t>0</w:t>
            </w:r>
            <w:r>
              <w:t>/201</w:t>
            </w:r>
            <w:r>
              <w:t>1</w:t>
            </w:r>
          </w:p>
          <w:p w:rsidR="00D531EF" w:rsidRDefault="00D531EF" w:rsidP="00D531E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general manager</w:t>
            </w:r>
            <w:r w:rsidRPr="00CF1A49">
              <w:t xml:space="preserve">, </w:t>
            </w:r>
            <w:r>
              <w:rPr>
                <w:rStyle w:val="SubtleReference"/>
              </w:rPr>
              <w:t>tmx finance</w:t>
            </w:r>
          </w:p>
          <w:p w:rsidR="00D531EF" w:rsidRDefault="00D531EF" w:rsidP="00D531EF">
            <w:pPr>
              <w:pStyle w:val="ListBullet"/>
            </w:pPr>
            <w:r>
              <w:t>Maximized profits by managing expenses and renegotiated prices with vendors</w:t>
            </w:r>
          </w:p>
          <w:p w:rsidR="00D531EF" w:rsidRDefault="00D531EF" w:rsidP="00D531EF">
            <w:pPr>
              <w:pStyle w:val="ListBullet"/>
            </w:pPr>
            <w:r>
              <w:t xml:space="preserve">Sent to troubled branches where I hired new staff trained them and had branch running with efficiency and had profitability by the </w:t>
            </w:r>
            <w:proofErr w:type="gramStart"/>
            <w:r>
              <w:t>time</w:t>
            </w:r>
            <w:proofErr w:type="gramEnd"/>
            <w:r>
              <w:t xml:space="preserve"> I moved to next branch</w:t>
            </w:r>
          </w:p>
          <w:p w:rsidR="00D531EF" w:rsidRDefault="00D531EF" w:rsidP="00D531EF">
            <w:pPr>
              <w:pStyle w:val="ListBullet"/>
            </w:pPr>
            <w:r>
              <w:t>Took worse branch in region and made branch of the region in two months with new customer service representative and no assistant manager</w:t>
            </w:r>
          </w:p>
          <w:p w:rsidR="00D531EF" w:rsidRDefault="00D531EF" w:rsidP="00D531EF">
            <w:pPr>
              <w:pStyle w:val="ListBullet"/>
            </w:pPr>
            <w:r>
              <w:t>Assisted in interviewing and hiring/terminating of employees</w:t>
            </w:r>
          </w:p>
          <w:p w:rsidR="00D531EF" w:rsidRDefault="00D531EF" w:rsidP="00D531EF">
            <w:pPr>
              <w:pStyle w:val="ListBullet"/>
            </w:pPr>
            <w:r>
              <w:t>Trained staff, set schedules, approved payroll, and managed all collections kept charge offs under 2%</w:t>
            </w:r>
          </w:p>
          <w:p w:rsidR="00D531EF" w:rsidRDefault="00D531EF" w:rsidP="00D531EF">
            <w:pPr>
              <w:pStyle w:val="ListBullet"/>
            </w:pPr>
            <w:r>
              <w:t>Preformed profit predictions every month along with potential charge off reports</w:t>
            </w:r>
          </w:p>
          <w:p w:rsidR="00D531EF" w:rsidRDefault="00D531EF" w:rsidP="00D531EF">
            <w:pPr>
              <w:pStyle w:val="ListBullet"/>
            </w:pPr>
            <w:r>
              <w:t>Appraised vehicles</w:t>
            </w:r>
          </w:p>
          <w:p w:rsidR="00D531EF" w:rsidRDefault="00D531EF" w:rsidP="00D531EF">
            <w:pPr>
              <w:pStyle w:val="ListBullet"/>
            </w:pPr>
            <w:r>
              <w:t>Approved and denied loans</w:t>
            </w:r>
          </w:p>
          <w:p w:rsidR="00D531EF" w:rsidRDefault="00D531EF" w:rsidP="00D531EF">
            <w:pPr>
              <w:pStyle w:val="ListBullet"/>
            </w:pPr>
            <w:r>
              <w:t>Processed loan applications</w:t>
            </w:r>
          </w:p>
          <w:p w:rsidR="00D531EF" w:rsidRDefault="00D531EF" w:rsidP="00D531EF">
            <w:pPr>
              <w:pStyle w:val="ListBullet"/>
            </w:pPr>
            <w:r>
              <w:t>Preformed collection calls and field visits</w:t>
            </w:r>
          </w:p>
          <w:p w:rsidR="00D531EF" w:rsidRDefault="00D531EF" w:rsidP="00D531EF">
            <w:pPr>
              <w:pStyle w:val="Heading2"/>
              <w:contextualSpacing w:val="0"/>
              <w:outlineLvl w:val="1"/>
            </w:pPr>
          </w:p>
          <w:p w:rsidR="006604B2" w:rsidRDefault="006604B2" w:rsidP="00D531EF">
            <w:pPr>
              <w:pStyle w:val="Heading2"/>
              <w:contextualSpacing w:val="0"/>
              <w:outlineLvl w:val="1"/>
            </w:pPr>
          </w:p>
          <w:p w:rsidR="006604B2" w:rsidRPr="00CF1A49" w:rsidRDefault="006604B2" w:rsidP="00D531EF">
            <w:pPr>
              <w:pStyle w:val="Heading2"/>
              <w:contextualSpacing w:val="0"/>
              <w:outlineLvl w:val="1"/>
            </w:pPr>
          </w:p>
          <w:p w:rsidR="006604B2" w:rsidRPr="00CF1A49" w:rsidRDefault="006604B2" w:rsidP="006604B2">
            <w:pPr>
              <w:pStyle w:val="Heading3"/>
              <w:contextualSpacing w:val="0"/>
              <w:outlineLvl w:val="2"/>
            </w:pPr>
            <w:r>
              <w:t>10</w:t>
            </w:r>
            <w:r>
              <w:t>/20</w:t>
            </w:r>
            <w:r>
              <w:t>07</w:t>
            </w:r>
            <w:r w:rsidRPr="00CF1A49">
              <w:t xml:space="preserve"> – </w:t>
            </w:r>
            <w:r>
              <w:t>03</w:t>
            </w:r>
            <w:r>
              <w:t>/201</w:t>
            </w:r>
            <w:r>
              <w:t>0</w:t>
            </w:r>
          </w:p>
          <w:p w:rsidR="006604B2" w:rsidRDefault="006604B2" w:rsidP="006604B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lastRenderedPageBreak/>
              <w:t>buyer</w:t>
            </w:r>
            <w:r w:rsidRPr="00CF1A49">
              <w:t xml:space="preserve">, </w:t>
            </w:r>
            <w:r w:rsidRPr="006604B2">
              <w:rPr>
                <w:b w:val="0"/>
                <w:color w:val="595959" w:themeColor="text1" w:themeTint="A6"/>
              </w:rPr>
              <w:t>a&amp;k auto sales and leasing</w:t>
            </w:r>
          </w:p>
          <w:p w:rsidR="00D531EF" w:rsidRDefault="00D531EF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604B2" w:rsidRDefault="006604B2" w:rsidP="006604B2">
            <w:pPr>
              <w:pStyle w:val="ListBullet"/>
            </w:pPr>
            <w:r>
              <w:t>Purchased automobiles through auto auctions</w:t>
            </w:r>
          </w:p>
          <w:p w:rsidR="006604B2" w:rsidRDefault="006604B2" w:rsidP="006604B2">
            <w:pPr>
              <w:pStyle w:val="ListBullet"/>
            </w:pPr>
            <w:r>
              <w:t>Trained new buyers</w:t>
            </w:r>
          </w:p>
          <w:p w:rsidR="006604B2" w:rsidRDefault="006604B2" w:rsidP="006604B2">
            <w:pPr>
              <w:pStyle w:val="ListBullet"/>
            </w:pPr>
            <w:r>
              <w:t>Acquired 10 new clients</w:t>
            </w:r>
          </w:p>
          <w:p w:rsidR="006604B2" w:rsidRDefault="006604B2" w:rsidP="006604B2">
            <w:pPr>
              <w:pStyle w:val="ListBullet"/>
            </w:pPr>
            <w:r>
              <w:t>Top buyer 2008</w:t>
            </w:r>
          </w:p>
          <w:p w:rsidR="00D531EF" w:rsidRDefault="00D531EF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604B2" w:rsidRDefault="006604B2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604B2" w:rsidRDefault="006604B2" w:rsidP="00D531E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604B2" w:rsidRPr="00CF1A49" w:rsidRDefault="006604B2" w:rsidP="006604B2">
            <w:pPr>
              <w:pStyle w:val="Heading3"/>
              <w:contextualSpacing w:val="0"/>
              <w:outlineLvl w:val="2"/>
            </w:pPr>
            <w:r>
              <w:t>0</w:t>
            </w:r>
            <w:r>
              <w:t>9</w:t>
            </w:r>
            <w:r>
              <w:t>/20</w:t>
            </w:r>
            <w:r>
              <w:t>06</w:t>
            </w:r>
            <w:r w:rsidRPr="00CF1A49">
              <w:t xml:space="preserve"> – </w:t>
            </w:r>
            <w:r>
              <w:t>10/2007</w:t>
            </w:r>
          </w:p>
          <w:p w:rsidR="006604B2" w:rsidRDefault="006604B2" w:rsidP="006604B2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store</w:t>
            </w:r>
            <w:r>
              <w:t xml:space="preserve"> manager</w:t>
            </w:r>
            <w:r w:rsidRPr="00CF1A49">
              <w:t xml:space="preserve">, </w:t>
            </w:r>
            <w:r w:rsidRPr="006604B2">
              <w:rPr>
                <w:b w:val="0"/>
                <w:color w:val="595959" w:themeColor="text1" w:themeTint="A6"/>
              </w:rPr>
              <w:t>radioshack corp</w:t>
            </w:r>
          </w:p>
          <w:p w:rsidR="006604B2" w:rsidRDefault="006604B2" w:rsidP="006604B2">
            <w:pPr>
              <w:pStyle w:val="ListBullet"/>
            </w:pPr>
            <w:r>
              <w:t>Top 3 in sales and dollar per hour in region</w:t>
            </w:r>
          </w:p>
          <w:p w:rsidR="006604B2" w:rsidRDefault="006604B2" w:rsidP="006604B2">
            <w:pPr>
              <w:pStyle w:val="ListBullet"/>
            </w:pPr>
            <w:r>
              <w:t>Managed 6 employees</w:t>
            </w:r>
          </w:p>
          <w:p w:rsidR="006604B2" w:rsidRDefault="006604B2" w:rsidP="006604B2">
            <w:pPr>
              <w:pStyle w:val="ListBullet"/>
            </w:pPr>
            <w:r>
              <w:t>Preformed scheduling, payroll, shipping and receiving, planograms, and training</w:t>
            </w:r>
          </w:p>
          <w:p w:rsidR="006604B2" w:rsidRDefault="006604B2" w:rsidP="006604B2">
            <w:pPr>
              <w:pStyle w:val="ListBullet"/>
            </w:pPr>
            <w:r>
              <w:t>Preformed all sales reports and loss prevention statements</w:t>
            </w:r>
          </w:p>
          <w:p w:rsidR="006604B2" w:rsidRDefault="006604B2" w:rsidP="006604B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604B2" w:rsidRDefault="006604B2" w:rsidP="006604B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604B2" w:rsidRPr="00CF1A49" w:rsidRDefault="006604B2" w:rsidP="006604B2">
            <w:pPr>
              <w:pStyle w:val="Heading3"/>
              <w:contextualSpacing w:val="0"/>
              <w:outlineLvl w:val="2"/>
            </w:pPr>
            <w:r>
              <w:t>12</w:t>
            </w:r>
            <w:r>
              <w:t>/20</w:t>
            </w:r>
            <w:r>
              <w:t>02</w:t>
            </w:r>
            <w:r w:rsidRPr="00CF1A49">
              <w:t xml:space="preserve"> – </w:t>
            </w:r>
            <w:r>
              <w:t>01</w:t>
            </w:r>
            <w:r>
              <w:t>/20</w:t>
            </w:r>
            <w:r>
              <w:t>05</w:t>
            </w:r>
          </w:p>
          <w:p w:rsidR="006604B2" w:rsidRDefault="006604B2" w:rsidP="006604B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commercial sales</w:t>
            </w:r>
            <w:r w:rsidRPr="00CF1A49">
              <w:t xml:space="preserve">, </w:t>
            </w:r>
            <w:r w:rsidRPr="006604B2">
              <w:rPr>
                <w:b w:val="0"/>
                <w:color w:val="595959" w:themeColor="text1" w:themeTint="A6"/>
              </w:rPr>
              <w:t>d&amp;d ford</w:t>
            </w:r>
          </w:p>
          <w:p w:rsidR="006604B2" w:rsidRDefault="006604B2" w:rsidP="006604B2">
            <w:pPr>
              <w:pStyle w:val="ListBullet"/>
            </w:pPr>
            <w:r>
              <w:t>Salesman of month first month in sales</w:t>
            </w:r>
          </w:p>
          <w:p w:rsidR="006604B2" w:rsidRDefault="006604B2" w:rsidP="006604B2">
            <w:pPr>
              <w:pStyle w:val="ListBullet"/>
            </w:pPr>
            <w:r>
              <w:t>Highest gross per sale</w:t>
            </w:r>
          </w:p>
          <w:p w:rsidR="006604B2" w:rsidRDefault="006604B2" w:rsidP="006604B2">
            <w:pPr>
              <w:pStyle w:val="ListBullet"/>
            </w:pPr>
            <w:r>
              <w:t>Salesman of the year 2004</w:t>
            </w:r>
          </w:p>
          <w:p w:rsidR="006604B2" w:rsidRDefault="006604B2" w:rsidP="006604B2">
            <w:pPr>
              <w:pStyle w:val="ListBullet"/>
            </w:pPr>
            <w:r>
              <w:t>Acquired city of Greer commercial contract</w:t>
            </w:r>
          </w:p>
          <w:p w:rsidR="006604B2" w:rsidRDefault="006604B2" w:rsidP="006604B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604B2" w:rsidRDefault="006604B2" w:rsidP="006604B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D531EF" w:rsidRDefault="00D531EF" w:rsidP="00F61DF9"/>
        </w:tc>
      </w:tr>
    </w:tbl>
    <w:sdt>
      <w:sdtPr>
        <w:alias w:val="Education:"/>
        <w:tag w:val="Education:"/>
        <w:id w:val="-1908763273"/>
        <w:placeholder>
          <w:docPart w:val="012CF866601F4391AA18BBB22B1969A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604B2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2002</w:t>
            </w:r>
          </w:p>
          <w:p w:rsidR="001D0BF1" w:rsidRPr="00CF1A49" w:rsidRDefault="006604B2" w:rsidP="001D0BF1">
            <w:pPr>
              <w:pStyle w:val="Heading2"/>
              <w:contextualSpacing w:val="0"/>
              <w:outlineLvl w:val="1"/>
            </w:pPr>
            <w:r>
              <w:t>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wren high school</w:t>
            </w:r>
          </w:p>
          <w:p w:rsidR="007538DC" w:rsidRPr="00CF1A49" w:rsidRDefault="006604B2" w:rsidP="007538DC">
            <w:pPr>
              <w:contextualSpacing w:val="0"/>
            </w:pPr>
            <w:r>
              <w:t>3.8gpa letterman in varsity football, baseball, track and field.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6604B2" w:rsidP="00F61DF9">
            <w:pPr>
              <w:pStyle w:val="Heading3"/>
              <w:contextualSpacing w:val="0"/>
              <w:outlineLvl w:val="2"/>
            </w:pPr>
            <w:r>
              <w:t>december</w:t>
            </w:r>
            <w:r w:rsidR="00F61DF9" w:rsidRPr="00CF1A49">
              <w:t xml:space="preserve"> </w:t>
            </w:r>
            <w:r>
              <w:t>2002</w:t>
            </w:r>
          </w:p>
          <w:p w:rsidR="00F61DF9" w:rsidRPr="00CF1A49" w:rsidRDefault="006604B2" w:rsidP="00F61DF9">
            <w:pPr>
              <w:pStyle w:val="Heading2"/>
              <w:contextualSpacing w:val="0"/>
              <w:outlineLvl w:val="1"/>
            </w:pPr>
            <w:r>
              <w:t>sales completion</w:t>
            </w:r>
            <w:r w:rsidR="00F61DF9" w:rsidRPr="00CF1A49">
              <w:t xml:space="preserve">, </w:t>
            </w:r>
            <w:proofErr w:type="gramStart"/>
            <w:r>
              <w:rPr>
                <w:rStyle w:val="SubtleReference"/>
              </w:rPr>
              <w:t>world wide</w:t>
            </w:r>
            <w:proofErr w:type="gramEnd"/>
            <w:r>
              <w:rPr>
                <w:rStyle w:val="SubtleReference"/>
              </w:rPr>
              <w:t xml:space="preserve"> sales corp.</w:t>
            </w:r>
          </w:p>
          <w:p w:rsidR="00F61DF9" w:rsidRDefault="00FA2126" w:rsidP="00F61DF9">
            <w:proofErr w:type="gramStart"/>
            <w:r>
              <w:t>30 day</w:t>
            </w:r>
            <w:proofErr w:type="gramEnd"/>
            <w:r>
              <w:t xml:space="preserve"> sales training class I had to complete in order to start employment with D&amp;D ford.</w:t>
            </w:r>
          </w:p>
        </w:tc>
      </w:tr>
    </w:tbl>
    <w:sdt>
      <w:sdtPr>
        <w:alias w:val="Skills:"/>
        <w:tag w:val="Skills:"/>
        <w:id w:val="-1392877668"/>
        <w:placeholder>
          <w:docPart w:val="3225B68F7CA64831B433AEB2080AC92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FA2126" w:rsidP="006E1507">
            <w:pPr>
              <w:pStyle w:val="ListBullet"/>
              <w:contextualSpacing w:val="0"/>
            </w:pPr>
            <w:r>
              <w:t>Microsoft office</w:t>
            </w:r>
          </w:p>
          <w:p w:rsidR="001F4E6D" w:rsidRPr="006E1507" w:rsidRDefault="00FA2126" w:rsidP="006E1507">
            <w:pPr>
              <w:pStyle w:val="ListBullet"/>
              <w:contextualSpacing w:val="0"/>
            </w:pPr>
            <w:r>
              <w:t>Hub spot certified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FA2126" w:rsidP="006E1507">
            <w:pPr>
              <w:pStyle w:val="ListBullet"/>
              <w:contextualSpacing w:val="0"/>
            </w:pPr>
            <w:r>
              <w:t>Able to adapt quickly</w:t>
            </w:r>
          </w:p>
          <w:p w:rsidR="001E3120" w:rsidRPr="006E1507" w:rsidRDefault="00FA2126" w:rsidP="006E1507">
            <w:pPr>
              <w:pStyle w:val="ListBullet"/>
              <w:contextualSpacing w:val="0"/>
            </w:pPr>
            <w:r>
              <w:t>Persuasive</w:t>
            </w:r>
          </w:p>
          <w:p w:rsidR="001E3120" w:rsidRPr="006E1507" w:rsidRDefault="00FA2126" w:rsidP="006E1507">
            <w:pPr>
              <w:pStyle w:val="ListBullet"/>
              <w:contextualSpacing w:val="0"/>
            </w:pPr>
            <w:r>
              <w:t>Persistent</w:t>
            </w:r>
          </w:p>
        </w:tc>
      </w:tr>
    </w:tbl>
    <w:sdt>
      <w:sdtPr>
        <w:alias w:val="Activities:"/>
        <w:tag w:val="Activities:"/>
        <w:id w:val="1223332893"/>
        <w:placeholder>
          <w:docPart w:val="250E146362754E8FAE90618FE71A6B7A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FA2126" w:rsidP="006E1507">
      <w:r>
        <w:t xml:space="preserve">I love to listen to sales podcasts and sales/management audiobooks. Powerlifting is a passion along with playing team sports whether with my church or company. Also like to volunteer with Habitat with humanity and with the Haiti fund at my church organizing local </w:t>
      </w:r>
      <w:proofErr w:type="gramStart"/>
      <w:r>
        <w:t>fund raising</w:t>
      </w:r>
      <w:proofErr w:type="gramEnd"/>
      <w:r>
        <w:t xml:space="preserve"> events.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175" w:rsidRDefault="00BA5175" w:rsidP="0068194B">
      <w:r>
        <w:separator/>
      </w:r>
    </w:p>
    <w:p w:rsidR="00BA5175" w:rsidRDefault="00BA5175"/>
    <w:p w:rsidR="00BA5175" w:rsidRDefault="00BA5175"/>
  </w:endnote>
  <w:endnote w:type="continuationSeparator" w:id="0">
    <w:p w:rsidR="00BA5175" w:rsidRDefault="00BA5175" w:rsidP="0068194B">
      <w:r>
        <w:continuationSeparator/>
      </w:r>
    </w:p>
    <w:p w:rsidR="00BA5175" w:rsidRDefault="00BA5175"/>
    <w:p w:rsidR="00BA5175" w:rsidRDefault="00BA5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175" w:rsidRDefault="00BA5175" w:rsidP="0068194B">
      <w:r>
        <w:separator/>
      </w:r>
    </w:p>
    <w:p w:rsidR="00BA5175" w:rsidRDefault="00BA5175"/>
    <w:p w:rsidR="00BA5175" w:rsidRDefault="00BA5175"/>
  </w:footnote>
  <w:footnote w:type="continuationSeparator" w:id="0">
    <w:p w:rsidR="00BA5175" w:rsidRDefault="00BA5175" w:rsidP="0068194B">
      <w:r>
        <w:continuationSeparator/>
      </w:r>
    </w:p>
    <w:p w:rsidR="00BA5175" w:rsidRDefault="00BA5175"/>
    <w:p w:rsidR="00BA5175" w:rsidRDefault="00BA51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12AFD0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03172B"/>
    <w:multiLevelType w:val="hybridMultilevel"/>
    <w:tmpl w:val="1FFC87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7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278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04B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5E93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5175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45BA"/>
    <w:rsid w:val="00D0630C"/>
    <w:rsid w:val="00D243A9"/>
    <w:rsid w:val="00D305E5"/>
    <w:rsid w:val="00D37CD3"/>
    <w:rsid w:val="00D531EF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212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2B155"/>
  <w15:chartTrackingRefBased/>
  <w15:docId w15:val="{78D499D8-7630-4000-A258-E9289810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353278"/>
    <w:rPr>
      <w:i/>
      <w:iCs/>
    </w:rPr>
  </w:style>
  <w:style w:type="paragraph" w:customStyle="1" w:styleId="Subsection">
    <w:name w:val="Subsection"/>
    <w:basedOn w:val="Normal"/>
    <w:uiPriority w:val="1"/>
    <w:qFormat/>
    <w:rsid w:val="00D531EF"/>
    <w:pPr>
      <w:spacing w:before="280" w:after="120"/>
    </w:pPr>
    <w:rPr>
      <w:b/>
      <w:bCs/>
      <w:caps/>
      <w:color w:val="262626" w:themeColor="text1" w:themeTint="D9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icke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6F41EC04DB41249280A878B0434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27F05-914D-4E52-8AD8-FC76DEEB48BD}"/>
      </w:docPartPr>
      <w:docPartBody>
        <w:p w:rsidR="00000000" w:rsidRDefault="006208BD">
          <w:pPr>
            <w:pStyle w:val="D26F41EC04DB41249280A878B0434BFB"/>
          </w:pPr>
          <w:r w:rsidRPr="00CF1A49">
            <w:t>·</w:t>
          </w:r>
        </w:p>
      </w:docPartBody>
    </w:docPart>
    <w:docPart>
      <w:docPartPr>
        <w:name w:val="0E9400D517AA4BE09BBAD9902D0DC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B2E71-2C7C-4827-B242-CAF5EFD32B00}"/>
      </w:docPartPr>
      <w:docPartBody>
        <w:p w:rsidR="00000000" w:rsidRDefault="006208BD">
          <w:pPr>
            <w:pStyle w:val="0E9400D517AA4BE09BBAD9902D0DC6E5"/>
          </w:pPr>
          <w:r w:rsidRPr="00CF1A49">
            <w:t>·</w:t>
          </w:r>
        </w:p>
      </w:docPartBody>
    </w:docPart>
    <w:docPart>
      <w:docPartPr>
        <w:name w:val="F32ED033F22D44A996A6A96D0A763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31FDF-2E12-4D97-B152-098908E95B7A}"/>
      </w:docPartPr>
      <w:docPartBody>
        <w:p w:rsidR="00000000" w:rsidRDefault="006208BD">
          <w:pPr>
            <w:pStyle w:val="F32ED033F22D44A996A6A96D0A76367F"/>
          </w:pPr>
          <w:r w:rsidRPr="00CF1A49">
            <w:t>·</w:t>
          </w:r>
        </w:p>
      </w:docPartBody>
    </w:docPart>
    <w:docPart>
      <w:docPartPr>
        <w:name w:val="78911DCC66A146E69E531E9C1D735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73EA0-99B5-41DC-9E99-38FA315F370E}"/>
      </w:docPartPr>
      <w:docPartBody>
        <w:p w:rsidR="00000000" w:rsidRDefault="006208BD">
          <w:pPr>
            <w:pStyle w:val="78911DCC66A146E69E531E9C1D7352F7"/>
          </w:pPr>
          <w:r w:rsidRPr="00CF1A49">
            <w:t>Experience</w:t>
          </w:r>
        </w:p>
      </w:docPartBody>
    </w:docPart>
    <w:docPart>
      <w:docPartPr>
        <w:name w:val="012CF866601F4391AA18BBB22B196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3EC7-6BC0-465E-B185-47FB08F44565}"/>
      </w:docPartPr>
      <w:docPartBody>
        <w:p w:rsidR="00000000" w:rsidRDefault="006208BD">
          <w:pPr>
            <w:pStyle w:val="012CF866601F4391AA18BBB22B1969AA"/>
          </w:pPr>
          <w:r w:rsidRPr="00CF1A49">
            <w:t>Education</w:t>
          </w:r>
        </w:p>
      </w:docPartBody>
    </w:docPart>
    <w:docPart>
      <w:docPartPr>
        <w:name w:val="3225B68F7CA64831B433AEB2080AC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163F-E8A3-49FF-A2D0-50D6D7FBAC0F}"/>
      </w:docPartPr>
      <w:docPartBody>
        <w:p w:rsidR="00000000" w:rsidRDefault="006208BD">
          <w:pPr>
            <w:pStyle w:val="3225B68F7CA64831B433AEB2080AC92E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250E146362754E8FAE90618FE71A6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212F-8B57-42A0-8A7C-003154B5C1E1}"/>
      </w:docPartPr>
      <w:docPartBody>
        <w:p w:rsidR="00000000" w:rsidRDefault="006208BD">
          <w:pPr>
            <w:pStyle w:val="250E146362754E8FAE90618FE71A6B7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18"/>
    <w:rsid w:val="00266718"/>
    <w:rsid w:val="0062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W" w:eastAsia="en-B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47F66286DA47E3B2A933A7B92402B1">
    <w:name w:val="6147F66286DA47E3B2A933A7B92402B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C8AFD2A5CF4489797FB87856EFEEB3B">
    <w:name w:val="8C8AFD2A5CF4489797FB87856EFEEB3B"/>
  </w:style>
  <w:style w:type="paragraph" w:customStyle="1" w:styleId="BA3E1072A66A4E76B6877C34AC9420E4">
    <w:name w:val="BA3E1072A66A4E76B6877C34AC9420E4"/>
  </w:style>
  <w:style w:type="paragraph" w:customStyle="1" w:styleId="D26F41EC04DB41249280A878B0434BFB">
    <w:name w:val="D26F41EC04DB41249280A878B0434BFB"/>
  </w:style>
  <w:style w:type="paragraph" w:customStyle="1" w:styleId="91DCFD38582341ECB2F621B5CB63F4E1">
    <w:name w:val="91DCFD38582341ECB2F621B5CB63F4E1"/>
  </w:style>
  <w:style w:type="paragraph" w:customStyle="1" w:styleId="478BDE134C5A4DB0B005DD12D0697B60">
    <w:name w:val="478BDE134C5A4DB0B005DD12D0697B60"/>
  </w:style>
  <w:style w:type="paragraph" w:customStyle="1" w:styleId="0E9400D517AA4BE09BBAD9902D0DC6E5">
    <w:name w:val="0E9400D517AA4BE09BBAD9902D0DC6E5"/>
  </w:style>
  <w:style w:type="paragraph" w:customStyle="1" w:styleId="1B22D437F88B48688BD4A8D05B960776">
    <w:name w:val="1B22D437F88B48688BD4A8D05B960776"/>
  </w:style>
  <w:style w:type="paragraph" w:customStyle="1" w:styleId="F32ED033F22D44A996A6A96D0A76367F">
    <w:name w:val="F32ED033F22D44A996A6A96D0A76367F"/>
  </w:style>
  <w:style w:type="paragraph" w:customStyle="1" w:styleId="36015ECCCF574469AD6533ABC9B04116">
    <w:name w:val="36015ECCCF574469AD6533ABC9B04116"/>
  </w:style>
  <w:style w:type="paragraph" w:customStyle="1" w:styleId="21BD99EA4B224CD09A0BF2ECFD1083CC">
    <w:name w:val="21BD99EA4B224CD09A0BF2ECFD1083CC"/>
  </w:style>
  <w:style w:type="paragraph" w:customStyle="1" w:styleId="78911DCC66A146E69E531E9C1D7352F7">
    <w:name w:val="78911DCC66A146E69E531E9C1D7352F7"/>
  </w:style>
  <w:style w:type="paragraph" w:customStyle="1" w:styleId="B5D82692ACD54DB999909D24D1404356">
    <w:name w:val="B5D82692ACD54DB999909D24D1404356"/>
  </w:style>
  <w:style w:type="paragraph" w:customStyle="1" w:styleId="E20BF5C87A4D45FCA5BC4F2A915B7704">
    <w:name w:val="E20BF5C87A4D45FCA5BC4F2A915B7704"/>
  </w:style>
  <w:style w:type="paragraph" w:customStyle="1" w:styleId="35DFE3567E504058B51BFF3BB255D494">
    <w:name w:val="35DFE3567E504058B51BFF3BB255D49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FD8647BD5AF49D1B6187B21E911DCCA">
    <w:name w:val="FFD8647BD5AF49D1B6187B21E911DCCA"/>
  </w:style>
  <w:style w:type="paragraph" w:customStyle="1" w:styleId="F336CB49B9454EDEAADA34F0CD3DDCDC">
    <w:name w:val="F336CB49B9454EDEAADA34F0CD3DDCDC"/>
  </w:style>
  <w:style w:type="paragraph" w:customStyle="1" w:styleId="CE6824F5828642368FE3EBD8DB97AEBF">
    <w:name w:val="CE6824F5828642368FE3EBD8DB97AEBF"/>
  </w:style>
  <w:style w:type="paragraph" w:customStyle="1" w:styleId="D3E18E0BEA5E4D0B9DE78720F8990C8E">
    <w:name w:val="D3E18E0BEA5E4D0B9DE78720F8990C8E"/>
  </w:style>
  <w:style w:type="paragraph" w:customStyle="1" w:styleId="511CAFA07D0E45B497C12DBD4955B9B3">
    <w:name w:val="511CAFA07D0E45B497C12DBD4955B9B3"/>
  </w:style>
  <w:style w:type="paragraph" w:customStyle="1" w:styleId="3D824544AFDE4DBAA23AE2E3D30FA3B7">
    <w:name w:val="3D824544AFDE4DBAA23AE2E3D30FA3B7"/>
  </w:style>
  <w:style w:type="paragraph" w:customStyle="1" w:styleId="B8BDCEBA389A4F549C6C24D88F0AE011">
    <w:name w:val="B8BDCEBA389A4F549C6C24D88F0AE011"/>
  </w:style>
  <w:style w:type="paragraph" w:customStyle="1" w:styleId="012CF866601F4391AA18BBB22B1969AA">
    <w:name w:val="012CF866601F4391AA18BBB22B1969AA"/>
  </w:style>
  <w:style w:type="paragraph" w:customStyle="1" w:styleId="5BC61D5389114E55B853931336422B6C">
    <w:name w:val="5BC61D5389114E55B853931336422B6C"/>
  </w:style>
  <w:style w:type="paragraph" w:customStyle="1" w:styleId="A1B0D4584A4C45EAAD71F766880E8DE5">
    <w:name w:val="A1B0D4584A4C45EAAD71F766880E8DE5"/>
  </w:style>
  <w:style w:type="paragraph" w:customStyle="1" w:styleId="EBFBBC57C5254447BE335CF3D715E385">
    <w:name w:val="EBFBBC57C5254447BE335CF3D715E385"/>
  </w:style>
  <w:style w:type="paragraph" w:customStyle="1" w:styleId="BEEB746315E74ED4997157219A67CE2C">
    <w:name w:val="BEEB746315E74ED4997157219A67CE2C"/>
  </w:style>
  <w:style w:type="paragraph" w:customStyle="1" w:styleId="F06D76E20A874A9CA4F717893290089E">
    <w:name w:val="F06D76E20A874A9CA4F717893290089E"/>
  </w:style>
  <w:style w:type="paragraph" w:customStyle="1" w:styleId="5091ADF0114F441AA6FB2AC40AF0A401">
    <w:name w:val="5091ADF0114F441AA6FB2AC40AF0A401"/>
  </w:style>
  <w:style w:type="paragraph" w:customStyle="1" w:styleId="C8D9E8630A824E0BB939D21C1162A515">
    <w:name w:val="C8D9E8630A824E0BB939D21C1162A515"/>
  </w:style>
  <w:style w:type="paragraph" w:customStyle="1" w:styleId="88AED184A9A547C59FD2D4482FE7B6A1">
    <w:name w:val="88AED184A9A547C59FD2D4482FE7B6A1"/>
  </w:style>
  <w:style w:type="paragraph" w:customStyle="1" w:styleId="C5E7F4DDAD9F4B0482E2DDE5764C53D1">
    <w:name w:val="C5E7F4DDAD9F4B0482E2DDE5764C53D1"/>
  </w:style>
  <w:style w:type="paragraph" w:customStyle="1" w:styleId="6A5F297AA79F427BB492D9EAFB3B470A">
    <w:name w:val="6A5F297AA79F427BB492D9EAFB3B470A"/>
  </w:style>
  <w:style w:type="paragraph" w:customStyle="1" w:styleId="3225B68F7CA64831B433AEB2080AC92E">
    <w:name w:val="3225B68F7CA64831B433AEB2080AC92E"/>
  </w:style>
  <w:style w:type="paragraph" w:customStyle="1" w:styleId="C137EEBE382A4EDAA089B6FA0CF37E43">
    <w:name w:val="C137EEBE382A4EDAA089B6FA0CF37E43"/>
  </w:style>
  <w:style w:type="paragraph" w:customStyle="1" w:styleId="6B94BAAA5FCA48B88223419EB31F430F">
    <w:name w:val="6B94BAAA5FCA48B88223419EB31F430F"/>
  </w:style>
  <w:style w:type="paragraph" w:customStyle="1" w:styleId="7E2C699B2AFE4E6FA1BB00FEB928E771">
    <w:name w:val="7E2C699B2AFE4E6FA1BB00FEB928E771"/>
  </w:style>
  <w:style w:type="paragraph" w:customStyle="1" w:styleId="F1200DB1BE55407084A124A1DCE81C70">
    <w:name w:val="F1200DB1BE55407084A124A1DCE81C70"/>
  </w:style>
  <w:style w:type="paragraph" w:customStyle="1" w:styleId="7ABE41834C85457F9EAEE3AB9CEEBF2C">
    <w:name w:val="7ABE41834C85457F9EAEE3AB9CEEBF2C"/>
  </w:style>
  <w:style w:type="paragraph" w:customStyle="1" w:styleId="250E146362754E8FAE90618FE71A6B7A">
    <w:name w:val="250E146362754E8FAE90618FE71A6B7A"/>
  </w:style>
  <w:style w:type="paragraph" w:customStyle="1" w:styleId="C4219914C20043A7A805501D4039FEE6">
    <w:name w:val="C4219914C20043A7A805501D4039FEE6"/>
  </w:style>
  <w:style w:type="character" w:styleId="PlaceholderText">
    <w:name w:val="Placeholder Text"/>
    <w:basedOn w:val="DefaultParagraphFont"/>
    <w:uiPriority w:val="99"/>
    <w:semiHidden/>
    <w:rsid w:val="00266718"/>
    <w:rPr>
      <w:color w:val="808080"/>
    </w:rPr>
  </w:style>
  <w:style w:type="paragraph" w:customStyle="1" w:styleId="F581E8C9ACFA4AADA690D4BD943EFF9F">
    <w:name w:val="F581E8C9ACFA4AADA690D4BD943EFF9F"/>
    <w:rsid w:val="00266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53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Hickey,John</dc:creator>
  <cp:keywords/>
  <dc:description/>
  <cp:lastModifiedBy>Hickey,John</cp:lastModifiedBy>
  <cp:revision>1</cp:revision>
  <dcterms:created xsi:type="dcterms:W3CDTF">2020-06-30T20:48:00Z</dcterms:created>
  <dcterms:modified xsi:type="dcterms:W3CDTF">2020-06-30T21:48:00Z</dcterms:modified>
  <cp:category/>
</cp:coreProperties>
</file>